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7E4B8" w14:textId="77777777" w:rsidR="002126E9" w:rsidRPr="002126E9" w:rsidRDefault="002126E9" w:rsidP="002126E9">
      <w:pPr>
        <w:spacing w:line="360" w:lineRule="auto"/>
        <w:ind w:firstLine="851"/>
        <w:jc w:val="center"/>
        <w:rPr>
          <w:sz w:val="28"/>
          <w:szCs w:val="28"/>
        </w:rPr>
      </w:pPr>
    </w:p>
    <w:p w14:paraId="2E7E5E0E" w14:textId="77777777" w:rsidR="002126E9" w:rsidRPr="002126E9" w:rsidRDefault="002126E9" w:rsidP="002126E9">
      <w:pPr>
        <w:spacing w:line="360" w:lineRule="auto"/>
        <w:rPr>
          <w:sz w:val="28"/>
          <w:szCs w:val="28"/>
        </w:rPr>
      </w:pPr>
      <w:r w:rsidRPr="002126E9">
        <w:rPr>
          <w:sz w:val="28"/>
          <w:szCs w:val="28"/>
        </w:rPr>
        <w:t>УТВЕРЖДЕН</w:t>
      </w:r>
      <w:r w:rsidR="00596687">
        <w:rPr>
          <w:sz w:val="28"/>
          <w:szCs w:val="28"/>
        </w:rPr>
        <w:t>О</w:t>
      </w:r>
    </w:p>
    <w:p w14:paraId="40EB18A0" w14:textId="40E55031" w:rsidR="002126E9" w:rsidRPr="002126E9" w:rsidRDefault="00A73C42" w:rsidP="002126E9">
      <w:pPr>
        <w:spacing w:line="360" w:lineRule="auto"/>
        <w:rPr>
          <w:sz w:val="28"/>
          <w:szCs w:val="28"/>
        </w:rPr>
      </w:pPr>
      <w:r w:rsidRPr="00A73C42">
        <w:rPr>
          <w:sz w:val="28"/>
          <w:szCs w:val="28"/>
        </w:rPr>
        <w:t>&lt;ДЕЦИМАЛЬНЫЙ НОМЕР&gt;</w:t>
      </w:r>
      <w:r w:rsidR="002126E9" w:rsidRPr="002126E9">
        <w:rPr>
          <w:sz w:val="28"/>
          <w:szCs w:val="28"/>
        </w:rPr>
        <w:t>– ЛУ</w:t>
      </w:r>
    </w:p>
    <w:p w14:paraId="161C8E4A" w14:textId="77777777" w:rsidR="002126E9" w:rsidRPr="002126E9" w:rsidRDefault="002126E9" w:rsidP="002126E9">
      <w:pPr>
        <w:spacing w:line="360" w:lineRule="auto"/>
        <w:rPr>
          <w:sz w:val="28"/>
          <w:szCs w:val="28"/>
        </w:rPr>
      </w:pPr>
    </w:p>
    <w:p w14:paraId="608B7064" w14:textId="77777777" w:rsidR="002126E9" w:rsidRPr="002126E9" w:rsidRDefault="002126E9" w:rsidP="002126E9">
      <w:pPr>
        <w:spacing w:line="360" w:lineRule="auto"/>
        <w:ind w:firstLine="851"/>
        <w:jc w:val="center"/>
        <w:rPr>
          <w:sz w:val="28"/>
          <w:szCs w:val="28"/>
        </w:rPr>
      </w:pPr>
    </w:p>
    <w:p w14:paraId="60639F6B" w14:textId="77777777" w:rsidR="002126E9" w:rsidRPr="002126E9" w:rsidRDefault="002126E9" w:rsidP="002126E9">
      <w:pPr>
        <w:spacing w:line="360" w:lineRule="auto"/>
        <w:ind w:firstLine="851"/>
        <w:jc w:val="center"/>
        <w:rPr>
          <w:sz w:val="28"/>
          <w:szCs w:val="28"/>
        </w:rPr>
      </w:pPr>
    </w:p>
    <w:p w14:paraId="68E7A5B5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19CD08CB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69D706C5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792BA827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1ADED249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71360692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40A6F6E4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5B3078EA" w14:textId="285F0F86" w:rsidR="002126E9" w:rsidRPr="00A73C42" w:rsidRDefault="00A73C42" w:rsidP="00596687">
      <w:pPr>
        <w:spacing w:line="360" w:lineRule="auto"/>
        <w:jc w:val="center"/>
        <w:rPr>
          <w:bCs/>
          <w:sz w:val="28"/>
        </w:rPr>
      </w:pPr>
      <w:r w:rsidRPr="00A73C42">
        <w:rPr>
          <w:bCs/>
          <w:sz w:val="28"/>
        </w:rPr>
        <w:t>&lt;</w:t>
      </w:r>
      <w:r>
        <w:rPr>
          <w:bCs/>
          <w:sz w:val="28"/>
        </w:rPr>
        <w:t>ПОЛНОЕ НАЗВАНИЕ ИЗДЕЛИЯ</w:t>
      </w:r>
      <w:r w:rsidRPr="00A73C42">
        <w:rPr>
          <w:bCs/>
          <w:sz w:val="28"/>
        </w:rPr>
        <w:t>&gt;</w:t>
      </w:r>
    </w:p>
    <w:p w14:paraId="6D9B87CA" w14:textId="77777777" w:rsidR="002126E9" w:rsidRPr="002126E9" w:rsidRDefault="002126E9" w:rsidP="002126E9">
      <w:pPr>
        <w:spacing w:line="360" w:lineRule="auto"/>
        <w:jc w:val="center"/>
        <w:rPr>
          <w:sz w:val="28"/>
        </w:rPr>
      </w:pPr>
      <w:r>
        <w:rPr>
          <w:sz w:val="28"/>
        </w:rPr>
        <w:t>Текст программы</w:t>
      </w:r>
    </w:p>
    <w:p w14:paraId="02B547F9" w14:textId="2A578353" w:rsidR="002126E9" w:rsidRPr="00502DB7" w:rsidRDefault="00A73C42" w:rsidP="002126E9">
      <w:pPr>
        <w:spacing w:line="360" w:lineRule="auto"/>
        <w:jc w:val="center"/>
        <w:rPr>
          <w:sz w:val="28"/>
        </w:rPr>
      </w:pPr>
      <w:bookmarkStart w:id="0" w:name="_Hlk24721266"/>
      <w:r w:rsidRPr="00A73C42">
        <w:rPr>
          <w:sz w:val="28"/>
        </w:rPr>
        <w:t>&lt;ДЕЦИМАЛЬНЫЙ НОМЕР&gt;</w:t>
      </w:r>
    </w:p>
    <w:bookmarkEnd w:id="0"/>
    <w:p w14:paraId="7F96CB08" w14:textId="437B3561" w:rsidR="002126E9" w:rsidRPr="002126E9" w:rsidRDefault="002126E9" w:rsidP="002126E9">
      <w:pPr>
        <w:spacing w:line="360" w:lineRule="auto"/>
        <w:jc w:val="center"/>
        <w:rPr>
          <w:sz w:val="28"/>
        </w:rPr>
      </w:pPr>
      <w:r w:rsidRPr="002126E9">
        <w:rPr>
          <w:sz w:val="28"/>
        </w:rPr>
        <w:t xml:space="preserve">Количество листов </w:t>
      </w:r>
      <w:r w:rsidRPr="002126E9">
        <w:rPr>
          <w:noProof/>
          <w:sz w:val="28"/>
        </w:rPr>
        <w:fldChar w:fldCharType="begin"/>
      </w:r>
      <w:r w:rsidRPr="002126E9">
        <w:rPr>
          <w:noProof/>
          <w:sz w:val="28"/>
        </w:rPr>
        <w:instrText xml:space="preserve"> NUMPAGES   \* MERGEFORMAT </w:instrText>
      </w:r>
      <w:r w:rsidRPr="002126E9">
        <w:rPr>
          <w:noProof/>
          <w:sz w:val="28"/>
        </w:rPr>
        <w:fldChar w:fldCharType="separate"/>
      </w:r>
      <w:r w:rsidR="00EF2AA6">
        <w:rPr>
          <w:noProof/>
          <w:sz w:val="28"/>
        </w:rPr>
        <w:t>5</w:t>
      </w:r>
      <w:r w:rsidRPr="002126E9">
        <w:rPr>
          <w:noProof/>
          <w:sz w:val="28"/>
        </w:rPr>
        <w:fldChar w:fldCharType="end"/>
      </w:r>
    </w:p>
    <w:p w14:paraId="56F7FF39" w14:textId="77777777" w:rsidR="002126E9" w:rsidRPr="002126E9" w:rsidRDefault="002126E9" w:rsidP="002126E9">
      <w:pPr>
        <w:spacing w:line="360" w:lineRule="auto"/>
        <w:jc w:val="both"/>
        <w:rPr>
          <w:sz w:val="28"/>
          <w:szCs w:val="28"/>
        </w:rPr>
      </w:pPr>
    </w:p>
    <w:p w14:paraId="03070E4B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40BC0BE4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09210FF6" w14:textId="77777777" w:rsidR="002126E9" w:rsidRPr="002126E9" w:rsidRDefault="002126E9" w:rsidP="002126E9">
      <w:pPr>
        <w:spacing w:line="360" w:lineRule="auto"/>
        <w:ind w:firstLine="851"/>
        <w:jc w:val="both"/>
        <w:rPr>
          <w:sz w:val="28"/>
          <w:szCs w:val="28"/>
        </w:rPr>
      </w:pPr>
    </w:p>
    <w:p w14:paraId="546E0A96" w14:textId="77777777" w:rsidR="002126E9" w:rsidRPr="002126E9" w:rsidRDefault="002126E9" w:rsidP="002126E9">
      <w:pPr>
        <w:jc w:val="both"/>
        <w:rPr>
          <w:sz w:val="24"/>
        </w:rPr>
      </w:pPr>
    </w:p>
    <w:p w14:paraId="1C98FB81" w14:textId="77777777" w:rsidR="002126E9" w:rsidRPr="002126E9" w:rsidRDefault="002126E9" w:rsidP="002126E9">
      <w:pPr>
        <w:jc w:val="both"/>
        <w:rPr>
          <w:sz w:val="24"/>
        </w:rPr>
      </w:pPr>
    </w:p>
    <w:p w14:paraId="33F543A1" w14:textId="77777777" w:rsidR="002126E9" w:rsidRPr="002126E9" w:rsidRDefault="002126E9" w:rsidP="002126E9">
      <w:pPr>
        <w:jc w:val="both"/>
        <w:rPr>
          <w:sz w:val="24"/>
        </w:rPr>
      </w:pPr>
    </w:p>
    <w:p w14:paraId="63304111" w14:textId="77777777" w:rsidR="002126E9" w:rsidRPr="002126E9" w:rsidRDefault="002126E9" w:rsidP="002126E9">
      <w:pPr>
        <w:jc w:val="both"/>
        <w:rPr>
          <w:sz w:val="24"/>
        </w:rPr>
      </w:pPr>
    </w:p>
    <w:p w14:paraId="4D3D1140" w14:textId="77777777" w:rsidR="002126E9" w:rsidRPr="002126E9" w:rsidRDefault="002126E9" w:rsidP="002126E9">
      <w:pPr>
        <w:jc w:val="both"/>
        <w:rPr>
          <w:sz w:val="24"/>
        </w:rPr>
      </w:pPr>
    </w:p>
    <w:p w14:paraId="3ACBA98E" w14:textId="77777777" w:rsidR="002126E9" w:rsidRPr="002126E9" w:rsidRDefault="002126E9" w:rsidP="002126E9">
      <w:pPr>
        <w:jc w:val="both"/>
        <w:rPr>
          <w:sz w:val="24"/>
        </w:rPr>
      </w:pPr>
    </w:p>
    <w:p w14:paraId="3234763E" w14:textId="77777777" w:rsidR="00F347F6" w:rsidRPr="002126E9" w:rsidRDefault="002126E9" w:rsidP="002126E9">
      <w:pPr>
        <w:spacing w:line="360" w:lineRule="auto"/>
        <w:jc w:val="center"/>
        <w:rPr>
          <w:szCs w:val="28"/>
        </w:rPr>
        <w:sectPr w:rsidR="00F347F6" w:rsidRPr="002126E9" w:rsidSect="00416AA7">
          <w:headerReference w:type="default" r:id="rId8"/>
          <w:pgSz w:w="11906" w:h="16838" w:code="9"/>
          <w:pgMar w:top="851" w:right="567" w:bottom="284" w:left="1134" w:header="0" w:footer="0" w:gutter="0"/>
          <w:cols w:space="708"/>
          <w:docGrid w:linePitch="360"/>
        </w:sectPr>
      </w:pPr>
      <w:r w:rsidRPr="002126E9">
        <w:rPr>
          <w:sz w:val="28"/>
        </w:rPr>
        <w:t>202</w:t>
      </w:r>
      <w:r w:rsidR="00962079">
        <w:rPr>
          <w:sz w:val="28"/>
        </w:rPr>
        <w:t>1</w:t>
      </w:r>
    </w:p>
    <w:p w14:paraId="21A8F135" w14:textId="77777777" w:rsidR="002126E9" w:rsidRPr="002126E9" w:rsidRDefault="002126E9" w:rsidP="002126E9">
      <w:pPr>
        <w:keepLines/>
        <w:pageBreakBefore/>
        <w:suppressLineNumbers/>
        <w:suppressAutoHyphens/>
        <w:spacing w:before="120" w:after="120" w:line="360" w:lineRule="auto"/>
        <w:contextualSpacing/>
        <w:jc w:val="center"/>
        <w:rPr>
          <w:rFonts w:ascii="Times New Roman Полужирный" w:eastAsia="Times New Roman" w:hAnsi="Times New Roman Полужирный"/>
          <w:b/>
          <w:caps/>
          <w:kern w:val="28"/>
          <w:sz w:val="28"/>
          <w:szCs w:val="56"/>
        </w:rPr>
      </w:pPr>
      <w:bookmarkStart w:id="1" w:name="_Toc21815629"/>
      <w:bookmarkStart w:id="2" w:name="_Toc21869816"/>
      <w:bookmarkStart w:id="3" w:name="_Toc24660769"/>
      <w:bookmarkStart w:id="4" w:name="_Toc26285587"/>
      <w:bookmarkStart w:id="5" w:name="_Toc26285683"/>
      <w:r w:rsidRPr="002126E9">
        <w:rPr>
          <w:rFonts w:ascii="Times New Roman Полужирный" w:eastAsia="Times New Roman" w:hAnsi="Times New Roman Полужирный"/>
          <w:b/>
          <w:caps/>
          <w:kern w:val="28"/>
          <w:sz w:val="28"/>
          <w:szCs w:val="56"/>
        </w:rPr>
        <w:lastRenderedPageBreak/>
        <w:t>АННОТАЦИЯ</w:t>
      </w:r>
    </w:p>
    <w:p w14:paraId="693A3912" w14:textId="08383922" w:rsidR="002126E9" w:rsidRDefault="002126E9" w:rsidP="002126E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B70463">
        <w:rPr>
          <w:sz w:val="28"/>
          <w:szCs w:val="28"/>
        </w:rPr>
        <w:t xml:space="preserve">Настоящий документ содержит </w:t>
      </w:r>
      <w:r w:rsidR="00A73C42">
        <w:rPr>
          <w:sz w:val="28"/>
          <w:szCs w:val="28"/>
        </w:rPr>
        <w:t>……</w:t>
      </w:r>
    </w:p>
    <w:p w14:paraId="79AC57EE" w14:textId="77777777" w:rsidR="002126E9" w:rsidRPr="00B70463" w:rsidRDefault="00596687" w:rsidP="002126E9">
      <w:pPr>
        <w:pStyle w:val="afffffffffffffffff"/>
        <w:rPr>
          <w:sz w:val="28"/>
          <w:szCs w:val="28"/>
        </w:rPr>
      </w:pPr>
      <w:r w:rsidRPr="00596687">
        <w:rPr>
          <w:sz w:val="28"/>
        </w:rPr>
        <w:t>Документ составлен в соответствии с требованиями ГОСТ 19.105-78 «Единая система программной документации. Общие требования к программным документам»</w:t>
      </w:r>
      <w:r>
        <w:rPr>
          <w:sz w:val="28"/>
        </w:rPr>
        <w:t xml:space="preserve"> и </w:t>
      </w:r>
      <w:r w:rsidRPr="00596687">
        <w:rPr>
          <w:sz w:val="28"/>
        </w:rPr>
        <w:t xml:space="preserve">ГОСТ 19.401-78 </w:t>
      </w:r>
      <w:r>
        <w:rPr>
          <w:sz w:val="28"/>
        </w:rPr>
        <w:t>«</w:t>
      </w:r>
      <w:r w:rsidRPr="00596687">
        <w:rPr>
          <w:sz w:val="28"/>
        </w:rPr>
        <w:t>Единая система программной документации. Текст программы. Требования к содержанию и оформлению</w:t>
      </w:r>
      <w:r>
        <w:rPr>
          <w:sz w:val="28"/>
        </w:rPr>
        <w:t>».</w:t>
      </w:r>
    </w:p>
    <w:p w14:paraId="63B630FB" w14:textId="77777777" w:rsidR="00E564F1" w:rsidRDefault="00E564F1" w:rsidP="002126E9">
      <w:pPr>
        <w:spacing w:line="360" w:lineRule="auto"/>
        <w:ind w:firstLine="851"/>
        <w:contextualSpacing/>
        <w:jc w:val="both"/>
        <w:rPr>
          <w:sz w:val="28"/>
        </w:rPr>
      </w:pPr>
      <w:r>
        <w:br w:type="page"/>
      </w:r>
    </w:p>
    <w:p w14:paraId="5F820032" w14:textId="77777777" w:rsidR="001C4ADE" w:rsidRDefault="000B1C22" w:rsidP="00E564F1">
      <w:pPr>
        <w:pStyle w:val="afffffffffffffff"/>
      </w:pPr>
      <w:r w:rsidRPr="00E564F1"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eastAsia="Calibri"/>
          <w:b w:val="0"/>
          <w:bCs w:val="0"/>
          <w:noProof w:val="0"/>
          <w:color w:val="365F91"/>
          <w:sz w:val="20"/>
          <w:szCs w:val="20"/>
        </w:rPr>
        <w:id w:val="-99642427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8"/>
          <w:szCs w:val="28"/>
        </w:rPr>
      </w:sdtEndPr>
      <w:sdtContent>
        <w:p w14:paraId="570AB7ED" w14:textId="0B8E33FC" w:rsidR="00EF2AA6" w:rsidRDefault="002126E9">
          <w:pPr>
            <w:pStyle w:val="1f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0D41ED">
            <w:rPr>
              <w:b w:val="0"/>
              <w:bCs w:val="0"/>
            </w:rPr>
            <w:fldChar w:fldCharType="begin"/>
          </w:r>
          <w:r w:rsidRPr="000D41ED">
            <w:rPr>
              <w:b w:val="0"/>
              <w:bCs w:val="0"/>
            </w:rPr>
            <w:instrText xml:space="preserve"> TOC \o "1-3" \h \z \u </w:instrText>
          </w:r>
          <w:r w:rsidRPr="000D41ED">
            <w:rPr>
              <w:b w:val="0"/>
              <w:bCs w:val="0"/>
            </w:rPr>
            <w:fldChar w:fldCharType="separate"/>
          </w:r>
          <w:hyperlink w:anchor="_Toc81256265" w:history="1">
            <w:r w:rsidR="00EF2AA6" w:rsidRPr="006F037C">
              <w:rPr>
                <w:rStyle w:val="aff2"/>
              </w:rPr>
              <w:t>1. ТЕКСТ ПРОГРАММЫ</w:t>
            </w:r>
            <w:r w:rsidR="00EF2AA6">
              <w:rPr>
                <w:webHidden/>
              </w:rPr>
              <w:tab/>
            </w:r>
            <w:r w:rsidR="00EF2AA6">
              <w:rPr>
                <w:webHidden/>
              </w:rPr>
              <w:fldChar w:fldCharType="begin"/>
            </w:r>
            <w:r w:rsidR="00EF2AA6">
              <w:rPr>
                <w:webHidden/>
              </w:rPr>
              <w:instrText xml:space="preserve"> PAGEREF _Toc81256265 \h </w:instrText>
            </w:r>
            <w:r w:rsidR="00EF2AA6">
              <w:rPr>
                <w:webHidden/>
              </w:rPr>
            </w:r>
            <w:r w:rsidR="00EF2AA6">
              <w:rPr>
                <w:webHidden/>
              </w:rPr>
              <w:fldChar w:fldCharType="separate"/>
            </w:r>
            <w:r w:rsidR="00EF2AA6">
              <w:rPr>
                <w:webHidden/>
              </w:rPr>
              <w:t>4</w:t>
            </w:r>
            <w:r w:rsidR="00EF2AA6">
              <w:rPr>
                <w:webHidden/>
              </w:rPr>
              <w:fldChar w:fldCharType="end"/>
            </w:r>
          </w:hyperlink>
        </w:p>
        <w:p w14:paraId="513EF004" w14:textId="138572EF" w:rsidR="00EF2AA6" w:rsidRDefault="006F5C45">
          <w:pPr>
            <w:pStyle w:val="1f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81256266" w:history="1">
            <w:r w:rsidR="00EF2AA6" w:rsidRPr="006F037C">
              <w:rPr>
                <w:rStyle w:val="aff2"/>
              </w:rPr>
              <w:t>ЛИСТ РЕГИСТРАЦИИ ИЗМЕНЕНИЙ</w:t>
            </w:r>
            <w:r w:rsidR="00EF2AA6">
              <w:rPr>
                <w:webHidden/>
              </w:rPr>
              <w:tab/>
            </w:r>
            <w:r w:rsidR="00EF2AA6">
              <w:rPr>
                <w:webHidden/>
              </w:rPr>
              <w:fldChar w:fldCharType="begin"/>
            </w:r>
            <w:r w:rsidR="00EF2AA6">
              <w:rPr>
                <w:webHidden/>
              </w:rPr>
              <w:instrText xml:space="preserve"> PAGEREF _Toc81256266 \h </w:instrText>
            </w:r>
            <w:r w:rsidR="00EF2AA6">
              <w:rPr>
                <w:webHidden/>
              </w:rPr>
            </w:r>
            <w:r w:rsidR="00EF2AA6">
              <w:rPr>
                <w:webHidden/>
              </w:rPr>
              <w:fldChar w:fldCharType="separate"/>
            </w:r>
            <w:r w:rsidR="00EF2AA6">
              <w:rPr>
                <w:webHidden/>
              </w:rPr>
              <w:t>5</w:t>
            </w:r>
            <w:r w:rsidR="00EF2AA6">
              <w:rPr>
                <w:webHidden/>
              </w:rPr>
              <w:fldChar w:fldCharType="end"/>
            </w:r>
          </w:hyperlink>
        </w:p>
        <w:p w14:paraId="364EB2D9" w14:textId="768A9906" w:rsidR="00B73C16" w:rsidRPr="00CD6E6D" w:rsidRDefault="002126E9" w:rsidP="000D41ED">
          <w:pPr>
            <w:pStyle w:val="1f"/>
          </w:pPr>
          <w:r w:rsidRPr="000D41ED">
            <w:rPr>
              <w:b w:val="0"/>
              <w:bCs w:val="0"/>
            </w:rPr>
            <w:fldChar w:fldCharType="end"/>
          </w:r>
        </w:p>
      </w:sdtContent>
    </w:sdt>
    <w:p w14:paraId="04300095" w14:textId="77777777" w:rsidR="0024350A" w:rsidRPr="00CD6E6D" w:rsidRDefault="0024350A" w:rsidP="007E0892">
      <w:pPr>
        <w:spacing w:line="276" w:lineRule="auto"/>
        <w:rPr>
          <w:rFonts w:eastAsia="Times New Roman"/>
          <w:sz w:val="28"/>
          <w:szCs w:val="28"/>
        </w:rPr>
      </w:pPr>
      <w:r w:rsidRPr="00CD6E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BAEFF0" wp14:editId="1393C765">
                <wp:simplePos x="0" y="0"/>
                <wp:positionH relativeFrom="margin">
                  <wp:align>right</wp:align>
                </wp:positionH>
                <wp:positionV relativeFrom="paragraph">
                  <wp:posOffset>9070340</wp:posOffset>
                </wp:positionV>
                <wp:extent cx="1733550" cy="488058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88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2B1F" w14:textId="77777777" w:rsidR="00AD0BB4" w:rsidRPr="0024350A" w:rsidRDefault="00AD0BB4" w:rsidP="0024350A">
                            <w:pPr>
                              <w:pStyle w:val="2ff8"/>
                              <w:spacing w:before="100" w:line="280" w:lineRule="exact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24350A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АО «АМГ Бизнес Решения»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AEFF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85.3pt;margin-top:714.2pt;width:136.5pt;height:38.4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" fillcolor="white [3201]" stroked="f" strokeweight=".5pt">
                <v:textbox>
                  <w:txbxContent>
                    <w:p w14:paraId="7F972B1F" w14:textId="77777777" w:rsidR="00AD0BB4" w:rsidRPr="0024350A" w:rsidRDefault="00AD0BB4" w:rsidP="0024350A">
                      <w:pPr>
                        <w:pStyle w:val="2ff8"/>
                        <w:spacing w:before="100" w:line="280" w:lineRule="exact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24350A">
                        <w:rPr>
                          <w:rFonts w:ascii="GOST type B" w:hAnsi="GOST type B"/>
                          <w:sz w:val="22"/>
                          <w:szCs w:val="22"/>
                        </w:rPr>
                        <w:t>АО «АМГ Бизнес Решения»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30E20" w14:textId="77777777" w:rsidR="0024350A" w:rsidRPr="00CD6E6D" w:rsidRDefault="0024350A" w:rsidP="007E0892">
      <w:pPr>
        <w:spacing w:line="276" w:lineRule="auto"/>
        <w:rPr>
          <w:sz w:val="28"/>
          <w:szCs w:val="28"/>
        </w:rPr>
        <w:sectPr w:rsidR="0024350A" w:rsidRPr="00CD6E6D" w:rsidSect="003D608A">
          <w:headerReference w:type="default" r:id="rId9"/>
          <w:pgSz w:w="11906" w:h="16838" w:code="9"/>
          <w:pgMar w:top="1418" w:right="567" w:bottom="851" w:left="1134" w:header="426" w:footer="284" w:gutter="0"/>
          <w:cols w:space="708"/>
          <w:docGrid w:linePitch="360"/>
        </w:sectPr>
      </w:pPr>
    </w:p>
    <w:p w14:paraId="6491ABBA" w14:textId="77777777" w:rsidR="002D4E47" w:rsidRPr="00962079" w:rsidRDefault="007B26A8" w:rsidP="00962079">
      <w:pPr>
        <w:pStyle w:val="1d"/>
      </w:pPr>
      <w:bookmarkStart w:id="7" w:name="_Toc81256265"/>
      <w:r w:rsidRPr="00962079">
        <w:lastRenderedPageBreak/>
        <w:t>ТЕКСТ П</w:t>
      </w:r>
      <w:r w:rsidR="00E5419F" w:rsidRPr="00962079">
        <w:t>РО</w:t>
      </w:r>
      <w:r w:rsidRPr="00962079">
        <w:t>ГРАММЫ</w:t>
      </w:r>
      <w:bookmarkEnd w:id="7"/>
    </w:p>
    <w:p w14:paraId="4375F110" w14:textId="0A562997" w:rsidR="00962079" w:rsidRDefault="00962079" w:rsidP="00962079">
      <w:pPr>
        <w:pStyle w:val="affffffffffffff9"/>
      </w:pPr>
      <w:r>
        <w:t xml:space="preserve">Программный код представлен на электронном носителе </w:t>
      </w:r>
      <w:r w:rsidR="00A73C42">
        <w:t>……</w:t>
      </w:r>
      <w:r>
        <w:t>.</w:t>
      </w:r>
    </w:p>
    <w:p w14:paraId="1EADBB45" w14:textId="09C99B93" w:rsidR="00962079" w:rsidRDefault="00962079" w:rsidP="00962079">
      <w:pPr>
        <w:pStyle w:val="affffffffffffff9"/>
      </w:pPr>
      <w:r>
        <w:t xml:space="preserve">Исходный код написан на </w:t>
      </w:r>
      <w:r w:rsidR="00A73C42">
        <w:t>……</w:t>
      </w:r>
      <w:r>
        <w:t>.</w:t>
      </w:r>
    </w:p>
    <w:p w14:paraId="09F61259" w14:textId="77777777" w:rsidR="00962079" w:rsidRDefault="00962079" w:rsidP="00962079">
      <w:pPr>
        <w:pStyle w:val="affffffffffffff9"/>
      </w:pPr>
      <w:r>
        <w:t>Код программы содержится в каталогах и файлах в соответствии со своим функциональным назначением.</w:t>
      </w:r>
    </w:p>
    <w:p w14:paraId="1754C2D6" w14:textId="77777777" w:rsidR="00A72DB6" w:rsidRPr="00A72DB6" w:rsidRDefault="00A72DB6">
      <w:pPr>
        <w:pStyle w:val="affffffffffffffffc"/>
        <w:rPr>
          <w:lang w:val="ru-RU"/>
        </w:rPr>
      </w:pPr>
    </w:p>
    <w:p w14:paraId="722BB7A0" w14:textId="7B4EC7D2" w:rsidR="00FB6D2F" w:rsidRPr="00502DB7" w:rsidRDefault="00FB2983" w:rsidP="00FB02CF">
      <w:pPr>
        <w:pStyle w:val="affffffffffffffffc"/>
      </w:pPr>
      <w:r w:rsidRPr="00502DB7">
        <w:rPr>
          <w:lang w:val="ru-RU"/>
        </w:rPr>
        <w:t>&lt;</w:t>
      </w:r>
      <w:r>
        <w:rPr>
          <w:lang w:val="ru-RU"/>
        </w:rPr>
        <w:t>КОД ПРОГРАММЫ</w:t>
      </w:r>
      <w:r w:rsidRPr="00502DB7">
        <w:rPr>
          <w:lang w:val="ru-RU"/>
        </w:rPr>
        <w:t>&gt;</w:t>
      </w:r>
    </w:p>
    <w:p w14:paraId="12306752" w14:textId="77777777" w:rsidR="005B0F35" w:rsidRPr="00502DB7" w:rsidRDefault="005B0F35" w:rsidP="00603AD1">
      <w:pPr>
        <w:pStyle w:val="affffffffffffffffc"/>
        <w:rPr>
          <w:lang w:val="ru-RU"/>
        </w:rPr>
      </w:pPr>
    </w:p>
    <w:p w14:paraId="65F8615F" w14:textId="77777777" w:rsidR="005B0F35" w:rsidRPr="00502DB7" w:rsidRDefault="005B0F35" w:rsidP="00603AD1">
      <w:pPr>
        <w:pStyle w:val="affffffffffffffffc"/>
        <w:rPr>
          <w:lang w:val="ru-RU"/>
        </w:rPr>
      </w:pPr>
    </w:p>
    <w:p w14:paraId="04BC5647" w14:textId="77777777" w:rsidR="005B0F35" w:rsidRPr="00502DB7" w:rsidRDefault="005B0F35" w:rsidP="00603AD1">
      <w:pPr>
        <w:pStyle w:val="affffffffffffffffc"/>
        <w:rPr>
          <w:lang w:val="ru-RU"/>
        </w:rPr>
      </w:pPr>
    </w:p>
    <w:p w14:paraId="48469053" w14:textId="77777777" w:rsidR="006D3CCA" w:rsidRPr="00CD6E6D" w:rsidRDefault="006D3CCA" w:rsidP="000568F2">
      <w:pPr>
        <w:pageBreakBefore/>
        <w:spacing w:after="240" w:line="276" w:lineRule="auto"/>
        <w:contextualSpacing/>
        <w:jc w:val="center"/>
        <w:outlineLvl w:val="0"/>
        <w:rPr>
          <w:rFonts w:eastAsia="Times New Roman"/>
          <w:b/>
          <w:sz w:val="28"/>
          <w:szCs w:val="28"/>
        </w:rPr>
      </w:pPr>
      <w:bookmarkStart w:id="8" w:name="_Toc30958747"/>
      <w:bookmarkStart w:id="9" w:name="_Toc81256266"/>
      <w:r w:rsidRPr="00CD6E6D">
        <w:rPr>
          <w:rFonts w:eastAsia="Times New Roman"/>
          <w:b/>
          <w:sz w:val="28"/>
          <w:szCs w:val="28"/>
        </w:rPr>
        <w:lastRenderedPageBreak/>
        <w:t>ЛИСТ РЕГИСТРАЦИИ ИЗМЕНЕНИЙ</w:t>
      </w:r>
      <w:bookmarkEnd w:id="8"/>
      <w:bookmarkEnd w:id="9"/>
    </w:p>
    <w:p w14:paraId="561B9246" w14:textId="77777777" w:rsidR="005B3FCC" w:rsidRPr="00CD6E6D" w:rsidRDefault="005B3FCC" w:rsidP="007E0892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tbl>
      <w:tblPr>
        <w:tblW w:w="1066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1276"/>
        <w:gridCol w:w="992"/>
        <w:gridCol w:w="992"/>
        <w:gridCol w:w="1276"/>
        <w:gridCol w:w="1134"/>
        <w:gridCol w:w="1276"/>
        <w:gridCol w:w="850"/>
        <w:gridCol w:w="851"/>
      </w:tblGrid>
      <w:tr w:rsidR="00884FEE" w:rsidRPr="00CD6E6D" w14:paraId="5377E151" w14:textId="77777777" w:rsidTr="00A549D2">
        <w:trPr>
          <w:cantSplit/>
          <w:trHeight w:hRule="exact" w:val="320"/>
        </w:trPr>
        <w:tc>
          <w:tcPr>
            <w:tcW w:w="737" w:type="dxa"/>
            <w:vMerge w:val="restart"/>
            <w:vAlign w:val="center"/>
          </w:tcPr>
          <w:p w14:paraId="7AC76443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jc w:val="left"/>
              <w:rPr>
                <w:i/>
                <w:sz w:val="24"/>
                <w:szCs w:val="28"/>
              </w:rPr>
            </w:pPr>
            <w:proofErr w:type="spellStart"/>
            <w:r w:rsidRPr="00CD6E6D">
              <w:rPr>
                <w:i/>
                <w:sz w:val="24"/>
                <w:szCs w:val="28"/>
              </w:rPr>
              <w:t>Изм</w:t>
            </w:r>
            <w:proofErr w:type="spellEnd"/>
          </w:p>
        </w:tc>
        <w:tc>
          <w:tcPr>
            <w:tcW w:w="4536" w:type="dxa"/>
            <w:gridSpan w:val="4"/>
            <w:vAlign w:val="center"/>
          </w:tcPr>
          <w:p w14:paraId="4E5E6091" w14:textId="77777777" w:rsidR="00884FEE" w:rsidRPr="00CD6E6D" w:rsidRDefault="00884FEE" w:rsidP="007E0892">
            <w:pPr>
              <w:pStyle w:val="PamkaSmall"/>
              <w:spacing w:before="40" w:line="276" w:lineRule="auto"/>
              <w:jc w:val="center"/>
              <w:rPr>
                <w:rFonts w:ascii="Times New Roman" w:hAnsi="Times New Roman" w:cs="Times New Roman"/>
                <w:spacing w:val="0"/>
                <w:sz w:val="24"/>
                <w:szCs w:val="28"/>
              </w:rPr>
            </w:pPr>
            <w:r w:rsidRPr="00CD6E6D">
              <w:rPr>
                <w:rFonts w:ascii="Times New Roman" w:hAnsi="Times New Roman" w:cs="Times New Roman"/>
                <w:spacing w:val="0"/>
                <w:sz w:val="24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15AB68D4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Всего листов (страниц) в документе</w:t>
            </w:r>
          </w:p>
        </w:tc>
        <w:tc>
          <w:tcPr>
            <w:tcW w:w="1134" w:type="dxa"/>
            <w:vMerge w:val="restart"/>
            <w:vAlign w:val="center"/>
          </w:tcPr>
          <w:p w14:paraId="6BE151CC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№</w:t>
            </w:r>
          </w:p>
          <w:p w14:paraId="3E0BF592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документа</w:t>
            </w:r>
          </w:p>
        </w:tc>
        <w:tc>
          <w:tcPr>
            <w:tcW w:w="1276" w:type="dxa"/>
            <w:vMerge w:val="restart"/>
            <w:vAlign w:val="center"/>
          </w:tcPr>
          <w:p w14:paraId="6BD8C29F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Входящий № сопроводит. документа и дата</w:t>
            </w:r>
          </w:p>
        </w:tc>
        <w:tc>
          <w:tcPr>
            <w:tcW w:w="850" w:type="dxa"/>
            <w:vMerge w:val="restart"/>
            <w:vAlign w:val="center"/>
          </w:tcPr>
          <w:p w14:paraId="75AF2CC5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Подп.</w:t>
            </w:r>
          </w:p>
        </w:tc>
        <w:tc>
          <w:tcPr>
            <w:tcW w:w="851" w:type="dxa"/>
            <w:vMerge w:val="restart"/>
            <w:vAlign w:val="center"/>
          </w:tcPr>
          <w:p w14:paraId="5C5567B1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4"/>
                <w:szCs w:val="28"/>
              </w:rPr>
            </w:pPr>
            <w:r w:rsidRPr="00CD6E6D">
              <w:rPr>
                <w:i/>
                <w:sz w:val="24"/>
                <w:szCs w:val="28"/>
              </w:rPr>
              <w:t>Дата</w:t>
            </w:r>
          </w:p>
        </w:tc>
      </w:tr>
      <w:tr w:rsidR="00884FEE" w:rsidRPr="00CD6E6D" w14:paraId="31DFA487" w14:textId="77777777" w:rsidTr="00A549D2">
        <w:trPr>
          <w:cantSplit/>
          <w:trHeight w:hRule="exact" w:val="634"/>
        </w:trPr>
        <w:tc>
          <w:tcPr>
            <w:tcW w:w="737" w:type="dxa"/>
            <w:vMerge/>
            <w:vAlign w:val="center"/>
          </w:tcPr>
          <w:p w14:paraId="390BCF78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5230FC7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0"/>
                <w:szCs w:val="28"/>
              </w:rPr>
            </w:pPr>
            <w:r w:rsidRPr="00CD6E6D">
              <w:rPr>
                <w:i/>
                <w:sz w:val="20"/>
                <w:szCs w:val="28"/>
              </w:rPr>
              <w:t>Измененных</w:t>
            </w:r>
          </w:p>
        </w:tc>
        <w:tc>
          <w:tcPr>
            <w:tcW w:w="1276" w:type="dxa"/>
            <w:vAlign w:val="center"/>
          </w:tcPr>
          <w:p w14:paraId="7D210F52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0"/>
                <w:szCs w:val="28"/>
              </w:rPr>
            </w:pPr>
            <w:r w:rsidRPr="00CD6E6D">
              <w:rPr>
                <w:i/>
                <w:sz w:val="20"/>
                <w:szCs w:val="28"/>
              </w:rPr>
              <w:t>Замененных</w:t>
            </w:r>
          </w:p>
        </w:tc>
        <w:tc>
          <w:tcPr>
            <w:tcW w:w="992" w:type="dxa"/>
            <w:vAlign w:val="center"/>
          </w:tcPr>
          <w:p w14:paraId="7855A84F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0"/>
                <w:szCs w:val="28"/>
              </w:rPr>
            </w:pPr>
            <w:r w:rsidRPr="00CD6E6D">
              <w:rPr>
                <w:i/>
                <w:sz w:val="20"/>
                <w:szCs w:val="28"/>
              </w:rPr>
              <w:t>Новых</w:t>
            </w:r>
          </w:p>
        </w:tc>
        <w:tc>
          <w:tcPr>
            <w:tcW w:w="992" w:type="dxa"/>
            <w:vAlign w:val="center"/>
          </w:tcPr>
          <w:p w14:paraId="0926D1B8" w14:textId="77777777" w:rsidR="00884FEE" w:rsidRPr="00CD6E6D" w:rsidRDefault="00884FEE" w:rsidP="007E0892">
            <w:pPr>
              <w:pStyle w:val="afffffffffffffff"/>
              <w:spacing w:before="0" w:after="0" w:line="276" w:lineRule="auto"/>
              <w:rPr>
                <w:i/>
                <w:sz w:val="20"/>
                <w:szCs w:val="28"/>
              </w:rPr>
            </w:pPr>
            <w:r w:rsidRPr="00CD6E6D">
              <w:rPr>
                <w:i/>
                <w:sz w:val="20"/>
                <w:szCs w:val="28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31482C6D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38DD2E5C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18485452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9D7798D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4A5ECCB2" w14:textId="77777777" w:rsidR="00884FEE" w:rsidRPr="00CD6E6D" w:rsidRDefault="00884FEE" w:rsidP="007E0892">
            <w:pPr>
              <w:pStyle w:val="PamkaSmall"/>
              <w:spacing w:line="276" w:lineRule="auto"/>
              <w:rPr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</w:pPr>
          </w:p>
        </w:tc>
      </w:tr>
      <w:tr w:rsidR="00884FEE" w:rsidRPr="00CD6E6D" w14:paraId="4DD4D38F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6BB79D0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7E108C3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5BDFA59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DE0980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C3610C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612E64E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BE1DE1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312E37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76AD196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69B4881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0823DD69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78C4F78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3759DDE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0DA390C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6F53D2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9375FA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7C5E424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721236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5D5864F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232607D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50767C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2CF882C9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62F1C28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6FBFEC5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30DB7E4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F88698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F45EE1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18CB8DB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409A45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10F364A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6469C8A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4943113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713FFD49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54BE330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1FB7B35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6567BB6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78CBA4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CD4070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7D1F207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E2E400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F5B976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37CB0C4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3A1CCF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0D20C4B7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3EE4BB2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67EC94B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7A12309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6DF9B6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6B588F7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F8476B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7CA091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7CCB984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299F108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564AC2D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72DF84B5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3D274C7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27AD3C9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BFAFC2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6A8F31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A834BD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5A00782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0F3BB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66731F3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698085B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296EBC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5F5F7C83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03F3110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1EE16BC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48F14FA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6C8A35C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0D3EDBC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F82471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3EF445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0D1D431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36A313B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2937DE7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0E499D52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6D38874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2CAA98E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7B8447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6327305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17672C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81D980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25E21A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003EE19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0760F50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2DA42C7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201B82DA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392518C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5F35A05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7560C2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B1D952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8F0CB1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8AC393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21B3F6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2A5D3A0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5586E01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324F1D1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749561E5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5A779EF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3A1A454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1CE126B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0497E7F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52ABD21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4A8906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1B7BE0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101850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225A4F9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7DAD189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29868641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21D996F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33803BB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597EF29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62D0C9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9486A6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A27975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BE6945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67D69BD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2F262C3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667B76B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1E83F2E0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28D9266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2DA43A5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105F7A3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9E082E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50B63A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50FA3E2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B2E50A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2AD805C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3C61B21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AF9718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172ECFFC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470937C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AD437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5D02810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441CBDF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1DB1619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8F986B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7B10DE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E6FAD2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5D51FD7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2D75B1B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47DE4896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79EDB39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2F10694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3A46BB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5C6176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4B7D0A9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170CD91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253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1D05FC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21F678D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78657A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4A574595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359379E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75B99EB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D09B01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7B60AD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0DCAF73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3E7B687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F62F1B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1DF256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58AB0EA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355CF60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182B3A5B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1115333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755A361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0D924C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4564069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95E6A3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61E584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52DD63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7A7FD2D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14C7B03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4BBFCD1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3357ED5D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4D6A707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0769D3B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01EC9DD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6D7083C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107BF2A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7E1922E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5D964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125B9E1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5FCC2F2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37397C0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72851012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4F39D3F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78847F2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0E0E89E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5ECE410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9A2AED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11B735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5255BC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353F96F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638F9DA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17A00FA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5E400858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75C6684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579BD27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0FE7367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421556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DD58ED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04D643E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AF6937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5083DA5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6D5C894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120B802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02FF7A4E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598D104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13B74F3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7A6794E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2C82F2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04C668F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4AB5148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FE09E1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071D8A3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134AFEE6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3F217E8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4AF0FE10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1E03A87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0D63154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D3353A7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251CFCD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641DAA4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119AF7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16D745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4F15476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7E6243A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1AC9CE0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4B6661A7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1A4F95C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7A312D88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4BACB67D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BE1AB75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5B7B7D5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2B85857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C5F26C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295EE793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38E6B8F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0653797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385AD6EB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31BD24B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4035C97C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A7F677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34B0729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029774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01D0D561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39698E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03754F6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46751A8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1588B37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  <w:tr w:rsidR="00884FEE" w:rsidRPr="00CD6E6D" w14:paraId="65E3F039" w14:textId="77777777" w:rsidTr="00A549D2">
        <w:trPr>
          <w:cantSplit/>
          <w:trHeight w:hRule="exact" w:val="454"/>
        </w:trPr>
        <w:tc>
          <w:tcPr>
            <w:tcW w:w="737" w:type="dxa"/>
            <w:vAlign w:val="center"/>
          </w:tcPr>
          <w:p w14:paraId="0FF3CFAA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jc w:val="center"/>
            </w:pPr>
          </w:p>
        </w:tc>
        <w:tc>
          <w:tcPr>
            <w:tcW w:w="1276" w:type="dxa"/>
            <w:vAlign w:val="center"/>
          </w:tcPr>
          <w:p w14:paraId="17725B84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192D979E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051E58E0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992" w:type="dxa"/>
            <w:vAlign w:val="center"/>
          </w:tcPr>
          <w:p w14:paraId="78443FF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276" w:type="dxa"/>
            <w:vAlign w:val="center"/>
          </w:tcPr>
          <w:p w14:paraId="6D58036F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488A57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1276" w:type="dxa"/>
            <w:vAlign w:val="center"/>
          </w:tcPr>
          <w:p w14:paraId="693FE472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0" w:type="dxa"/>
            <w:vAlign w:val="center"/>
          </w:tcPr>
          <w:p w14:paraId="532BE80B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  <w:tc>
          <w:tcPr>
            <w:tcW w:w="851" w:type="dxa"/>
            <w:vAlign w:val="center"/>
          </w:tcPr>
          <w:p w14:paraId="5671C6C9" w14:textId="77777777" w:rsidR="00884FEE" w:rsidRPr="00CD6E6D" w:rsidRDefault="00884FEE" w:rsidP="007E0892">
            <w:pPr>
              <w:pStyle w:val="VedSoder"/>
              <w:keepNext w:val="0"/>
              <w:spacing w:line="276" w:lineRule="auto"/>
              <w:rPr>
                <w:i w:val="0"/>
              </w:rPr>
            </w:pPr>
          </w:p>
        </w:tc>
      </w:tr>
    </w:tbl>
    <w:p w14:paraId="7483A76D" w14:textId="77777777" w:rsidR="00886510" w:rsidRPr="00CD6E6D" w:rsidRDefault="00886510" w:rsidP="007E089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sectPr w:rsidR="00886510" w:rsidRPr="00CD6E6D" w:rsidSect="004E09F2">
      <w:footerReference w:type="default" r:id="rId10"/>
      <w:pgSz w:w="11906" w:h="16838" w:code="9"/>
      <w:pgMar w:top="1418" w:right="567" w:bottom="851" w:left="1134" w:header="426" w:footer="5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D6A38" w14:textId="77777777" w:rsidR="006F5C45" w:rsidRDefault="006F5C45" w:rsidP="008B0A9B">
      <w:r>
        <w:separator/>
      </w:r>
    </w:p>
  </w:endnote>
  <w:endnote w:type="continuationSeparator" w:id="0">
    <w:p w14:paraId="439F7772" w14:textId="77777777" w:rsidR="006F5C45" w:rsidRDefault="006F5C45" w:rsidP="008B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 UniToktom">
    <w:altName w:val="Times New Roman"/>
    <w:charset w:val="CC"/>
    <w:family w:val="roman"/>
    <w:pitch w:val="variable"/>
    <w:sig w:usb0="A0007AAF" w:usb1="4000387A" w:usb2="00000028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ERKurierPSCyr-Regular">
    <w:altName w:val="Times New Roman"/>
    <w:panose1 w:val="00000000000000000000"/>
    <w:charset w:val="00"/>
    <w:family w:val="roman"/>
    <w:notTrueType/>
    <w:pitch w:val="default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1957F" w14:textId="77777777" w:rsidR="00AD0BB4" w:rsidRPr="006E467A" w:rsidRDefault="00AD0BB4" w:rsidP="007C52CB">
    <w:r w:rsidRPr="006E467A">
      <w:rPr>
        <w:noProof/>
      </w:rPr>
      <mc:AlternateContent>
        <mc:Choice Requires="wps">
          <w:drawing>
            <wp:anchor distT="180340" distB="0" distL="114300" distR="114300" simplePos="0" relativeHeight="251659776" behindDoc="0" locked="0" layoutInCell="1" allowOverlap="0" wp14:anchorId="02D0D609" wp14:editId="20AFD7A3">
              <wp:simplePos x="0" y="0"/>
              <wp:positionH relativeFrom="page">
                <wp:posOffset>597535</wp:posOffset>
              </wp:positionH>
              <wp:positionV relativeFrom="page">
                <wp:posOffset>17192625</wp:posOffset>
              </wp:positionV>
              <wp:extent cx="6659880" cy="575945"/>
              <wp:effectExtent l="0" t="0" r="635" b="0"/>
              <wp:wrapSquare wrapText="bothSides"/>
              <wp:docPr id="7" name="Text Box 1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59" w:type="dxa"/>
                            <w:jc w:val="center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47"/>
                            <w:gridCol w:w="547"/>
                            <w:gridCol w:w="1180"/>
                            <w:gridCol w:w="845"/>
                            <w:gridCol w:w="515"/>
                            <w:gridCol w:w="5903"/>
                            <w:gridCol w:w="822"/>
                          </w:tblGrid>
                          <w:tr w:rsidR="00AD0BB4" w:rsidRPr="00F929B9" w14:paraId="57C0EF97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545B7AEE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5487DADF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7AE471C1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28ECE3AA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22E6AFA0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 w:val="restart"/>
                                <w:vAlign w:val="center"/>
                              </w:tcPr>
                              <w:p w14:paraId="06EC4FD1" w14:textId="77777777" w:rsidR="00AD0BB4" w:rsidRPr="006E467A" w:rsidRDefault="00AD0BB4" w:rsidP="007C52CB">
                                <w:r w:rsidRPr="006E467A">
                                  <w:t>ПАКД.00029 81-01-1</w:t>
                                </w:r>
                              </w:p>
                            </w:tc>
                            <w:tc>
                              <w:tcPr>
                                <w:tcW w:w="822" w:type="dxa"/>
                                <w:vAlign w:val="center"/>
                              </w:tcPr>
                              <w:p w14:paraId="32BEAB5D" w14:textId="77777777" w:rsidR="00AD0BB4" w:rsidRPr="00952BB4" w:rsidRDefault="00AD0BB4" w:rsidP="007C52CB">
                                <w:r w:rsidRPr="00952BB4">
                                  <w:t>Лист</w:t>
                                </w:r>
                              </w:p>
                            </w:tc>
                          </w:tr>
                          <w:tr w:rsidR="00AD0BB4" w:rsidRPr="00F929B9" w14:paraId="7C038C3E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1FB467C6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66FDCA54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3147E995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2ED8D6A4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4FAF1F6E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0C558E3D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 w:val="restart"/>
                                <w:vAlign w:val="center"/>
                              </w:tcPr>
                              <w:p w14:paraId="493E7461" w14:textId="77777777" w:rsidR="00AD0BB4" w:rsidRPr="006E467A" w:rsidRDefault="00AD0BB4" w:rsidP="007C52CB">
                                <w:r w:rsidRPr="006E467A">
                                  <w:fldChar w:fldCharType="begin"/>
                                </w:r>
                                <w:r w:rsidRPr="006E467A">
                                  <w:instrText xml:space="preserve"> PAGE  \* Arabic  \* MERGEFORMAT </w:instrText>
                                </w:r>
                                <w:r w:rsidRPr="006E467A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22</w:t>
                                </w:r>
                                <w:r w:rsidRPr="006E467A">
                                  <w:fldChar w:fldCharType="end"/>
                                </w:r>
                              </w:p>
                            </w:tc>
                          </w:tr>
                          <w:tr w:rsidR="00AD0BB4" w:rsidRPr="00F929B9" w14:paraId="544E485B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2F283304" w14:textId="77777777" w:rsidR="00AD0BB4" w:rsidRPr="006E467A" w:rsidRDefault="00AD0BB4" w:rsidP="007C52CB">
                                <w:proofErr w:type="spellStart"/>
                                <w:r w:rsidRPr="006E467A"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3439EA1C" w14:textId="77777777" w:rsidR="00AD0BB4" w:rsidRPr="006E467A" w:rsidRDefault="00AD0BB4" w:rsidP="007C52CB">
                                <w:r w:rsidRPr="006E467A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2CD6FCDB" w14:textId="77777777" w:rsidR="00AD0BB4" w:rsidRPr="006E467A" w:rsidRDefault="00AD0BB4" w:rsidP="007C52CB">
                                <w:r w:rsidRPr="006E467A">
                                  <w:t xml:space="preserve">№ </w:t>
                                </w:r>
                                <w:proofErr w:type="spellStart"/>
                                <w:r w:rsidRPr="006E467A">
                                  <w:t>докум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4EAF1860" w14:textId="77777777" w:rsidR="00AD0BB4" w:rsidRPr="006E467A" w:rsidRDefault="00AD0BB4" w:rsidP="007C52CB">
                                <w:r w:rsidRPr="006E467A"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2E470B45" w14:textId="77777777" w:rsidR="00AD0BB4" w:rsidRPr="006E467A" w:rsidRDefault="00AD0BB4" w:rsidP="007C52CB">
                                <w:r w:rsidRPr="006E467A"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76881B39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/>
                                <w:vAlign w:val="center"/>
                              </w:tcPr>
                              <w:p w14:paraId="5E894CA5" w14:textId="77777777" w:rsidR="00AD0BB4" w:rsidRPr="006E467A" w:rsidRDefault="00AD0BB4" w:rsidP="007C52CB"/>
                            </w:tc>
                          </w:tr>
                        </w:tbl>
                        <w:p w14:paraId="5A3AB2E8" w14:textId="77777777" w:rsidR="00AD0BB4" w:rsidRDefault="00AD0BB4" w:rsidP="007C52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D609" id="_x0000_t202" coordsize="21600,21600" o:spt="202" path="m,l,21600r21600,l21600,xe">
              <v:stroke joinstyle="miter"/>
              <v:path gradientshapeok="t" o:connecttype="rect"/>
            </v:shapetype>
            <v:shape id="Text Box 1382" o:spid="_x0000_s1047" type="#_x0000_t202" style="position:absolute;margin-left:47.05pt;margin-top:1353.75pt;width:524.4pt;height:45.35pt;z-index:251659776;visibility:visible;mso-wrap-style:square;mso-width-percent:0;mso-height-percent:0;mso-wrap-distance-left:9pt;mso-wrap-distance-top:14.2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" o:allowoverlap="f" stroked="f">
              <v:textbox inset="0,0,0,0">
                <w:txbxContent>
                  <w:tbl>
                    <w:tblPr>
                      <w:tblW w:w="10359" w:type="dxa"/>
                      <w:jc w:val="center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47"/>
                      <w:gridCol w:w="547"/>
                      <w:gridCol w:w="1180"/>
                      <w:gridCol w:w="845"/>
                      <w:gridCol w:w="515"/>
                      <w:gridCol w:w="5903"/>
                      <w:gridCol w:w="822"/>
                    </w:tblGrid>
                    <w:tr w:rsidR="00AD0BB4" w:rsidRPr="00F929B9" w14:paraId="57C0EF97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545B7AEE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5487DADF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7AE471C1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28ECE3AA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22E6AFA0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 w:val="restart"/>
                          <w:vAlign w:val="center"/>
                        </w:tcPr>
                        <w:p w14:paraId="06EC4FD1" w14:textId="77777777" w:rsidR="00AD0BB4" w:rsidRPr="006E467A" w:rsidRDefault="00AD0BB4" w:rsidP="007C52CB">
                          <w:r w:rsidRPr="006E467A">
                            <w:t>ПАКД.00029 81-01-1</w:t>
                          </w:r>
                        </w:p>
                      </w:tc>
                      <w:tc>
                        <w:tcPr>
                          <w:tcW w:w="822" w:type="dxa"/>
                          <w:vAlign w:val="center"/>
                        </w:tcPr>
                        <w:p w14:paraId="32BEAB5D" w14:textId="77777777" w:rsidR="00AD0BB4" w:rsidRPr="00952BB4" w:rsidRDefault="00AD0BB4" w:rsidP="007C52CB">
                          <w:r w:rsidRPr="00952BB4">
                            <w:t>Лист</w:t>
                          </w:r>
                        </w:p>
                      </w:tc>
                    </w:tr>
                    <w:tr w:rsidR="00AD0BB4" w:rsidRPr="00F929B9" w14:paraId="7C038C3E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1FB467C6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66FDCA54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3147E995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2ED8D6A4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4FAF1F6E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0C558E3D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 w:val="restart"/>
                          <w:vAlign w:val="center"/>
                        </w:tcPr>
                        <w:p w14:paraId="493E7461" w14:textId="77777777" w:rsidR="00AD0BB4" w:rsidRPr="006E467A" w:rsidRDefault="00AD0BB4" w:rsidP="007C52CB">
                          <w:r w:rsidRPr="006E467A">
                            <w:fldChar w:fldCharType="begin"/>
                          </w:r>
                          <w:r w:rsidRPr="006E467A">
                            <w:instrText xml:space="preserve"> PAGE  \* Arabic  \* MERGEFORMAT </w:instrText>
                          </w:r>
                          <w:r w:rsidRPr="006E467A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22</w:t>
                          </w:r>
                          <w:r w:rsidRPr="006E467A">
                            <w:fldChar w:fldCharType="end"/>
                          </w:r>
                        </w:p>
                      </w:tc>
                    </w:tr>
                    <w:tr w:rsidR="00AD0BB4" w:rsidRPr="00F929B9" w14:paraId="544E485B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2F283304" w14:textId="77777777" w:rsidR="00AD0BB4" w:rsidRPr="006E467A" w:rsidRDefault="00AD0BB4" w:rsidP="007C52CB">
                          <w:proofErr w:type="spellStart"/>
                          <w:r w:rsidRPr="006E467A"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3439EA1C" w14:textId="77777777" w:rsidR="00AD0BB4" w:rsidRPr="006E467A" w:rsidRDefault="00AD0BB4" w:rsidP="007C52CB">
                          <w:r w:rsidRPr="006E467A">
                            <w:t>Лист</w:t>
                          </w:r>
                        </w:p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2CD6FCDB" w14:textId="77777777" w:rsidR="00AD0BB4" w:rsidRPr="006E467A" w:rsidRDefault="00AD0BB4" w:rsidP="007C52CB">
                          <w:r w:rsidRPr="006E467A">
                            <w:t xml:space="preserve">№ </w:t>
                          </w:r>
                          <w:proofErr w:type="spellStart"/>
                          <w:r w:rsidRPr="006E467A"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4EAF1860" w14:textId="77777777" w:rsidR="00AD0BB4" w:rsidRPr="006E467A" w:rsidRDefault="00AD0BB4" w:rsidP="007C52CB">
                          <w:r w:rsidRPr="006E467A">
                            <w:t>Подп.</w:t>
                          </w:r>
                        </w:p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2E470B45" w14:textId="77777777" w:rsidR="00AD0BB4" w:rsidRPr="006E467A" w:rsidRDefault="00AD0BB4" w:rsidP="007C52CB">
                          <w:r w:rsidRPr="006E467A">
                            <w:t>Дата</w:t>
                          </w:r>
                        </w:p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76881B39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/>
                          <w:vAlign w:val="center"/>
                        </w:tcPr>
                        <w:p w14:paraId="5E894CA5" w14:textId="77777777" w:rsidR="00AD0BB4" w:rsidRPr="006E467A" w:rsidRDefault="00AD0BB4" w:rsidP="007C52CB"/>
                      </w:tc>
                    </w:tr>
                  </w:tbl>
                  <w:p w14:paraId="5A3AB2E8" w14:textId="77777777" w:rsidR="00AD0BB4" w:rsidRDefault="00AD0BB4" w:rsidP="007C52CB"/>
                </w:txbxContent>
              </v:textbox>
              <w10:wrap type="square" anchorx="page" anchory="page"/>
            </v:shape>
          </w:pict>
        </mc:Fallback>
      </mc:AlternateContent>
    </w:r>
    <w:r w:rsidRPr="006E467A">
      <w:rPr>
        <w:noProof/>
      </w:rPr>
      <mc:AlternateContent>
        <mc:Choice Requires="wps">
          <w:drawing>
            <wp:anchor distT="180340" distB="0" distL="144145" distR="114300" simplePos="0" relativeHeight="251658752" behindDoc="0" locked="0" layoutInCell="1" allowOverlap="0" wp14:anchorId="14F03CD2" wp14:editId="5F59FC09">
              <wp:simplePos x="0" y="0"/>
              <wp:positionH relativeFrom="page">
                <wp:posOffset>1316355</wp:posOffset>
              </wp:positionH>
              <wp:positionV relativeFrom="page">
                <wp:posOffset>18402300</wp:posOffset>
              </wp:positionV>
              <wp:extent cx="6659880" cy="575945"/>
              <wp:effectExtent l="1905" t="0" r="0" b="0"/>
              <wp:wrapSquare wrapText="bothSides"/>
              <wp:docPr id="6" name="Text Box 1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59" w:type="dxa"/>
                            <w:jc w:val="center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47"/>
                            <w:gridCol w:w="547"/>
                            <w:gridCol w:w="1180"/>
                            <w:gridCol w:w="845"/>
                            <w:gridCol w:w="515"/>
                            <w:gridCol w:w="5903"/>
                            <w:gridCol w:w="822"/>
                          </w:tblGrid>
                          <w:tr w:rsidR="00AD0BB4" w:rsidRPr="00F929B9" w14:paraId="389CA5D4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0CA72D04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0476BA03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59CACA79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53C66570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7D2E5F96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 w:val="restart"/>
                                <w:vAlign w:val="center"/>
                              </w:tcPr>
                              <w:p w14:paraId="7715FEE4" w14:textId="77777777" w:rsidR="00AD0BB4" w:rsidRPr="006E467A" w:rsidRDefault="00AD0BB4" w:rsidP="007C52CB">
                                <w:r w:rsidRPr="006E467A">
                                  <w:t>ПАКД.00029 81-01-1</w:t>
                                </w:r>
                              </w:p>
                            </w:tc>
                            <w:tc>
                              <w:tcPr>
                                <w:tcW w:w="822" w:type="dxa"/>
                                <w:vAlign w:val="center"/>
                              </w:tcPr>
                              <w:p w14:paraId="21E06558" w14:textId="77777777" w:rsidR="00AD0BB4" w:rsidRPr="00952BB4" w:rsidRDefault="00AD0BB4" w:rsidP="007C52CB">
                                <w:r w:rsidRPr="00952BB4">
                                  <w:t>Лист</w:t>
                                </w:r>
                              </w:p>
                            </w:tc>
                          </w:tr>
                          <w:tr w:rsidR="00AD0BB4" w:rsidRPr="00F929B9" w14:paraId="6BFCD432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6C928D14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4D3B3B04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7453E0F1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50E96B3F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25C426BB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710E9B6A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 w:val="restart"/>
                                <w:vAlign w:val="center"/>
                              </w:tcPr>
                              <w:p w14:paraId="586D1649" w14:textId="77777777" w:rsidR="00AD0BB4" w:rsidRPr="006E467A" w:rsidRDefault="00AD0BB4" w:rsidP="007C52CB">
                                <w:r w:rsidRPr="006E467A">
                                  <w:fldChar w:fldCharType="begin"/>
                                </w:r>
                                <w:r w:rsidRPr="006E467A">
                                  <w:instrText xml:space="preserve"> PAGE  \* Arabic  \* MERGEFORMAT </w:instrText>
                                </w:r>
                                <w:r w:rsidRPr="006E467A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22</w:t>
                                </w:r>
                                <w:r w:rsidRPr="006E467A">
                                  <w:fldChar w:fldCharType="end"/>
                                </w:r>
                              </w:p>
                            </w:tc>
                          </w:tr>
                          <w:tr w:rsidR="00AD0BB4" w:rsidRPr="00F929B9" w14:paraId="67F6F46F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5D656EA9" w14:textId="77777777" w:rsidR="00AD0BB4" w:rsidRPr="006E467A" w:rsidRDefault="00AD0BB4" w:rsidP="007C52CB">
                                <w:proofErr w:type="spellStart"/>
                                <w:r w:rsidRPr="006E467A"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175323D6" w14:textId="77777777" w:rsidR="00AD0BB4" w:rsidRPr="006E467A" w:rsidRDefault="00AD0BB4" w:rsidP="007C52CB">
                                <w:r w:rsidRPr="006E467A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6B92856F" w14:textId="77777777" w:rsidR="00AD0BB4" w:rsidRPr="006E467A" w:rsidRDefault="00AD0BB4" w:rsidP="007C52CB">
                                <w:r w:rsidRPr="006E467A">
                                  <w:t xml:space="preserve">№ </w:t>
                                </w:r>
                                <w:proofErr w:type="spellStart"/>
                                <w:r w:rsidRPr="006E467A">
                                  <w:t>докум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6F15D21B" w14:textId="77777777" w:rsidR="00AD0BB4" w:rsidRPr="006E467A" w:rsidRDefault="00AD0BB4" w:rsidP="007C52CB">
                                <w:r w:rsidRPr="006E467A"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332A4D78" w14:textId="77777777" w:rsidR="00AD0BB4" w:rsidRPr="006E467A" w:rsidRDefault="00AD0BB4" w:rsidP="007C52CB">
                                <w:r w:rsidRPr="006E467A"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78EAD194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/>
                                <w:vAlign w:val="center"/>
                              </w:tcPr>
                              <w:p w14:paraId="63770490" w14:textId="77777777" w:rsidR="00AD0BB4" w:rsidRPr="006E467A" w:rsidRDefault="00AD0BB4" w:rsidP="007C52CB"/>
                            </w:tc>
                          </w:tr>
                        </w:tbl>
                        <w:p w14:paraId="080C244A" w14:textId="77777777" w:rsidR="00AD0BB4" w:rsidRDefault="00AD0BB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03CD2" id="Text Box 1381" o:spid="_x0000_s1048" type="#_x0000_t202" style="position:absolute;margin-left:103.65pt;margin-top:1449pt;width:524.4pt;height:45.35pt;z-index:251658752;visibility:visible;mso-wrap-style:square;mso-width-percent:0;mso-height-percent:0;mso-wrap-distance-left:11.35pt;mso-wrap-distance-top:14.2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" o:allowoverlap="f" stroked="f">
              <v:textbox inset="0,0,0,0">
                <w:txbxContent>
                  <w:tbl>
                    <w:tblPr>
                      <w:tblW w:w="10359" w:type="dxa"/>
                      <w:jc w:val="center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47"/>
                      <w:gridCol w:w="547"/>
                      <w:gridCol w:w="1180"/>
                      <w:gridCol w:w="845"/>
                      <w:gridCol w:w="515"/>
                      <w:gridCol w:w="5903"/>
                      <w:gridCol w:w="822"/>
                    </w:tblGrid>
                    <w:tr w:rsidR="00AD0BB4" w:rsidRPr="00F929B9" w14:paraId="389CA5D4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0CA72D04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0476BA03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59CACA79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53C66570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7D2E5F96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 w:val="restart"/>
                          <w:vAlign w:val="center"/>
                        </w:tcPr>
                        <w:p w14:paraId="7715FEE4" w14:textId="77777777" w:rsidR="00AD0BB4" w:rsidRPr="006E467A" w:rsidRDefault="00AD0BB4" w:rsidP="007C52CB">
                          <w:r w:rsidRPr="006E467A">
                            <w:t>ПАКД.00029 81-01-1</w:t>
                          </w:r>
                        </w:p>
                      </w:tc>
                      <w:tc>
                        <w:tcPr>
                          <w:tcW w:w="822" w:type="dxa"/>
                          <w:vAlign w:val="center"/>
                        </w:tcPr>
                        <w:p w14:paraId="21E06558" w14:textId="77777777" w:rsidR="00AD0BB4" w:rsidRPr="00952BB4" w:rsidRDefault="00AD0BB4" w:rsidP="007C52CB">
                          <w:r w:rsidRPr="00952BB4">
                            <w:t>Лист</w:t>
                          </w:r>
                        </w:p>
                      </w:tc>
                    </w:tr>
                    <w:tr w:rsidR="00AD0BB4" w:rsidRPr="00F929B9" w14:paraId="6BFCD432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6C928D14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4D3B3B04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7453E0F1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50E96B3F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25C426BB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710E9B6A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 w:val="restart"/>
                          <w:vAlign w:val="center"/>
                        </w:tcPr>
                        <w:p w14:paraId="586D1649" w14:textId="77777777" w:rsidR="00AD0BB4" w:rsidRPr="006E467A" w:rsidRDefault="00AD0BB4" w:rsidP="007C52CB">
                          <w:r w:rsidRPr="006E467A">
                            <w:fldChar w:fldCharType="begin"/>
                          </w:r>
                          <w:r w:rsidRPr="006E467A">
                            <w:instrText xml:space="preserve"> PAGE  \* Arabic  \* MERGEFORMAT </w:instrText>
                          </w:r>
                          <w:r w:rsidRPr="006E467A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22</w:t>
                          </w:r>
                          <w:r w:rsidRPr="006E467A">
                            <w:fldChar w:fldCharType="end"/>
                          </w:r>
                        </w:p>
                      </w:tc>
                    </w:tr>
                    <w:tr w:rsidR="00AD0BB4" w:rsidRPr="00F929B9" w14:paraId="67F6F46F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5D656EA9" w14:textId="77777777" w:rsidR="00AD0BB4" w:rsidRPr="006E467A" w:rsidRDefault="00AD0BB4" w:rsidP="007C52CB">
                          <w:proofErr w:type="spellStart"/>
                          <w:r w:rsidRPr="006E467A"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175323D6" w14:textId="77777777" w:rsidR="00AD0BB4" w:rsidRPr="006E467A" w:rsidRDefault="00AD0BB4" w:rsidP="007C52CB">
                          <w:r w:rsidRPr="006E467A">
                            <w:t>Лист</w:t>
                          </w:r>
                        </w:p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6B92856F" w14:textId="77777777" w:rsidR="00AD0BB4" w:rsidRPr="006E467A" w:rsidRDefault="00AD0BB4" w:rsidP="007C52CB">
                          <w:r w:rsidRPr="006E467A">
                            <w:t xml:space="preserve">№ </w:t>
                          </w:r>
                          <w:proofErr w:type="spellStart"/>
                          <w:r w:rsidRPr="006E467A"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6F15D21B" w14:textId="77777777" w:rsidR="00AD0BB4" w:rsidRPr="006E467A" w:rsidRDefault="00AD0BB4" w:rsidP="007C52CB">
                          <w:r w:rsidRPr="006E467A">
                            <w:t>Подп.</w:t>
                          </w:r>
                        </w:p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332A4D78" w14:textId="77777777" w:rsidR="00AD0BB4" w:rsidRPr="006E467A" w:rsidRDefault="00AD0BB4" w:rsidP="007C52CB">
                          <w:r w:rsidRPr="006E467A">
                            <w:t>Дата</w:t>
                          </w:r>
                        </w:p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78EAD194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/>
                          <w:vAlign w:val="center"/>
                        </w:tcPr>
                        <w:p w14:paraId="63770490" w14:textId="77777777" w:rsidR="00AD0BB4" w:rsidRPr="006E467A" w:rsidRDefault="00AD0BB4" w:rsidP="007C52CB"/>
                      </w:tc>
                    </w:tr>
                  </w:tbl>
                  <w:p w14:paraId="080C244A" w14:textId="77777777" w:rsidR="00AD0BB4" w:rsidRDefault="00AD0BB4"/>
                </w:txbxContent>
              </v:textbox>
              <w10:wrap type="square" anchorx="page" anchory="page"/>
            </v:shape>
          </w:pict>
        </mc:Fallback>
      </mc:AlternateContent>
    </w:r>
    <w:r w:rsidRPr="006E467A">
      <w:rPr>
        <w:noProof/>
      </w:rPr>
      <mc:AlternateContent>
        <mc:Choice Requires="wps">
          <w:drawing>
            <wp:anchor distT="180340" distB="0" distL="180340" distR="114300" simplePos="0" relativeHeight="251655680" behindDoc="0" locked="0" layoutInCell="1" allowOverlap="0" wp14:anchorId="1A26C482" wp14:editId="5C4D5D88">
              <wp:simplePos x="0" y="0"/>
              <wp:positionH relativeFrom="page">
                <wp:posOffset>1948180</wp:posOffset>
              </wp:positionH>
              <wp:positionV relativeFrom="page">
                <wp:posOffset>13055600</wp:posOffset>
              </wp:positionV>
              <wp:extent cx="6659880" cy="575945"/>
              <wp:effectExtent l="5080" t="6350" r="12065" b="8255"/>
              <wp:wrapSquare wrapText="bothSides"/>
              <wp:docPr id="3" name="Text Box 1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10359" w:type="dxa"/>
                            <w:jc w:val="center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547"/>
                            <w:gridCol w:w="547"/>
                            <w:gridCol w:w="1180"/>
                            <w:gridCol w:w="845"/>
                            <w:gridCol w:w="515"/>
                            <w:gridCol w:w="5903"/>
                            <w:gridCol w:w="822"/>
                          </w:tblGrid>
                          <w:tr w:rsidR="00AD0BB4" w:rsidRPr="00F929B9" w14:paraId="5EACC733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1D8F8FD7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278DE793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09F9BC49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4CB8F3BE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6E6B94D7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 w:val="restart"/>
                                <w:vAlign w:val="center"/>
                              </w:tcPr>
                              <w:p w14:paraId="3039EDA0" w14:textId="77777777" w:rsidR="00AD0BB4" w:rsidRPr="006E467A" w:rsidRDefault="00AD0BB4" w:rsidP="007C52CB">
                                <w:r w:rsidRPr="006E467A">
                                  <w:t>ПАКД.00029 81-01-1</w:t>
                                </w:r>
                              </w:p>
                            </w:tc>
                            <w:tc>
                              <w:tcPr>
                                <w:tcW w:w="822" w:type="dxa"/>
                                <w:vAlign w:val="center"/>
                              </w:tcPr>
                              <w:p w14:paraId="395DCDCB" w14:textId="77777777" w:rsidR="00AD0BB4" w:rsidRPr="00952BB4" w:rsidRDefault="00AD0BB4" w:rsidP="007C52CB">
                                <w:r w:rsidRPr="00952BB4">
                                  <w:t>Лист</w:t>
                                </w:r>
                              </w:p>
                            </w:tc>
                          </w:tr>
                          <w:tr w:rsidR="00AD0BB4" w:rsidRPr="00F929B9" w14:paraId="175E6B83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2562E34B" w14:textId="77777777" w:rsidR="00AD0BB4" w:rsidRPr="006E467A" w:rsidRDefault="00AD0BB4" w:rsidP="007C52CB"/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5DB68012" w14:textId="77777777" w:rsidR="00AD0BB4" w:rsidRPr="006E467A" w:rsidRDefault="00AD0BB4" w:rsidP="007C52CB"/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3D5C2BD9" w14:textId="77777777" w:rsidR="00AD0BB4" w:rsidRPr="006E467A" w:rsidRDefault="00AD0BB4" w:rsidP="007C52CB"/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140B0099" w14:textId="77777777" w:rsidR="00AD0BB4" w:rsidRPr="006E467A" w:rsidRDefault="00AD0BB4" w:rsidP="007C52CB"/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05229C1E" w14:textId="77777777" w:rsidR="00AD0BB4" w:rsidRPr="006E467A" w:rsidRDefault="00AD0BB4" w:rsidP="007C52CB"/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1BCBD6A9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 w:val="restart"/>
                                <w:vAlign w:val="center"/>
                              </w:tcPr>
                              <w:p w14:paraId="75F6C7DD" w14:textId="77777777" w:rsidR="00AD0BB4" w:rsidRPr="006E467A" w:rsidRDefault="00AD0BB4" w:rsidP="007C52CB"/>
                            </w:tc>
                          </w:tr>
                          <w:tr w:rsidR="00AD0BB4" w:rsidRPr="00F929B9" w14:paraId="40D2EA2B" w14:textId="77777777" w:rsidTr="007C52CB">
                            <w:trPr>
                              <w:cantSplit/>
                              <w:trHeight w:val="284"/>
                              <w:jc w:val="center"/>
                            </w:trPr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1C4F4EBE" w14:textId="77777777" w:rsidR="00AD0BB4" w:rsidRPr="006E467A" w:rsidRDefault="00AD0BB4" w:rsidP="007C52CB">
                                <w:proofErr w:type="spellStart"/>
                                <w:r w:rsidRPr="006E467A"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47" w:type="dxa"/>
                                <w:vAlign w:val="center"/>
                              </w:tcPr>
                              <w:p w14:paraId="298C93CF" w14:textId="77777777" w:rsidR="00AD0BB4" w:rsidRPr="006E467A" w:rsidRDefault="00AD0BB4" w:rsidP="007C52CB">
                                <w:r w:rsidRPr="006E467A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80" w:type="dxa"/>
                                <w:vAlign w:val="center"/>
                              </w:tcPr>
                              <w:p w14:paraId="110F3C4D" w14:textId="77777777" w:rsidR="00AD0BB4" w:rsidRPr="006E467A" w:rsidRDefault="00AD0BB4" w:rsidP="007C52CB">
                                <w:r w:rsidRPr="006E467A">
                                  <w:t xml:space="preserve">№ </w:t>
                                </w:r>
                                <w:proofErr w:type="spellStart"/>
                                <w:r w:rsidRPr="006E467A">
                                  <w:t>докум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45" w:type="dxa"/>
                                <w:vAlign w:val="center"/>
                              </w:tcPr>
                              <w:p w14:paraId="1089101F" w14:textId="77777777" w:rsidR="00AD0BB4" w:rsidRPr="006E467A" w:rsidRDefault="00AD0BB4" w:rsidP="007C52CB">
                                <w:r w:rsidRPr="006E467A"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  <w:vAlign w:val="center"/>
                              </w:tcPr>
                              <w:p w14:paraId="753C26F0" w14:textId="77777777" w:rsidR="00AD0BB4" w:rsidRPr="006E467A" w:rsidRDefault="00AD0BB4" w:rsidP="007C52CB">
                                <w:r w:rsidRPr="006E467A"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5903" w:type="dxa"/>
                                <w:vMerge/>
                                <w:vAlign w:val="center"/>
                              </w:tcPr>
                              <w:p w14:paraId="1FAEAF70" w14:textId="77777777" w:rsidR="00AD0BB4" w:rsidRPr="006E467A" w:rsidRDefault="00AD0BB4" w:rsidP="007C52CB"/>
                            </w:tc>
                            <w:tc>
                              <w:tcPr>
                                <w:tcW w:w="822" w:type="dxa"/>
                                <w:vMerge/>
                                <w:vAlign w:val="center"/>
                              </w:tcPr>
                              <w:p w14:paraId="0B8D250C" w14:textId="77777777" w:rsidR="00AD0BB4" w:rsidRPr="006E467A" w:rsidRDefault="00AD0BB4" w:rsidP="007C52CB"/>
                            </w:tc>
                          </w:tr>
                        </w:tbl>
                        <w:p w14:paraId="766E3EEC" w14:textId="77777777" w:rsidR="00AD0BB4" w:rsidRDefault="00AD0BB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6C482" id="Text Box 1378" o:spid="_x0000_s1049" type="#_x0000_t202" style="position:absolute;margin-left:153.4pt;margin-top:1028pt;width:524.4pt;height:45.35pt;z-index:251655680;visibility:visible;mso-wrap-style:square;mso-width-percent:0;mso-height-percent:0;mso-wrap-distance-left:14.2pt;mso-wrap-distance-top:14.2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" o:allowoverlap="f">
              <v:textbox inset="0,0,0,0">
                <w:txbxContent>
                  <w:tbl>
                    <w:tblPr>
                      <w:tblW w:w="10359" w:type="dxa"/>
                      <w:jc w:val="center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547"/>
                      <w:gridCol w:w="547"/>
                      <w:gridCol w:w="1180"/>
                      <w:gridCol w:w="845"/>
                      <w:gridCol w:w="515"/>
                      <w:gridCol w:w="5903"/>
                      <w:gridCol w:w="822"/>
                    </w:tblGrid>
                    <w:tr w:rsidR="00AD0BB4" w:rsidRPr="00F929B9" w14:paraId="5EACC733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1D8F8FD7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278DE793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09F9BC49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4CB8F3BE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6E6B94D7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 w:val="restart"/>
                          <w:vAlign w:val="center"/>
                        </w:tcPr>
                        <w:p w14:paraId="3039EDA0" w14:textId="77777777" w:rsidR="00AD0BB4" w:rsidRPr="006E467A" w:rsidRDefault="00AD0BB4" w:rsidP="007C52CB">
                          <w:r w:rsidRPr="006E467A">
                            <w:t>ПАКД.00029 81-01-1</w:t>
                          </w:r>
                        </w:p>
                      </w:tc>
                      <w:tc>
                        <w:tcPr>
                          <w:tcW w:w="822" w:type="dxa"/>
                          <w:vAlign w:val="center"/>
                        </w:tcPr>
                        <w:p w14:paraId="395DCDCB" w14:textId="77777777" w:rsidR="00AD0BB4" w:rsidRPr="00952BB4" w:rsidRDefault="00AD0BB4" w:rsidP="007C52CB">
                          <w:r w:rsidRPr="00952BB4">
                            <w:t>Лист</w:t>
                          </w:r>
                        </w:p>
                      </w:tc>
                    </w:tr>
                    <w:tr w:rsidR="00AD0BB4" w:rsidRPr="00F929B9" w14:paraId="175E6B83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2562E34B" w14:textId="77777777" w:rsidR="00AD0BB4" w:rsidRPr="006E467A" w:rsidRDefault="00AD0BB4" w:rsidP="007C52CB"/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5DB68012" w14:textId="77777777" w:rsidR="00AD0BB4" w:rsidRPr="006E467A" w:rsidRDefault="00AD0BB4" w:rsidP="007C52CB"/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3D5C2BD9" w14:textId="77777777" w:rsidR="00AD0BB4" w:rsidRPr="006E467A" w:rsidRDefault="00AD0BB4" w:rsidP="007C52CB"/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140B0099" w14:textId="77777777" w:rsidR="00AD0BB4" w:rsidRPr="006E467A" w:rsidRDefault="00AD0BB4" w:rsidP="007C52CB"/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05229C1E" w14:textId="77777777" w:rsidR="00AD0BB4" w:rsidRPr="006E467A" w:rsidRDefault="00AD0BB4" w:rsidP="007C52CB"/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1BCBD6A9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 w:val="restart"/>
                          <w:vAlign w:val="center"/>
                        </w:tcPr>
                        <w:p w14:paraId="75F6C7DD" w14:textId="77777777" w:rsidR="00AD0BB4" w:rsidRPr="006E467A" w:rsidRDefault="00AD0BB4" w:rsidP="007C52CB"/>
                      </w:tc>
                    </w:tr>
                    <w:tr w:rsidR="00AD0BB4" w:rsidRPr="00F929B9" w14:paraId="40D2EA2B" w14:textId="77777777" w:rsidTr="007C52CB">
                      <w:trPr>
                        <w:cantSplit/>
                        <w:trHeight w:val="284"/>
                        <w:jc w:val="center"/>
                      </w:trPr>
                      <w:tc>
                        <w:tcPr>
                          <w:tcW w:w="547" w:type="dxa"/>
                          <w:vAlign w:val="center"/>
                        </w:tcPr>
                        <w:p w14:paraId="1C4F4EBE" w14:textId="77777777" w:rsidR="00AD0BB4" w:rsidRPr="006E467A" w:rsidRDefault="00AD0BB4" w:rsidP="007C52CB">
                          <w:proofErr w:type="spellStart"/>
                          <w:r w:rsidRPr="006E467A"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47" w:type="dxa"/>
                          <w:vAlign w:val="center"/>
                        </w:tcPr>
                        <w:p w14:paraId="298C93CF" w14:textId="77777777" w:rsidR="00AD0BB4" w:rsidRPr="006E467A" w:rsidRDefault="00AD0BB4" w:rsidP="007C52CB">
                          <w:r w:rsidRPr="006E467A">
                            <w:t>Лист</w:t>
                          </w:r>
                        </w:p>
                      </w:tc>
                      <w:tc>
                        <w:tcPr>
                          <w:tcW w:w="1180" w:type="dxa"/>
                          <w:vAlign w:val="center"/>
                        </w:tcPr>
                        <w:p w14:paraId="110F3C4D" w14:textId="77777777" w:rsidR="00AD0BB4" w:rsidRPr="006E467A" w:rsidRDefault="00AD0BB4" w:rsidP="007C52CB">
                          <w:r w:rsidRPr="006E467A">
                            <w:t xml:space="preserve">№ </w:t>
                          </w:r>
                          <w:proofErr w:type="spellStart"/>
                          <w:r w:rsidRPr="006E467A"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45" w:type="dxa"/>
                          <w:vAlign w:val="center"/>
                        </w:tcPr>
                        <w:p w14:paraId="1089101F" w14:textId="77777777" w:rsidR="00AD0BB4" w:rsidRPr="006E467A" w:rsidRDefault="00AD0BB4" w:rsidP="007C52CB">
                          <w:r w:rsidRPr="006E467A">
                            <w:t>Подп.</w:t>
                          </w:r>
                        </w:p>
                      </w:tc>
                      <w:tc>
                        <w:tcPr>
                          <w:tcW w:w="515" w:type="dxa"/>
                          <w:vAlign w:val="center"/>
                        </w:tcPr>
                        <w:p w14:paraId="753C26F0" w14:textId="77777777" w:rsidR="00AD0BB4" w:rsidRPr="006E467A" w:rsidRDefault="00AD0BB4" w:rsidP="007C52CB">
                          <w:r w:rsidRPr="006E467A">
                            <w:t>Дата</w:t>
                          </w:r>
                        </w:p>
                      </w:tc>
                      <w:tc>
                        <w:tcPr>
                          <w:tcW w:w="5903" w:type="dxa"/>
                          <w:vMerge/>
                          <w:vAlign w:val="center"/>
                        </w:tcPr>
                        <w:p w14:paraId="1FAEAF70" w14:textId="77777777" w:rsidR="00AD0BB4" w:rsidRPr="006E467A" w:rsidRDefault="00AD0BB4" w:rsidP="007C52CB"/>
                      </w:tc>
                      <w:tc>
                        <w:tcPr>
                          <w:tcW w:w="822" w:type="dxa"/>
                          <w:vMerge/>
                          <w:vAlign w:val="center"/>
                        </w:tcPr>
                        <w:p w14:paraId="0B8D250C" w14:textId="77777777" w:rsidR="00AD0BB4" w:rsidRPr="006E467A" w:rsidRDefault="00AD0BB4" w:rsidP="007C52CB"/>
                      </w:tc>
                    </w:tr>
                  </w:tbl>
                  <w:p w14:paraId="766E3EEC" w14:textId="77777777" w:rsidR="00AD0BB4" w:rsidRDefault="00AD0BB4"/>
                </w:txbxContent>
              </v:textbox>
              <w10:wrap type="square" anchorx="page" anchory="page"/>
            </v:shape>
          </w:pict>
        </mc:Fallback>
      </mc:AlternateContent>
    </w:r>
    <w:r w:rsidRPr="006E467A">
      <w:rPr>
        <w:noProof/>
      </w:rPr>
      <mc:AlternateContent>
        <mc:Choice Requires="wps">
          <w:drawing>
            <wp:anchor distT="180340" distB="0" distL="180340" distR="114300" simplePos="0" relativeHeight="251654656" behindDoc="0" locked="0" layoutInCell="1" allowOverlap="0" wp14:anchorId="1F0A0DFD" wp14:editId="5FC765BF">
              <wp:simplePos x="0" y="0"/>
              <wp:positionH relativeFrom="page">
                <wp:posOffset>2042795</wp:posOffset>
              </wp:positionH>
              <wp:positionV relativeFrom="page">
                <wp:posOffset>11818620</wp:posOffset>
              </wp:positionV>
              <wp:extent cx="6659880" cy="575945"/>
              <wp:effectExtent l="13970" t="7620" r="12700" b="6985"/>
              <wp:wrapSquare wrapText="bothSides"/>
              <wp:docPr id="2" name="Text Box 1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4D3DBC" w14:textId="77777777" w:rsidR="00AD0BB4" w:rsidRDefault="00AD0BB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A0DFD" id="Text Box 1377" o:spid="_x0000_s1050" type="#_x0000_t202" style="position:absolute;margin-left:160.85pt;margin-top:930.6pt;width:524.4pt;height:45.35pt;z-index:251654656;visibility:visible;mso-wrap-style:square;mso-width-percent:0;mso-height-percent:0;mso-wrap-distance-left:14.2pt;mso-wrap-distance-top:14.2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" o:allowoverlap="f">
              <v:textbox inset="0,0,0,0">
                <w:txbxContent>
                  <w:p w14:paraId="494D3DBC" w14:textId="77777777" w:rsidR="00AD0BB4" w:rsidRDefault="00AD0BB4"/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D04C" w14:textId="77777777" w:rsidR="006F5C45" w:rsidRDefault="006F5C45" w:rsidP="008B0A9B">
      <w:r>
        <w:separator/>
      </w:r>
    </w:p>
  </w:footnote>
  <w:footnote w:type="continuationSeparator" w:id="0">
    <w:p w14:paraId="64760D1E" w14:textId="77777777" w:rsidR="006F5C45" w:rsidRDefault="006F5C45" w:rsidP="008B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CA7D" w14:textId="77777777" w:rsidR="00AD0BB4" w:rsidRDefault="00AD0BB4">
    <w:r>
      <w:rPr>
        <w:noProof/>
      </w:rPr>
      <mc:AlternateContent>
        <mc:Choice Requires="wpg">
          <w:drawing>
            <wp:anchor distT="0" distB="0" distL="114300" distR="114300" simplePos="0" relativeHeight="251637248" behindDoc="0" locked="0" layoutInCell="1" allowOverlap="1" wp14:anchorId="6B859878" wp14:editId="7F372D46">
              <wp:simplePos x="0" y="0"/>
              <wp:positionH relativeFrom="column">
                <wp:posOffset>-322624</wp:posOffset>
              </wp:positionH>
              <wp:positionV relativeFrom="paragraph">
                <wp:posOffset>4691496</wp:posOffset>
              </wp:positionV>
              <wp:extent cx="431165" cy="5335270"/>
              <wp:effectExtent l="571500" t="0" r="311785" b="36830"/>
              <wp:wrapNone/>
              <wp:docPr id="236" name="Group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5335270"/>
                        <a:chOff x="505" y="8109"/>
                        <a:chExt cx="679" cy="8402"/>
                      </a:xfrm>
                    </wpg:grpSpPr>
                    <wpg:grpSp>
                      <wpg:cNvPr id="237" name="Group 327"/>
                      <wpg:cNvGrpSpPr>
                        <a:grpSpLocks/>
                      </wpg:cNvGrpSpPr>
                      <wpg:grpSpPr bwMode="auto">
                        <a:xfrm>
                          <a:off x="505" y="8109"/>
                          <a:ext cx="679" cy="8402"/>
                          <a:chOff x="449" y="8318"/>
                          <a:chExt cx="684" cy="8268"/>
                        </a:xfrm>
                      </wpg:grpSpPr>
                      <wpg:grpSp>
                        <wpg:cNvPr id="238" name="Group 328"/>
                        <wpg:cNvGrpSpPr>
                          <a:grpSpLocks/>
                        </wpg:cNvGrpSpPr>
                        <wpg:grpSpPr bwMode="auto">
                          <a:xfrm>
                            <a:off x="449" y="8318"/>
                            <a:ext cx="684" cy="8268"/>
                            <a:chOff x="449" y="8318"/>
                            <a:chExt cx="684" cy="8268"/>
                          </a:xfrm>
                        </wpg:grpSpPr>
                        <wpg:grpSp>
                          <wpg:cNvPr id="239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449" y="8321"/>
                              <a:ext cx="684" cy="8265"/>
                              <a:chOff x="449" y="8321"/>
                              <a:chExt cx="684" cy="8265"/>
                            </a:xfrm>
                          </wpg:grpSpPr>
                          <wps:wsp>
                            <wps:cNvPr id="240" name="AutoShape 3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16586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AutoShape 3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15161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AutoShape 3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13166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AutoShape 3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11741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AutoShape 3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10316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AutoShape 3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" y="8321"/>
                                <a:ext cx="6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6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449" y="8318"/>
                              <a:ext cx="285" cy="8268"/>
                              <a:chOff x="449" y="8318"/>
                              <a:chExt cx="285" cy="8268"/>
                            </a:xfrm>
                          </wpg:grpSpPr>
                          <wps:wsp>
                            <wps:cNvPr id="247" name="AutoShape 3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" y="8321"/>
                                <a:ext cx="0" cy="8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AutoShape 3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4" y="8318"/>
                                <a:ext cx="0" cy="826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9" name="Group 339"/>
                        <wpg:cNvGrpSpPr>
                          <a:grpSpLocks/>
                        </wpg:cNvGrpSpPr>
                        <wpg:grpSpPr bwMode="auto">
                          <a:xfrm>
                            <a:off x="449" y="8321"/>
                            <a:ext cx="283" cy="8265"/>
                            <a:chOff x="449" y="8321"/>
                            <a:chExt cx="283" cy="8265"/>
                          </a:xfrm>
                        </wpg:grpSpPr>
                        <wps:wsp>
                          <wps:cNvPr id="250" name="Rectangle 34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-118" y="15736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5E0E9" w14:textId="77777777" w:rsidR="00AD0BB4" w:rsidRPr="00002772" w:rsidRDefault="00AD0BB4" w:rsidP="009C1CBA">
                                <w:pPr>
                                  <w:pStyle w:val="1ff8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51" name="Rectangle 34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-118" y="12308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2627B9" w14:textId="77777777" w:rsidR="00AD0BB4" w:rsidRPr="00002772" w:rsidRDefault="00AD0BB4" w:rsidP="009C1CBA">
                                <w:pPr>
                                  <w:pStyle w:val="1ff8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proofErr w:type="spellStart"/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52" name="Rectangle 3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-407" y="14022"/>
                              <a:ext cx="199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7FCB75" w14:textId="77777777" w:rsidR="00AD0BB4" w:rsidRPr="00002772" w:rsidRDefault="00AD0BB4" w:rsidP="009C1CBA">
                                <w:pPr>
                                  <w:pStyle w:val="1ff8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53" name="Rectangle 3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-118" y="10883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37D86F" w14:textId="77777777" w:rsidR="00AD0BB4" w:rsidRPr="00002772" w:rsidRDefault="00AD0BB4" w:rsidP="009C1CBA">
                                <w:pPr>
                                  <w:pStyle w:val="1ff8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дубл</w:t>
                                </w:r>
                                <w:proofErr w:type="spellEnd"/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54" name="Rectangle 34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-403" y="9173"/>
                              <a:ext cx="198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6C861" w14:textId="77777777" w:rsidR="00AD0BB4" w:rsidRPr="00002772" w:rsidRDefault="00AD0BB4" w:rsidP="009C1CBA">
                                <w:pPr>
                                  <w:pStyle w:val="1ff8"/>
                                  <w:rPr>
                                    <w:rFonts w:ascii="GOST type B" w:hAnsi="GOST type B"/>
                                    <w:sz w:val="20"/>
                                  </w:rPr>
                                </w:pPr>
                                <w:r w:rsidRPr="00002772">
                                  <w:rPr>
                                    <w:rFonts w:ascii="GOST type B" w:hAnsi="GOST type B"/>
                                    <w:sz w:val="20"/>
                                  </w:rPr>
                                  <w:t>Подп. дата</w:t>
                                </w:r>
                              </w:p>
                            </w:txbxContent>
                          </wps:txbx>
                          <wps:bodyPr rot="0" vert="vert270" wrap="square" lIns="0" tIns="1800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55" name="AutoShape 345"/>
                      <wps:cNvCnPr>
                        <a:cxnSpLocks noChangeShapeType="1"/>
                      </wps:cNvCnPr>
                      <wps:spPr bwMode="auto">
                        <a:xfrm>
                          <a:off x="1184" y="8109"/>
                          <a:ext cx="0" cy="84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859878" id="Group 326" o:spid="_x0000_s1027" style="position:absolute;margin-left:-25.4pt;margin-top:369.4pt;width:33.95pt;height:420.1pt;z-index:251637248" coordorigin="505,8109" coordsize="679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">
              <v:group id="Group 327" o:spid="_x0000_s1028" style="position:absolute;left:505;top:8109;width:679;height:8402" coordorigin="449,8318" coordsize="684,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<v:group id="Group 328" o:spid="_x0000_s1029" style="position:absolute;left:449;top:8318;width:684;height:8268" coordorigin="449,8318" coordsize="684,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329" o:spid="_x0000_s1030" style="position:absolute;left:449;top:8321;width:684;height:8265" coordorigin="449,8321" coordsize="684,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0" o:spid="_x0000_s1031" type="#_x0000_t32" style="position:absolute;left:449;top:16586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oU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l&#10;Ks1PZ9IRkLtfAAAA//8DAFBLAQItABQABgAIAAAAIQDb4fbL7gAAAIUBAAATAAAAAAAAAAAAAAAA&#10;AAAAAABbQ29udGVudF9UeXBlc10ueG1sUEsBAi0AFAAGAAgAAAAhAFr0LFu/AAAAFQEAAAsAAAAA&#10;AAAAAAAAAAAAHwEAAF9yZWxzLy5yZWxzUEsBAi0AFAAGAAgAAAAhAGfG2hTBAAAA3AAAAA8AAAAA&#10;AAAAAAAAAAAABwIAAGRycy9kb3ducmV2LnhtbFBLBQYAAAAAAwADALcAAAD1AgAAAAA=&#10;"/>
                    <v:shape id="AutoShape 331" o:spid="_x0000_s1032" type="#_x0000_t32" style="position:absolute;left:449;top:15161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+PxAAAANw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nN4nklHQK4eAAAA//8DAFBLAQItABQABgAIAAAAIQDb4fbL7gAAAIUBAAATAAAAAAAAAAAA&#10;AAAAAAAAAABbQ29udGVudF9UeXBlc10ueG1sUEsBAi0AFAAGAAgAAAAhAFr0LFu/AAAAFQEAAAsA&#10;AAAAAAAAAAAAAAAAHwEAAF9yZWxzLy5yZWxzUEsBAi0AFAAGAAgAAAAhAAiKf4/EAAAA3AAAAA8A&#10;AAAAAAAAAAAAAAAABwIAAGRycy9kb3ducmV2LnhtbFBLBQYAAAAAAwADALcAAAD4AgAAAAA=&#10;"/>
                    <v:shape id="AutoShape 332" o:spid="_x0000_s1033" type="#_x0000_t32" style="position:absolute;left:449;top:13166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H4xAAAANwAAAAPAAAAZHJzL2Rvd25yZXYueG1sRI9Ba8JA&#10;FITvQv/D8gq9SN0kiE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PhY4fjEAAAA3AAAAA8A&#10;AAAAAAAAAAAAAAAABwIAAGRycy9kb3ducmV2LnhtbFBLBQYAAAAAAwADALcAAAD4AgAAAAA=&#10;"/>
                    <v:shape id="AutoShape 333" o:spid="_x0000_s1034" type="#_x0000_t32" style="position:absolute;left:449;top:11741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Rj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"/>
                    <v:shape id="AutoShape 334" o:spid="_x0000_s1035" type="#_x0000_t32" style="position:absolute;left:449;top:10316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"/>
                    <v:shape id="AutoShape 335" o:spid="_x0000_s1036" type="#_x0000_t32" style="position:absolute;left:449;top:8321;width: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XmM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B3sXmMxQAAANwAAAAP&#10;AAAAAAAAAAAAAAAAAAcCAABkcnMvZG93bnJldi54bWxQSwUGAAAAAAMAAwC3AAAA+QIAAAAA&#10;"/>
                  </v:group>
                  <v:group id="Group 336" o:spid="_x0000_s1037" style="position:absolute;left:449;top:8318;width:285;height:8268" coordorigin="449,8318" coordsize="285,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shape id="AutoShape 337" o:spid="_x0000_s1038" type="#_x0000_t32" style="position:absolute;left:449;top:8321;width:0;height:8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    <v:shape id="AutoShape 338" o:spid="_x0000_s1039" type="#_x0000_t32" style="position:absolute;left:734;top:8318;width:0;height:8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Z5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BpUVZ5wgAAANwAAAAPAAAA&#10;AAAAAAAAAAAAAAcCAABkcnMvZG93bnJldi54bWxQSwUGAAAAAAMAAwC3AAAA9gIAAAAA&#10;"/>
                  </v:group>
                </v:group>
                <v:group id="Group 339" o:spid="_x0000_s1040" style="position:absolute;left:449;top:8321;width:283;height:8265" coordorigin="449,8321" coordsize="283,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340" o:spid="_x0000_s1041" style="position:absolute;left:-118;top:15736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" filled="f" stroked="f">
                    <v:textbox style="layout-flow:vertical;mso-layout-flow-alt:bottom-to-top" inset="0,.5mm,0,0">
                      <w:txbxContent>
                        <w:p w14:paraId="1A85E0E9" w14:textId="77777777" w:rsidR="00AD0BB4" w:rsidRPr="00002772" w:rsidRDefault="00AD0BB4" w:rsidP="009C1CBA">
                          <w:pPr>
                            <w:pStyle w:val="1ff8"/>
                            <w:rPr>
                              <w:rFonts w:ascii="GOST type B" w:hAnsi="GOST type B"/>
                              <w:sz w:val="20"/>
                            </w:rPr>
                          </w:pPr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Инв. № подп.</w:t>
                          </w:r>
                        </w:p>
                      </w:txbxContent>
                    </v:textbox>
                  </v:rect>
                  <v:rect id="Rectangle 341" o:spid="_x0000_s1042" style="position:absolute;left:-118;top:12308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" filled="f" stroked="f">
                    <v:textbox style="layout-flow:vertical;mso-layout-flow-alt:bottom-to-top" inset="0,.5mm,0,0">
                      <w:txbxContent>
                        <w:p w14:paraId="582627B9" w14:textId="77777777" w:rsidR="00AD0BB4" w:rsidRPr="00002772" w:rsidRDefault="00AD0BB4" w:rsidP="009C1CBA">
                          <w:pPr>
                            <w:pStyle w:val="1ff8"/>
                            <w:rPr>
                              <w:rFonts w:ascii="GOST type B" w:hAnsi="GOST type B"/>
                              <w:sz w:val="20"/>
                            </w:rPr>
                          </w:pPr>
                          <w:proofErr w:type="spellStart"/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Взам</w:t>
                          </w:r>
                          <w:proofErr w:type="spellEnd"/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Rectangle 342" o:spid="_x0000_s1043" style="position:absolute;left:-407;top:14022;width:1995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" filled="f" stroked="f">
                    <v:textbox style="layout-flow:vertical;mso-layout-flow-alt:bottom-to-top" inset="0,.5mm,0,0">
                      <w:txbxContent>
                        <w:p w14:paraId="7A7FCB75" w14:textId="77777777" w:rsidR="00AD0BB4" w:rsidRPr="00002772" w:rsidRDefault="00AD0BB4" w:rsidP="009C1CBA">
                          <w:pPr>
                            <w:pStyle w:val="1ff8"/>
                            <w:rPr>
                              <w:rFonts w:ascii="GOST type B" w:hAnsi="GOST type B"/>
                              <w:sz w:val="20"/>
                            </w:rPr>
                          </w:pPr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Подп. и дата</w:t>
                          </w:r>
                        </w:p>
                      </w:txbxContent>
                    </v:textbox>
                  </v:rect>
                  <v:rect id="Rectangle 343" o:spid="_x0000_s1044" style="position:absolute;left:-118;top:10883;width:141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" filled="f" stroked="f">
                    <v:textbox style="layout-flow:vertical;mso-layout-flow-alt:bottom-to-top" inset="0,.5mm,0,0">
                      <w:txbxContent>
                        <w:p w14:paraId="7737D86F" w14:textId="77777777" w:rsidR="00AD0BB4" w:rsidRPr="00002772" w:rsidRDefault="00AD0BB4" w:rsidP="009C1CBA">
                          <w:pPr>
                            <w:pStyle w:val="1ff8"/>
                            <w:rPr>
                              <w:rFonts w:ascii="GOST type B" w:hAnsi="GOST type B"/>
                              <w:sz w:val="20"/>
                            </w:rPr>
                          </w:pPr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 xml:space="preserve">Инв. № </w:t>
                          </w:r>
                          <w:proofErr w:type="spellStart"/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дубл</w:t>
                          </w:r>
                          <w:proofErr w:type="spellEnd"/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4" o:spid="_x0000_s1045" style="position:absolute;left:-403;top:9173;width:1987;height: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" filled="f" stroked="f">
                    <v:textbox style="layout-flow:vertical;mso-layout-flow-alt:bottom-to-top" inset="0,.5mm,0,0">
                      <w:txbxContent>
                        <w:p w14:paraId="54A6C861" w14:textId="77777777" w:rsidR="00AD0BB4" w:rsidRPr="00002772" w:rsidRDefault="00AD0BB4" w:rsidP="009C1CBA">
                          <w:pPr>
                            <w:pStyle w:val="1ff8"/>
                            <w:rPr>
                              <w:rFonts w:ascii="GOST type B" w:hAnsi="GOST type B"/>
                              <w:sz w:val="20"/>
                            </w:rPr>
                          </w:pPr>
                          <w:r w:rsidRPr="00002772">
                            <w:rPr>
                              <w:rFonts w:ascii="GOST type B" w:hAnsi="GOST type B"/>
                              <w:sz w:val="20"/>
                            </w:rPr>
                            <w:t>Подп. дата</w:t>
                          </w:r>
                        </w:p>
                      </w:txbxContent>
                    </v:textbox>
                  </v:rect>
                </v:group>
              </v:group>
              <v:shape id="AutoShape 345" o:spid="_x0000_s1046" type="#_x0000_t32" style="position:absolute;left:1184;top:8109;width:0;height:8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92707" w14:textId="77777777" w:rsidR="002126E9" w:rsidRPr="00A155EF" w:rsidRDefault="002126E9" w:rsidP="002126E9">
    <w:pPr>
      <w:pStyle w:val="afc"/>
      <w:spacing w:after="120"/>
      <w:jc w:val="center"/>
      <w:rPr>
        <w:sz w:val="24"/>
        <w:szCs w:val="24"/>
      </w:rPr>
    </w:pPr>
    <w:r w:rsidRPr="00A155EF">
      <w:rPr>
        <w:sz w:val="24"/>
        <w:szCs w:val="24"/>
      </w:rPr>
      <w:fldChar w:fldCharType="begin"/>
    </w:r>
    <w:r w:rsidRPr="00A155EF">
      <w:rPr>
        <w:sz w:val="24"/>
        <w:szCs w:val="24"/>
      </w:rPr>
      <w:instrText>PAGE   \* MERGEFORMAT</w:instrText>
    </w:r>
    <w:r w:rsidRPr="00A155EF">
      <w:rPr>
        <w:sz w:val="24"/>
        <w:szCs w:val="24"/>
      </w:rPr>
      <w:fldChar w:fldCharType="separate"/>
    </w:r>
    <w:r>
      <w:rPr>
        <w:sz w:val="24"/>
        <w:szCs w:val="24"/>
      </w:rPr>
      <w:t>2</w:t>
    </w:r>
    <w:r w:rsidRPr="00A155EF">
      <w:rPr>
        <w:sz w:val="24"/>
        <w:szCs w:val="24"/>
      </w:rPr>
      <w:fldChar w:fldCharType="end"/>
    </w:r>
  </w:p>
  <w:p w14:paraId="131B00C0" w14:textId="3571EFC4" w:rsidR="00E25514" w:rsidRPr="00A73C42" w:rsidRDefault="00A73C42" w:rsidP="002126E9">
    <w:pPr>
      <w:pStyle w:val="afc"/>
      <w:jc w:val="center"/>
      <w:rPr>
        <w:lang w:val="en-US"/>
      </w:rPr>
    </w:pPr>
    <w:bookmarkStart w:id="6" w:name="_Hlk84192316"/>
    <w:r>
      <w:rPr>
        <w:sz w:val="24"/>
        <w:szCs w:val="24"/>
        <w:lang w:val="en-US"/>
      </w:rPr>
      <w:t>&lt;</w:t>
    </w:r>
    <w:r>
      <w:rPr>
        <w:sz w:val="24"/>
        <w:szCs w:val="24"/>
      </w:rPr>
      <w:t>ДЕЦИМАЛЬНЫЙ НОМЕР</w:t>
    </w:r>
    <w:r>
      <w:rPr>
        <w:sz w:val="24"/>
        <w:szCs w:val="24"/>
        <w:lang w:val="en-US"/>
      </w:rPr>
      <w:t>&gt;</w:t>
    </w:r>
  </w:p>
  <w:bookmarkEnd w:id="6"/>
  <w:p w14:paraId="0DF88AFD" w14:textId="77777777" w:rsidR="00E25514" w:rsidRDefault="00E255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F9968E16"/>
    <w:lvl w:ilvl="0">
      <w:start w:val="1"/>
      <w:numFmt w:val="bullet"/>
      <w:pStyle w:val="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0B2E61C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7EABE6C"/>
    <w:lvl w:ilvl="0">
      <w:start w:val="1"/>
      <w:numFmt w:val="bullet"/>
      <w:pStyle w:val="phList1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000013"/>
    <w:multiLevelType w:val="multilevel"/>
    <w:tmpl w:val="00000013"/>
    <w:name w:val="WW8Num2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3.3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3.3.1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0323EA4"/>
    <w:multiLevelType w:val="hybridMultilevel"/>
    <w:tmpl w:val="2EFA864A"/>
    <w:lvl w:ilvl="0" w:tplc="3914405E">
      <w:start w:val="1"/>
      <w:numFmt w:val="decimal"/>
      <w:pStyle w:val="phAddition2"/>
      <w:lvlText w:val="%1)"/>
      <w:lvlJc w:val="left"/>
      <w:pPr>
        <w:ind w:left="1571" w:hanging="360"/>
      </w:pPr>
    </w:lvl>
    <w:lvl w:ilvl="1" w:tplc="C58E4D62" w:tentative="1">
      <w:start w:val="1"/>
      <w:numFmt w:val="lowerLetter"/>
      <w:lvlText w:val="%2."/>
      <w:lvlJc w:val="left"/>
      <w:pPr>
        <w:ind w:left="2291" w:hanging="360"/>
      </w:pPr>
    </w:lvl>
    <w:lvl w:ilvl="2" w:tplc="23E213A2" w:tentative="1">
      <w:start w:val="1"/>
      <w:numFmt w:val="lowerRoman"/>
      <w:lvlText w:val="%3."/>
      <w:lvlJc w:val="right"/>
      <w:pPr>
        <w:ind w:left="3011" w:hanging="180"/>
      </w:pPr>
    </w:lvl>
    <w:lvl w:ilvl="3" w:tplc="AA865F12" w:tentative="1">
      <w:start w:val="1"/>
      <w:numFmt w:val="decimal"/>
      <w:lvlText w:val="%4."/>
      <w:lvlJc w:val="left"/>
      <w:pPr>
        <w:ind w:left="3731" w:hanging="360"/>
      </w:pPr>
    </w:lvl>
    <w:lvl w:ilvl="4" w:tplc="C94E3F9A" w:tentative="1">
      <w:start w:val="1"/>
      <w:numFmt w:val="lowerLetter"/>
      <w:lvlText w:val="%5."/>
      <w:lvlJc w:val="left"/>
      <w:pPr>
        <w:ind w:left="4451" w:hanging="360"/>
      </w:pPr>
    </w:lvl>
    <w:lvl w:ilvl="5" w:tplc="711003D6" w:tentative="1">
      <w:start w:val="1"/>
      <w:numFmt w:val="lowerRoman"/>
      <w:lvlText w:val="%6."/>
      <w:lvlJc w:val="right"/>
      <w:pPr>
        <w:ind w:left="5171" w:hanging="180"/>
      </w:pPr>
    </w:lvl>
    <w:lvl w:ilvl="6" w:tplc="A5FAE15C" w:tentative="1">
      <w:start w:val="1"/>
      <w:numFmt w:val="decimal"/>
      <w:lvlText w:val="%7."/>
      <w:lvlJc w:val="left"/>
      <w:pPr>
        <w:ind w:left="5891" w:hanging="360"/>
      </w:pPr>
    </w:lvl>
    <w:lvl w:ilvl="7" w:tplc="3228AC7C" w:tentative="1">
      <w:start w:val="1"/>
      <w:numFmt w:val="lowerLetter"/>
      <w:lvlText w:val="%8."/>
      <w:lvlJc w:val="left"/>
      <w:pPr>
        <w:ind w:left="6611" w:hanging="360"/>
      </w:pPr>
    </w:lvl>
    <w:lvl w:ilvl="8" w:tplc="BE147FF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0515473"/>
    <w:multiLevelType w:val="multilevel"/>
    <w:tmpl w:val="357C6100"/>
    <w:lvl w:ilvl="0">
      <w:start w:val="1"/>
      <w:numFmt w:val="decimal"/>
      <w:pStyle w:val="ListNumber1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296"/>
        </w:tabs>
        <w:ind w:left="129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2160"/>
        </w:tabs>
        <w:ind w:left="2160" w:hanging="85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ListNumber4"/>
      <w:lvlText w:val="%1.%2.%3.%4"/>
      <w:lvlJc w:val="left"/>
      <w:pPr>
        <w:tabs>
          <w:tab w:val="num" w:pos="3600"/>
        </w:tabs>
        <w:ind w:left="3600" w:hanging="118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19B4A57"/>
    <w:multiLevelType w:val="hybridMultilevel"/>
    <w:tmpl w:val="3BDA8C92"/>
    <w:lvl w:ilvl="0" w:tplc="3E468BB4">
      <w:start w:val="1"/>
      <w:numFmt w:val="bullet"/>
      <w:pStyle w:val="Step1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</w:rPr>
    </w:lvl>
    <w:lvl w:ilvl="1" w:tplc="DFCE63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CCAAC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6BAA2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51AF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E06D4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C3E3A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0F406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85255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45B3531"/>
    <w:multiLevelType w:val="hybridMultilevel"/>
    <w:tmpl w:val="3EB4093A"/>
    <w:lvl w:ilvl="0" w:tplc="0419000F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2232A2"/>
    <w:multiLevelType w:val="hybridMultilevel"/>
    <w:tmpl w:val="42F89F0E"/>
    <w:lvl w:ilvl="0" w:tplc="FFFFFFFF">
      <w:start w:val="1"/>
      <w:numFmt w:val="bullet"/>
      <w:pStyle w:val="Bullet1square"/>
      <w:lvlText w:val="■"/>
      <w:lvlJc w:val="left"/>
      <w:pPr>
        <w:tabs>
          <w:tab w:val="num" w:pos="576"/>
        </w:tabs>
        <w:ind w:left="720" w:hanging="360"/>
      </w:pPr>
      <w:rPr>
        <w:rFonts w:ascii="Times New Roman" w:hAnsi="Times New Roman" w:hint="default"/>
        <w:color w:val="336699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D37B7D"/>
    <w:multiLevelType w:val="hybridMultilevel"/>
    <w:tmpl w:val="8A322EE2"/>
    <w:lvl w:ilvl="0" w:tplc="FFFFFFFF">
      <w:start w:val="1"/>
      <w:numFmt w:val="decimal"/>
      <w:pStyle w:val="a0"/>
      <w:lvlText w:val="%1.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0B624D2B"/>
    <w:multiLevelType w:val="multilevel"/>
    <w:tmpl w:val="11241430"/>
    <w:styleLink w:val="10"/>
    <w:lvl w:ilvl="0">
      <w:start w:val="1"/>
      <w:numFmt w:val="bullet"/>
      <w:lvlText w:val=""/>
      <w:lvlJc w:val="left"/>
      <w:pPr>
        <w:ind w:left="1213" w:hanging="64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646"/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lvlText w:val=""/>
      <w:lvlJc w:val="left"/>
      <w:pPr>
        <w:ind w:left="1781" w:hanging="64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5" w:hanging="64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49" w:hanging="64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633" w:hanging="64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17" w:hanging="64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01" w:hanging="64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85" w:hanging="646"/>
      </w:pPr>
      <w:rPr>
        <w:rFonts w:ascii="Wingdings" w:hAnsi="Wingdings" w:hint="default"/>
      </w:rPr>
    </w:lvl>
  </w:abstractNum>
  <w:abstractNum w:abstractNumId="11" w15:restartNumberingAfterBreak="0">
    <w:nsid w:val="0BF567FC"/>
    <w:multiLevelType w:val="multilevel"/>
    <w:tmpl w:val="22965C2E"/>
    <w:styleLink w:val="6"/>
    <w:lvl w:ilvl="0">
      <w:start w:val="1"/>
      <w:numFmt w:val="decimal"/>
      <w:lvlText w:val="6.%1."/>
      <w:lvlJc w:val="left"/>
      <w:pPr>
        <w:tabs>
          <w:tab w:val="num" w:pos="576"/>
        </w:tabs>
        <w:ind w:left="576" w:hanging="576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D71679D"/>
    <w:multiLevelType w:val="multilevel"/>
    <w:tmpl w:val="669263C6"/>
    <w:lvl w:ilvl="0">
      <w:start w:val="1"/>
      <w:numFmt w:val="russianLower"/>
      <w:pStyle w:val="a1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104C5AED"/>
    <w:multiLevelType w:val="multilevel"/>
    <w:tmpl w:val="7ACEC78E"/>
    <w:styleLink w:val="a2"/>
    <w:lvl w:ilvl="0">
      <w:start w:val="5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2F874E1"/>
    <w:multiLevelType w:val="hybridMultilevel"/>
    <w:tmpl w:val="F708B576"/>
    <w:lvl w:ilvl="0" w:tplc="9724D440">
      <w:start w:val="1"/>
      <w:numFmt w:val="bullet"/>
      <w:pStyle w:val="11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AB6763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CF2C75E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1B6DB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87AB680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AB230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421B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E2AA8C8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A9886F2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490063F"/>
    <w:multiLevelType w:val="multilevel"/>
    <w:tmpl w:val="0419001F"/>
    <w:styleLink w:val="140630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A230F6"/>
    <w:multiLevelType w:val="multilevel"/>
    <w:tmpl w:val="E1F2A4C8"/>
    <w:lvl w:ilvl="0">
      <w:start w:val="1"/>
      <w:numFmt w:val="decimal"/>
      <w:pStyle w:val="12"/>
      <w:suff w:val="space"/>
      <w:lvlText w:val="%1)"/>
      <w:lvlJc w:val="left"/>
      <w:pPr>
        <w:ind w:left="143" w:firstLine="1134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3" w:hanging="1440"/>
      </w:pPr>
      <w:rPr>
        <w:rFonts w:hint="default"/>
      </w:rPr>
    </w:lvl>
  </w:abstractNum>
  <w:abstractNum w:abstractNumId="17" w15:restartNumberingAfterBreak="0">
    <w:nsid w:val="165C69DA"/>
    <w:multiLevelType w:val="hybridMultilevel"/>
    <w:tmpl w:val="70C6F022"/>
    <w:lvl w:ilvl="0" w:tplc="5560B344">
      <w:start w:val="1"/>
      <w:numFmt w:val="bullet"/>
      <w:pStyle w:val="Dash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EFB6DC8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6DEBC2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8C9B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B42EF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D2D33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CABA0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71E4EA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4FC8A1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6DD43E9"/>
    <w:multiLevelType w:val="hybridMultilevel"/>
    <w:tmpl w:val="1EE0CEF8"/>
    <w:lvl w:ilvl="0" w:tplc="9B56C864">
      <w:start w:val="1"/>
      <w:numFmt w:val="russianLower"/>
      <w:pStyle w:val="a3"/>
      <w:lvlText w:val="%1) 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6DF2F8D"/>
    <w:multiLevelType w:val="hybridMultilevel"/>
    <w:tmpl w:val="846ED3D0"/>
    <w:lvl w:ilvl="0" w:tplc="03ECD0F2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7800C2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AECCE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BC42F2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5A8E19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4234E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120518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6FCA28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AA861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7467EC5"/>
    <w:multiLevelType w:val="hybridMultilevel"/>
    <w:tmpl w:val="732A726E"/>
    <w:lvl w:ilvl="0" w:tplc="8D6CF0A0">
      <w:start w:val="1"/>
      <w:numFmt w:val="bullet"/>
      <w:pStyle w:val="30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2640" w:hanging="360"/>
      </w:pPr>
    </w:lvl>
    <w:lvl w:ilvl="2" w:tplc="04190005" w:tentative="1">
      <w:start w:val="1"/>
      <w:numFmt w:val="lowerRoman"/>
      <w:lvlText w:val="%3."/>
      <w:lvlJc w:val="right"/>
      <w:pPr>
        <w:ind w:left="3360" w:hanging="180"/>
      </w:pPr>
    </w:lvl>
    <w:lvl w:ilvl="3" w:tplc="04190001" w:tentative="1">
      <w:start w:val="1"/>
      <w:numFmt w:val="decimal"/>
      <w:lvlText w:val="%4."/>
      <w:lvlJc w:val="left"/>
      <w:pPr>
        <w:ind w:left="4080" w:hanging="360"/>
      </w:pPr>
    </w:lvl>
    <w:lvl w:ilvl="4" w:tplc="04190003" w:tentative="1">
      <w:start w:val="1"/>
      <w:numFmt w:val="lowerLetter"/>
      <w:lvlText w:val="%5."/>
      <w:lvlJc w:val="left"/>
      <w:pPr>
        <w:ind w:left="4800" w:hanging="360"/>
      </w:pPr>
    </w:lvl>
    <w:lvl w:ilvl="5" w:tplc="04190005" w:tentative="1">
      <w:start w:val="1"/>
      <w:numFmt w:val="lowerRoman"/>
      <w:lvlText w:val="%6."/>
      <w:lvlJc w:val="right"/>
      <w:pPr>
        <w:ind w:left="5520" w:hanging="180"/>
      </w:pPr>
    </w:lvl>
    <w:lvl w:ilvl="6" w:tplc="04190001" w:tentative="1">
      <w:start w:val="1"/>
      <w:numFmt w:val="decimal"/>
      <w:lvlText w:val="%7."/>
      <w:lvlJc w:val="left"/>
      <w:pPr>
        <w:ind w:left="6240" w:hanging="360"/>
      </w:pPr>
    </w:lvl>
    <w:lvl w:ilvl="7" w:tplc="04190003" w:tentative="1">
      <w:start w:val="1"/>
      <w:numFmt w:val="lowerLetter"/>
      <w:lvlText w:val="%8."/>
      <w:lvlJc w:val="left"/>
      <w:pPr>
        <w:ind w:left="6960" w:hanging="360"/>
      </w:pPr>
    </w:lvl>
    <w:lvl w:ilvl="8" w:tplc="04190005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17C359AF"/>
    <w:multiLevelType w:val="hybridMultilevel"/>
    <w:tmpl w:val="AF4ED854"/>
    <w:lvl w:ilvl="0" w:tplc="57EC6AC8">
      <w:start w:val="1"/>
      <w:numFmt w:val="bullet"/>
      <w:pStyle w:val="13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1C2B5AF8"/>
    <w:multiLevelType w:val="multilevel"/>
    <w:tmpl w:val="A568032C"/>
    <w:styleLink w:val="UList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396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4680" w:hanging="360"/>
      </w:pPr>
      <w:rPr>
        <w:rFonts w:cs="Times New Roman"/>
      </w:rPr>
    </w:lvl>
  </w:abstractNum>
  <w:abstractNum w:abstractNumId="23" w15:restartNumberingAfterBreak="0">
    <w:nsid w:val="1EC352DF"/>
    <w:multiLevelType w:val="hybridMultilevel"/>
    <w:tmpl w:val="6374DC2C"/>
    <w:lvl w:ilvl="0" w:tplc="2A684A0E">
      <w:start w:val="1"/>
      <w:numFmt w:val="bullet"/>
      <w:pStyle w:val="14"/>
      <w:lvlText w:val=""/>
      <w:lvlJc w:val="left"/>
      <w:pPr>
        <w:tabs>
          <w:tab w:val="num" w:pos="1474"/>
        </w:tabs>
        <w:ind w:left="1474" w:hanging="227"/>
      </w:pPr>
      <w:rPr>
        <w:rFonts w:ascii="Symbol" w:hAnsi="Symbol" w:hint="default"/>
      </w:rPr>
    </w:lvl>
    <w:lvl w:ilvl="1" w:tplc="88549A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E46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47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446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AE79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C9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CC5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D40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A52D80"/>
    <w:multiLevelType w:val="multilevel"/>
    <w:tmpl w:val="0419001F"/>
    <w:styleLink w:val="006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631DA9"/>
    <w:multiLevelType w:val="hybridMultilevel"/>
    <w:tmpl w:val="89B20AC4"/>
    <w:lvl w:ilvl="0" w:tplc="DF1A8FC4">
      <w:start w:val="1"/>
      <w:numFmt w:val="bullet"/>
      <w:pStyle w:val="SubStep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666699"/>
        <w:sz w:val="22"/>
        <w:vertAlign w:val="baseline"/>
      </w:rPr>
    </w:lvl>
    <w:lvl w:ilvl="1" w:tplc="C0C28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94A8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6D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CDB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B88E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8D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4E2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223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5D4851"/>
    <w:multiLevelType w:val="hybridMultilevel"/>
    <w:tmpl w:val="4EA20194"/>
    <w:lvl w:ilvl="0" w:tplc="2DA0C642">
      <w:start w:val="1"/>
      <w:numFmt w:val="bullet"/>
      <w:pStyle w:val="2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593A70DE">
      <w:start w:val="1"/>
      <w:numFmt w:val="bullet"/>
      <w:lvlText w:val="o"/>
      <w:lvlJc w:val="left"/>
      <w:pPr>
        <w:ind w:left="3229" w:hanging="360"/>
      </w:pPr>
      <w:rPr>
        <w:rFonts w:ascii="Courier New" w:hAnsi="Courier New" w:hint="default"/>
      </w:rPr>
    </w:lvl>
    <w:lvl w:ilvl="2" w:tplc="788AD46A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745A333A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B1B053B0">
      <w:start w:val="1"/>
      <w:numFmt w:val="bullet"/>
      <w:lvlText w:val="o"/>
      <w:lvlJc w:val="left"/>
      <w:pPr>
        <w:ind w:left="5389" w:hanging="360"/>
      </w:pPr>
      <w:rPr>
        <w:rFonts w:ascii="Courier New" w:hAnsi="Courier New" w:hint="default"/>
      </w:rPr>
    </w:lvl>
    <w:lvl w:ilvl="5" w:tplc="F8A8EFC0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BBAA010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0FE0DCA">
      <w:start w:val="1"/>
      <w:numFmt w:val="bullet"/>
      <w:lvlText w:val="o"/>
      <w:lvlJc w:val="left"/>
      <w:pPr>
        <w:ind w:left="7549" w:hanging="360"/>
      </w:pPr>
      <w:rPr>
        <w:rFonts w:ascii="Courier New" w:hAnsi="Courier New" w:hint="default"/>
      </w:rPr>
    </w:lvl>
    <w:lvl w:ilvl="8" w:tplc="81A05754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7" w15:restartNumberingAfterBreak="0">
    <w:nsid w:val="2A5B2C9E"/>
    <w:multiLevelType w:val="multilevel"/>
    <w:tmpl w:val="BFF0EA3A"/>
    <w:lvl w:ilvl="0">
      <w:start w:val="1"/>
      <w:numFmt w:val="decimal"/>
      <w:pStyle w:val="ph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F422BED"/>
    <w:multiLevelType w:val="hybridMultilevel"/>
    <w:tmpl w:val="C87E1A00"/>
    <w:lvl w:ilvl="0" w:tplc="2736B22C">
      <w:start w:val="1"/>
      <w:numFmt w:val="bullet"/>
      <w:pStyle w:val="phBullet"/>
      <w:lvlText w:val=""/>
      <w:lvlJc w:val="left"/>
      <w:pPr>
        <w:tabs>
          <w:tab w:val="num" w:pos="926"/>
        </w:tabs>
        <w:ind w:left="926" w:hanging="358"/>
      </w:pPr>
      <w:rPr>
        <w:rFonts w:ascii="Symbol" w:hAnsi="Symbol" w:hint="default"/>
      </w:rPr>
    </w:lvl>
    <w:lvl w:ilvl="1" w:tplc="C38C6D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60F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0E0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22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BA1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23F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E3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F07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526591"/>
    <w:multiLevelType w:val="multilevel"/>
    <w:tmpl w:val="944CC4A2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31CE7979"/>
    <w:multiLevelType w:val="multilevel"/>
    <w:tmpl w:val="E87A18F4"/>
    <w:lvl w:ilvl="0">
      <w:start w:val="1"/>
      <w:numFmt w:val="decimal"/>
      <w:pStyle w:val="15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21"/>
      <w:isLgl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31"/>
      <w:isLgl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997" w:hanging="720"/>
      </w:pPr>
      <w:rPr>
        <w:rFonts w:cs="Times New Roman"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249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0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14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787" w:hanging="1800"/>
      </w:pPr>
      <w:rPr>
        <w:rFonts w:cs="Times New Roman" w:hint="default"/>
      </w:rPr>
    </w:lvl>
  </w:abstractNum>
  <w:abstractNum w:abstractNumId="31" w15:restartNumberingAfterBreak="0">
    <w:nsid w:val="31E255D5"/>
    <w:multiLevelType w:val="hybridMultilevel"/>
    <w:tmpl w:val="01346F58"/>
    <w:lvl w:ilvl="0" w:tplc="DF207E28">
      <w:start w:val="1"/>
      <w:numFmt w:val="decimal"/>
      <w:pStyle w:val="phList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46A21B8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CFF6B0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BC2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056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4AF5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6E3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A04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382E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23D1367"/>
    <w:multiLevelType w:val="multilevel"/>
    <w:tmpl w:val="19041E6C"/>
    <w:lvl w:ilvl="0">
      <w:start w:val="1"/>
      <w:numFmt w:val="russianLower"/>
      <w:pStyle w:val="a5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3447E1C"/>
    <w:multiLevelType w:val="multilevel"/>
    <w:tmpl w:val="0419001F"/>
    <w:styleLink w:val="00630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4310007"/>
    <w:multiLevelType w:val="hybridMultilevel"/>
    <w:tmpl w:val="D6D8B99E"/>
    <w:lvl w:ilvl="0" w:tplc="2480955E">
      <w:start w:val="1"/>
      <w:numFmt w:val="bullet"/>
      <w:pStyle w:val="a6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E8CDC4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12C61B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13CCAB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AD016D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BE48D6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ED2C3AC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E0E26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320746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4584269"/>
    <w:multiLevelType w:val="multilevel"/>
    <w:tmpl w:val="059A494A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35413CB6"/>
    <w:multiLevelType w:val="singleLevel"/>
    <w:tmpl w:val="1A1E6D1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35E31503"/>
    <w:multiLevelType w:val="multilevel"/>
    <w:tmpl w:val="C6A416A4"/>
    <w:lvl w:ilvl="0">
      <w:start w:val="1"/>
      <w:numFmt w:val="decimal"/>
      <w:pStyle w:val="16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8" w15:restartNumberingAfterBreak="0">
    <w:nsid w:val="37AB5D68"/>
    <w:multiLevelType w:val="hybridMultilevel"/>
    <w:tmpl w:val="A7784F02"/>
    <w:lvl w:ilvl="0" w:tplc="A9F47C00">
      <w:start w:val="1"/>
      <w:numFmt w:val="decimal"/>
      <w:pStyle w:val="17"/>
      <w:lvlText w:val="%1) 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74A6A01E" w:tentative="1">
      <w:start w:val="1"/>
      <w:numFmt w:val="lowerLetter"/>
      <w:lvlText w:val="%2."/>
      <w:lvlJc w:val="left"/>
      <w:pPr>
        <w:ind w:left="789" w:hanging="360"/>
      </w:pPr>
    </w:lvl>
    <w:lvl w:ilvl="2" w:tplc="0F50BE8E" w:tentative="1">
      <w:start w:val="1"/>
      <w:numFmt w:val="lowerRoman"/>
      <w:lvlText w:val="%3."/>
      <w:lvlJc w:val="right"/>
      <w:pPr>
        <w:ind w:left="1509" w:hanging="180"/>
      </w:pPr>
    </w:lvl>
    <w:lvl w:ilvl="3" w:tplc="FF32DF96" w:tentative="1">
      <w:start w:val="1"/>
      <w:numFmt w:val="decimal"/>
      <w:lvlText w:val="%4."/>
      <w:lvlJc w:val="left"/>
      <w:pPr>
        <w:ind w:left="2229" w:hanging="360"/>
      </w:pPr>
    </w:lvl>
    <w:lvl w:ilvl="4" w:tplc="1FDC9A16" w:tentative="1">
      <w:start w:val="1"/>
      <w:numFmt w:val="lowerLetter"/>
      <w:lvlText w:val="%5."/>
      <w:lvlJc w:val="left"/>
      <w:pPr>
        <w:ind w:left="2949" w:hanging="360"/>
      </w:pPr>
    </w:lvl>
    <w:lvl w:ilvl="5" w:tplc="EE8C08E8" w:tentative="1">
      <w:start w:val="1"/>
      <w:numFmt w:val="lowerRoman"/>
      <w:lvlText w:val="%6."/>
      <w:lvlJc w:val="right"/>
      <w:pPr>
        <w:ind w:left="3669" w:hanging="180"/>
      </w:pPr>
    </w:lvl>
    <w:lvl w:ilvl="6" w:tplc="31B2FE72" w:tentative="1">
      <w:start w:val="1"/>
      <w:numFmt w:val="decimal"/>
      <w:lvlText w:val="%7."/>
      <w:lvlJc w:val="left"/>
      <w:pPr>
        <w:ind w:left="4389" w:hanging="360"/>
      </w:pPr>
    </w:lvl>
    <w:lvl w:ilvl="7" w:tplc="E12CFA18" w:tentative="1">
      <w:start w:val="1"/>
      <w:numFmt w:val="lowerLetter"/>
      <w:lvlText w:val="%8."/>
      <w:lvlJc w:val="left"/>
      <w:pPr>
        <w:ind w:left="5109" w:hanging="360"/>
      </w:pPr>
    </w:lvl>
    <w:lvl w:ilvl="8" w:tplc="F68E633E" w:tentative="1">
      <w:start w:val="1"/>
      <w:numFmt w:val="lowerRoman"/>
      <w:lvlText w:val="%9."/>
      <w:lvlJc w:val="right"/>
      <w:pPr>
        <w:ind w:left="5829" w:hanging="180"/>
      </w:pPr>
    </w:lvl>
  </w:abstractNum>
  <w:abstractNum w:abstractNumId="39" w15:restartNumberingAfterBreak="0">
    <w:nsid w:val="380E3BBB"/>
    <w:multiLevelType w:val="multilevel"/>
    <w:tmpl w:val="80386592"/>
    <w:lvl w:ilvl="0">
      <w:start w:val="1"/>
      <w:numFmt w:val="decimal"/>
      <w:pStyle w:val="18"/>
      <w:suff w:val="space"/>
      <w:lvlText w:val="%1  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2"/>
      <w:suff w:val="space"/>
      <w:lvlText w:val="%1.%2"/>
      <w:lvlJc w:val="left"/>
      <w:pPr>
        <w:ind w:left="1" w:firstLine="850"/>
      </w:pPr>
      <w:rPr>
        <w:rFonts w:ascii="Times New Roman" w:hAnsi="Times New Roman" w:hint="default"/>
        <w:b w:val="0"/>
        <w:i w:val="0"/>
        <w:sz w:val="28"/>
        <w:lang w:val="ru-RU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38CD3CFC"/>
    <w:multiLevelType w:val="hybridMultilevel"/>
    <w:tmpl w:val="00AADC86"/>
    <w:lvl w:ilvl="0" w:tplc="4372BC76">
      <w:start w:val="1"/>
      <w:numFmt w:val="bullet"/>
      <w:pStyle w:val="23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77E06A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DA4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EC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8899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2E7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8C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6A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62E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EA06E7"/>
    <w:multiLevelType w:val="multilevel"/>
    <w:tmpl w:val="E71A67DC"/>
    <w:styleLink w:val="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 w:hint="default"/>
      </w:rPr>
    </w:lvl>
  </w:abstractNum>
  <w:abstractNum w:abstractNumId="42" w15:restartNumberingAfterBreak="0">
    <w:nsid w:val="3AF80688"/>
    <w:multiLevelType w:val="multilevel"/>
    <w:tmpl w:val="301ADE06"/>
    <w:lvl w:ilvl="0">
      <w:start w:val="1"/>
      <w:numFmt w:val="russianLower"/>
      <w:pStyle w:val="a7"/>
      <w:suff w:val="space"/>
      <w:lvlText w:val="%1)"/>
      <w:lvlJc w:val="left"/>
      <w:pPr>
        <w:ind w:left="142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3" w15:restartNumberingAfterBreak="0">
    <w:nsid w:val="3B852F8B"/>
    <w:multiLevelType w:val="hybridMultilevel"/>
    <w:tmpl w:val="2BAEFD62"/>
    <w:lvl w:ilvl="0" w:tplc="3CD6334A">
      <w:start w:val="1"/>
      <w:numFmt w:val="decimal"/>
      <w:pStyle w:val="19"/>
      <w:lvlText w:val="А%1"/>
      <w:lvlJc w:val="left"/>
      <w:pPr>
        <w:ind w:left="1627" w:hanging="360"/>
      </w:pPr>
      <w:rPr>
        <w:rFonts w:hint="default"/>
      </w:rPr>
    </w:lvl>
    <w:lvl w:ilvl="1" w:tplc="223A6558" w:tentative="1">
      <w:start w:val="1"/>
      <w:numFmt w:val="lowerLetter"/>
      <w:lvlText w:val="%2."/>
      <w:lvlJc w:val="left"/>
      <w:pPr>
        <w:ind w:left="2347" w:hanging="360"/>
      </w:pPr>
    </w:lvl>
    <w:lvl w:ilvl="2" w:tplc="7D2CA6E8" w:tentative="1">
      <w:start w:val="1"/>
      <w:numFmt w:val="lowerRoman"/>
      <w:lvlText w:val="%3."/>
      <w:lvlJc w:val="right"/>
      <w:pPr>
        <w:ind w:left="3067" w:hanging="180"/>
      </w:pPr>
    </w:lvl>
    <w:lvl w:ilvl="3" w:tplc="A3A231B2" w:tentative="1">
      <w:start w:val="1"/>
      <w:numFmt w:val="decimal"/>
      <w:lvlText w:val="%4."/>
      <w:lvlJc w:val="left"/>
      <w:pPr>
        <w:ind w:left="3787" w:hanging="360"/>
      </w:pPr>
    </w:lvl>
    <w:lvl w:ilvl="4" w:tplc="FF122006" w:tentative="1">
      <w:start w:val="1"/>
      <w:numFmt w:val="lowerLetter"/>
      <w:lvlText w:val="%5."/>
      <w:lvlJc w:val="left"/>
      <w:pPr>
        <w:ind w:left="4507" w:hanging="360"/>
      </w:pPr>
    </w:lvl>
    <w:lvl w:ilvl="5" w:tplc="D4F07C6C" w:tentative="1">
      <w:start w:val="1"/>
      <w:numFmt w:val="lowerRoman"/>
      <w:lvlText w:val="%6."/>
      <w:lvlJc w:val="right"/>
      <w:pPr>
        <w:ind w:left="5227" w:hanging="180"/>
      </w:pPr>
    </w:lvl>
    <w:lvl w:ilvl="6" w:tplc="B8CA9EEE" w:tentative="1">
      <w:start w:val="1"/>
      <w:numFmt w:val="decimal"/>
      <w:lvlText w:val="%7."/>
      <w:lvlJc w:val="left"/>
      <w:pPr>
        <w:ind w:left="5947" w:hanging="360"/>
      </w:pPr>
    </w:lvl>
    <w:lvl w:ilvl="7" w:tplc="90660042" w:tentative="1">
      <w:start w:val="1"/>
      <w:numFmt w:val="lowerLetter"/>
      <w:lvlText w:val="%8."/>
      <w:lvlJc w:val="left"/>
      <w:pPr>
        <w:ind w:left="6667" w:hanging="360"/>
      </w:pPr>
    </w:lvl>
    <w:lvl w:ilvl="8" w:tplc="5D527680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44" w15:restartNumberingAfterBreak="0">
    <w:nsid w:val="3BF72814"/>
    <w:multiLevelType w:val="multilevel"/>
    <w:tmpl w:val="56F2ED48"/>
    <w:styleLink w:val="4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3D215D6E"/>
    <w:multiLevelType w:val="multilevel"/>
    <w:tmpl w:val="211E020E"/>
    <w:styleLink w:val="1a"/>
    <w:lvl w:ilvl="0">
      <w:start w:val="1"/>
      <w:numFmt w:val="decimal"/>
      <w:lvlText w:val="2.%1."/>
      <w:lvlJc w:val="left"/>
      <w:pPr>
        <w:tabs>
          <w:tab w:val="num" w:pos="576"/>
        </w:tabs>
        <w:ind w:left="576" w:hanging="576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46" w15:restartNumberingAfterBreak="0">
    <w:nsid w:val="3E7833D9"/>
    <w:multiLevelType w:val="hybridMultilevel"/>
    <w:tmpl w:val="F02EAC2A"/>
    <w:lvl w:ilvl="0" w:tplc="FFFFFFFF">
      <w:start w:val="1"/>
      <w:numFmt w:val="bullet"/>
      <w:pStyle w:val="Bullet2round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color w:val="336699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F7356B"/>
    <w:multiLevelType w:val="hybridMultilevel"/>
    <w:tmpl w:val="70A293AC"/>
    <w:lvl w:ilvl="0" w:tplc="737609F0">
      <w:start w:val="1"/>
      <w:numFmt w:val="bullet"/>
      <w:pStyle w:val="a8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892855D2">
      <w:start w:val="1"/>
      <w:numFmt w:val="bullet"/>
      <w:pStyle w:val="25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DFFEA3E4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D028052C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AC54BB1E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1FA457A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AE2416F4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DF8EF08A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F6A59A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8" w15:restartNumberingAfterBreak="0">
    <w:nsid w:val="40F07B4F"/>
    <w:multiLevelType w:val="hybridMultilevel"/>
    <w:tmpl w:val="CA06BBCC"/>
    <w:lvl w:ilvl="0" w:tplc="3A6C9878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CA9424C8">
      <w:start w:val="1"/>
      <w:numFmt w:val="bullet"/>
      <w:pStyle w:val="1b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7EF60AA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3D0257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794A8F8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DC4AA6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D281E0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766A3B1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6FF4437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189750C"/>
    <w:multiLevelType w:val="hybridMultilevel"/>
    <w:tmpl w:val="43300E48"/>
    <w:lvl w:ilvl="0" w:tplc="4F5845EC">
      <w:start w:val="1"/>
      <w:numFmt w:val="bullet"/>
      <w:pStyle w:val="26"/>
      <w:lvlText w:val=""/>
      <w:lvlJc w:val="left"/>
      <w:pPr>
        <w:tabs>
          <w:tab w:val="num" w:pos="509"/>
        </w:tabs>
        <w:ind w:left="509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272"/>
        </w:tabs>
        <w:ind w:left="1272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50" w15:restartNumberingAfterBreak="0">
    <w:nsid w:val="43B7094D"/>
    <w:multiLevelType w:val="singleLevel"/>
    <w:tmpl w:val="3A369ED4"/>
    <w:lvl w:ilvl="0">
      <w:start w:val="1"/>
      <w:numFmt w:val="bullet"/>
      <w:pStyle w:val="a9"/>
      <w:lvlText w:val="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16"/>
      </w:rPr>
    </w:lvl>
  </w:abstractNum>
  <w:abstractNum w:abstractNumId="51" w15:restartNumberingAfterBreak="0">
    <w:nsid w:val="440818B7"/>
    <w:multiLevelType w:val="multilevel"/>
    <w:tmpl w:val="4432BA46"/>
    <w:lvl w:ilvl="0">
      <w:start w:val="1"/>
      <w:numFmt w:val="bullet"/>
      <w:pStyle w:val="1c"/>
      <w:lvlText w:val=""/>
      <w:lvlJc w:val="left"/>
      <w:pPr>
        <w:tabs>
          <w:tab w:val="num" w:pos="1134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567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567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134"/>
        </w:tabs>
        <w:ind w:left="567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</w:abstractNum>
  <w:abstractNum w:abstractNumId="52" w15:restartNumberingAfterBreak="0">
    <w:nsid w:val="463A6870"/>
    <w:multiLevelType w:val="hybridMultilevel"/>
    <w:tmpl w:val="16447C80"/>
    <w:lvl w:ilvl="0" w:tplc="4E7421F8">
      <w:start w:val="1"/>
      <w:numFmt w:val="russianLower"/>
      <w:pStyle w:val="phList3"/>
      <w:lvlText w:val="%1)"/>
      <w:lvlJc w:val="left"/>
      <w:pPr>
        <w:ind w:left="1074" w:hanging="360"/>
      </w:pPr>
      <w:rPr>
        <w:rFonts w:hint="default"/>
      </w:rPr>
    </w:lvl>
    <w:lvl w:ilvl="1" w:tplc="6DB07F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34F6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CE1B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069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BE94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147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58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E4CB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738723D"/>
    <w:multiLevelType w:val="hybridMultilevel"/>
    <w:tmpl w:val="917E1E52"/>
    <w:lvl w:ilvl="0" w:tplc="6D9C67EC">
      <w:start w:val="1"/>
      <w:numFmt w:val="bullet"/>
      <w:pStyle w:val="a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42FDE"/>
    <w:multiLevelType w:val="multilevel"/>
    <w:tmpl w:val="728CC2F8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bCs/>
        <w:i w:val="0"/>
        <w:iCs w:val="0"/>
        <w:color w:val="003366"/>
        <w:sz w:val="32"/>
        <w:szCs w:val="32"/>
        <w:u w:val="none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2160"/>
        </w:tabs>
        <w:ind w:left="2160" w:hanging="1440"/>
      </w:pPr>
      <w:rPr>
        <w:rFonts w:ascii="Arial" w:hAnsi="Arial" w:cs="Arial"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</w:abstractNum>
  <w:abstractNum w:abstractNumId="55" w15:restartNumberingAfterBreak="0">
    <w:nsid w:val="4A4611F2"/>
    <w:multiLevelType w:val="multilevel"/>
    <w:tmpl w:val="57827086"/>
    <w:lvl w:ilvl="0">
      <w:numFmt w:val="none"/>
      <w:pStyle w:val="List1number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lowerLetter"/>
      <w:pStyle w:val="List2alpha"/>
      <w:lvlText w:val="%2."/>
      <w:lvlJc w:val="left"/>
      <w:pPr>
        <w:tabs>
          <w:tab w:val="num" w:pos="2146"/>
        </w:tabs>
        <w:ind w:left="216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pStyle w:val="List3roman"/>
      <w:lvlText w:val="%3"/>
      <w:lvlJc w:val="left"/>
      <w:pPr>
        <w:tabs>
          <w:tab w:val="num" w:pos="2880"/>
        </w:tabs>
        <w:ind w:left="2520" w:hanging="36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decimal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decimal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5014507B"/>
    <w:multiLevelType w:val="hybridMultilevel"/>
    <w:tmpl w:val="FFD07E3E"/>
    <w:lvl w:ilvl="0" w:tplc="8AE28F3C">
      <w:start w:val="1"/>
      <w:numFmt w:val="bullet"/>
      <w:pStyle w:val="Step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666699"/>
        <w:sz w:val="22"/>
        <w:vertAlign w:val="baseline"/>
      </w:rPr>
    </w:lvl>
    <w:lvl w:ilvl="1" w:tplc="5EFEA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D89B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659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781F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DA3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69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6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E0F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157466"/>
    <w:multiLevelType w:val="multilevel"/>
    <w:tmpl w:val="04090023"/>
    <w:styleLink w:val="ab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8" w15:restartNumberingAfterBreak="0">
    <w:nsid w:val="52000D6E"/>
    <w:multiLevelType w:val="multilevel"/>
    <w:tmpl w:val="2818A4BC"/>
    <w:lvl w:ilvl="0">
      <w:start w:val="1"/>
      <w:numFmt w:val="bullet"/>
      <w:pStyle w:val="ac"/>
      <w:lvlText w:val=""/>
      <w:lvlJc w:val="left"/>
      <w:pPr>
        <w:tabs>
          <w:tab w:val="num" w:pos="1219"/>
        </w:tabs>
        <w:ind w:left="1219" w:hanging="36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-491"/>
        </w:tabs>
        <w:ind w:left="-851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3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53005D23"/>
    <w:multiLevelType w:val="hybridMultilevel"/>
    <w:tmpl w:val="8E8E787E"/>
    <w:lvl w:ilvl="0" w:tplc="C1068046">
      <w:start w:val="1"/>
      <w:numFmt w:val="bullet"/>
      <w:pStyle w:val="Step3"/>
      <w:lvlText w:val=""/>
      <w:lvlJc w:val="left"/>
      <w:pPr>
        <w:tabs>
          <w:tab w:val="num" w:pos="2822"/>
        </w:tabs>
        <w:ind w:left="2822" w:hanging="561"/>
      </w:pPr>
      <w:rPr>
        <w:rFonts w:ascii="Symbol" w:hAnsi="Symbol" w:hint="default"/>
        <w:sz w:val="20"/>
      </w:rPr>
    </w:lvl>
    <w:lvl w:ilvl="1" w:tplc="7F08D294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  <w:sz w:val="20"/>
      </w:rPr>
    </w:lvl>
    <w:lvl w:ilvl="2" w:tplc="0E44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64A4B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84CD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16AB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2D24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D763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D4223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0" w15:restartNumberingAfterBreak="0">
    <w:nsid w:val="54C136B9"/>
    <w:multiLevelType w:val="hybridMultilevel"/>
    <w:tmpl w:val="9ABC8A24"/>
    <w:lvl w:ilvl="0" w:tplc="8DE8717A">
      <w:start w:val="1"/>
      <w:numFmt w:val="bullet"/>
      <w:pStyle w:val="a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085E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72A0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D6E1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00BC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08BF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7AC9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96F3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F4CD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7DD05F0"/>
    <w:multiLevelType w:val="multilevel"/>
    <w:tmpl w:val="4454B42C"/>
    <w:lvl w:ilvl="0">
      <w:numFmt w:val="none"/>
      <w:pStyle w:val="TableList1number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lowerLetter"/>
      <w:pStyle w:val="TableList2alpha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pStyle w:val="TableList3roman"/>
      <w:lvlText w:val="%3."/>
      <w:lvlJc w:val="left"/>
      <w:pPr>
        <w:tabs>
          <w:tab w:val="num" w:pos="1440"/>
        </w:tabs>
        <w:ind w:left="1080" w:hanging="36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decimal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decimal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2" w15:restartNumberingAfterBreak="0">
    <w:nsid w:val="58F6251B"/>
    <w:multiLevelType w:val="hybridMultilevel"/>
    <w:tmpl w:val="7B0E5D80"/>
    <w:lvl w:ilvl="0" w:tplc="FFFFFFFF">
      <w:start w:val="1"/>
      <w:numFmt w:val="decimal"/>
      <w:pStyle w:val="ae"/>
      <w:lvlText w:val="%1)"/>
      <w:lvlJc w:val="left"/>
      <w:pPr>
        <w:ind w:left="0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E6C35"/>
    <w:multiLevelType w:val="hybridMultilevel"/>
    <w:tmpl w:val="62F26D2A"/>
    <w:lvl w:ilvl="0" w:tplc="8FF89D3C">
      <w:numFmt w:val="bullet"/>
      <w:pStyle w:val="af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A97EF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6C6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03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89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180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E21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0806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D26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DB6CC8"/>
    <w:multiLevelType w:val="multilevel"/>
    <w:tmpl w:val="01403102"/>
    <w:styleLink w:val="WWOutlineListStyle"/>
    <w:lvl w:ilvl="0">
      <w:start w:val="1"/>
      <w:numFmt w:val="decimal"/>
      <w:lvlText w:val=" %1.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decimal"/>
      <w:lvlText w:val=" 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5" w15:restartNumberingAfterBreak="0">
    <w:nsid w:val="5B244D56"/>
    <w:multiLevelType w:val="multilevel"/>
    <w:tmpl w:val="6BE2542C"/>
    <w:styleLink w:val="UListTabl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66" w15:restartNumberingAfterBreak="0">
    <w:nsid w:val="5BAE64DC"/>
    <w:multiLevelType w:val="multilevel"/>
    <w:tmpl w:val="828CA7C4"/>
    <w:styleLink w:val="UBullet"/>
    <w:lvl w:ilvl="0">
      <w:start w:val="1"/>
      <w:numFmt w:val="bullet"/>
      <w:lvlText w:val="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  <w:color w:val="5998C9"/>
        <w:sz w:val="12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  <w:color w:val="5998C9"/>
        <w:sz w:val="18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  <w:color w:val="5998C9"/>
        <w:sz w:val="22"/>
      </w:rPr>
    </w:lvl>
    <w:lvl w:ilvl="3">
      <w:start w:val="1"/>
      <w:numFmt w:val="bullet"/>
      <w:lvlText w:val="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  <w:color w:val="005AB4"/>
        <w:sz w:val="22"/>
      </w:rPr>
    </w:lvl>
    <w:lvl w:ilvl="4">
      <w:start w:val="1"/>
      <w:numFmt w:val="bullet"/>
      <w:lvlText w:val="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  <w:color w:val="005AB4"/>
        <w:sz w:val="22"/>
      </w:rPr>
    </w:lvl>
    <w:lvl w:ilvl="5">
      <w:start w:val="1"/>
      <w:numFmt w:val="bullet"/>
      <w:lvlText w:val=""/>
      <w:lvlJc w:val="left"/>
      <w:pPr>
        <w:tabs>
          <w:tab w:val="num" w:pos="0"/>
        </w:tabs>
        <w:ind w:left="3600" w:hanging="360"/>
      </w:pPr>
      <w:rPr>
        <w:rFonts w:ascii="Wingdings" w:hAnsi="Wingdings" w:hint="default"/>
        <w:color w:val="005AB4"/>
        <w:sz w:val="22"/>
      </w:rPr>
    </w:lvl>
    <w:lvl w:ilvl="6">
      <w:start w:val="1"/>
      <w:numFmt w:val="bullet"/>
      <w:lvlText w:val="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  <w:color w:val="005AB4"/>
        <w:sz w:val="22"/>
      </w:rPr>
    </w:lvl>
    <w:lvl w:ilvl="7">
      <w:start w:val="1"/>
      <w:numFmt w:val="bullet"/>
      <w:lvlText w:val="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  <w:color w:val="005AB4"/>
        <w:sz w:val="22"/>
      </w:rPr>
    </w:lvl>
    <w:lvl w:ilvl="8">
      <w:start w:val="1"/>
      <w:numFmt w:val="bullet"/>
      <w:lvlText w:val="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  <w:color w:val="005AB4"/>
        <w:sz w:val="22"/>
      </w:rPr>
    </w:lvl>
  </w:abstractNum>
  <w:abstractNum w:abstractNumId="67" w15:restartNumberingAfterBreak="0">
    <w:nsid w:val="5CB54FEC"/>
    <w:multiLevelType w:val="multilevel"/>
    <w:tmpl w:val="83D88B9C"/>
    <w:styleLink w:val="33"/>
    <w:lvl w:ilvl="0">
      <w:start w:val="5"/>
      <w:numFmt w:val="russianUpper"/>
      <w:lvlText w:val="Приложение 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8" w15:restartNumberingAfterBreak="0">
    <w:nsid w:val="5E1877BC"/>
    <w:multiLevelType w:val="multilevel"/>
    <w:tmpl w:val="94225FD6"/>
    <w:lvl w:ilvl="0">
      <w:start w:val="1"/>
      <w:numFmt w:val="russianUpper"/>
      <w:pStyle w:val="af0"/>
      <w:suff w:val="space"/>
      <w:lvlText w:val="Приложение %1 "/>
      <w:lvlJc w:val="center"/>
      <w:pPr>
        <w:ind w:left="0" w:firstLine="0"/>
      </w:pPr>
      <w:rPr>
        <w:rFonts w:ascii="Times New Roman" w:hAnsi="Times New Roman" w:hint="default"/>
        <w:b w:val="0"/>
        <w:i w:val="0"/>
        <w:caps/>
        <w:sz w:val="28"/>
        <w:szCs w:val="28"/>
      </w:rPr>
    </w:lvl>
    <w:lvl w:ilvl="1">
      <w:start w:val="1"/>
      <w:numFmt w:val="decimal"/>
      <w:pStyle w:val="51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9" w15:restartNumberingAfterBreak="0">
    <w:nsid w:val="5E8F5024"/>
    <w:multiLevelType w:val="hybridMultilevel"/>
    <w:tmpl w:val="A31601F4"/>
    <w:lvl w:ilvl="0" w:tplc="C6F06124">
      <w:start w:val="1"/>
      <w:numFmt w:val="bullet"/>
      <w:lvlRestart w:val="0"/>
      <w:pStyle w:val="Bullet3hollow"/>
      <w:lvlText w:val="□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  <w:b w:val="0"/>
        <w:i w:val="0"/>
        <w:color w:val="336699"/>
        <w:sz w:val="16"/>
      </w:rPr>
    </w:lvl>
    <w:lvl w:ilvl="1" w:tplc="041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3644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1" w15:restartNumberingAfterBreak="0">
    <w:nsid w:val="613E4DC0"/>
    <w:multiLevelType w:val="multilevel"/>
    <w:tmpl w:val="C996F7C4"/>
    <w:lvl w:ilvl="0">
      <w:start w:val="1"/>
      <w:numFmt w:val="decimal"/>
      <w:pStyle w:val="Numberedlist2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2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2" w15:restartNumberingAfterBreak="0">
    <w:nsid w:val="61FB1CCD"/>
    <w:multiLevelType w:val="hybridMultilevel"/>
    <w:tmpl w:val="303E05B2"/>
    <w:lvl w:ilvl="0" w:tplc="F106F888">
      <w:start w:val="1"/>
      <w:numFmt w:val="decimal"/>
      <w:pStyle w:val="af1"/>
      <w:lvlText w:val="%1."/>
      <w:lvlJc w:val="left"/>
      <w:pPr>
        <w:ind w:left="1627" w:hanging="360"/>
      </w:pPr>
    </w:lvl>
    <w:lvl w:ilvl="1" w:tplc="34167A00" w:tentative="1">
      <w:start w:val="1"/>
      <w:numFmt w:val="lowerLetter"/>
      <w:lvlText w:val="%2."/>
      <w:lvlJc w:val="left"/>
      <w:pPr>
        <w:ind w:left="2347" w:hanging="360"/>
      </w:pPr>
    </w:lvl>
    <w:lvl w:ilvl="2" w:tplc="D6B6ADEE" w:tentative="1">
      <w:start w:val="1"/>
      <w:numFmt w:val="lowerRoman"/>
      <w:lvlText w:val="%3."/>
      <w:lvlJc w:val="right"/>
      <w:pPr>
        <w:ind w:left="3067" w:hanging="180"/>
      </w:pPr>
    </w:lvl>
    <w:lvl w:ilvl="3" w:tplc="135270A8" w:tentative="1">
      <w:start w:val="1"/>
      <w:numFmt w:val="decimal"/>
      <w:lvlText w:val="%4."/>
      <w:lvlJc w:val="left"/>
      <w:pPr>
        <w:ind w:left="3787" w:hanging="360"/>
      </w:pPr>
    </w:lvl>
    <w:lvl w:ilvl="4" w:tplc="6DE2CFE4" w:tentative="1">
      <w:start w:val="1"/>
      <w:numFmt w:val="lowerLetter"/>
      <w:lvlText w:val="%5."/>
      <w:lvlJc w:val="left"/>
      <w:pPr>
        <w:ind w:left="4507" w:hanging="360"/>
      </w:pPr>
    </w:lvl>
    <w:lvl w:ilvl="5" w:tplc="EDC0786E" w:tentative="1">
      <w:start w:val="1"/>
      <w:numFmt w:val="lowerRoman"/>
      <w:lvlText w:val="%6."/>
      <w:lvlJc w:val="right"/>
      <w:pPr>
        <w:ind w:left="5227" w:hanging="180"/>
      </w:pPr>
    </w:lvl>
    <w:lvl w:ilvl="6" w:tplc="8B9ED3CA" w:tentative="1">
      <w:start w:val="1"/>
      <w:numFmt w:val="decimal"/>
      <w:lvlText w:val="%7."/>
      <w:lvlJc w:val="left"/>
      <w:pPr>
        <w:ind w:left="5947" w:hanging="360"/>
      </w:pPr>
    </w:lvl>
    <w:lvl w:ilvl="7" w:tplc="816CB11C" w:tentative="1">
      <w:start w:val="1"/>
      <w:numFmt w:val="lowerLetter"/>
      <w:lvlText w:val="%8."/>
      <w:lvlJc w:val="left"/>
      <w:pPr>
        <w:ind w:left="6667" w:hanging="360"/>
      </w:pPr>
    </w:lvl>
    <w:lvl w:ilvl="8" w:tplc="2E2A5492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3" w15:restartNumberingAfterBreak="0">
    <w:nsid w:val="621A5E36"/>
    <w:multiLevelType w:val="hybridMultilevel"/>
    <w:tmpl w:val="EB862A48"/>
    <w:lvl w:ilvl="0" w:tplc="89AAB9C2">
      <w:start w:val="1"/>
      <w:numFmt w:val="decimal"/>
      <w:pStyle w:val="phList31"/>
      <w:lvlText w:val="%1)"/>
      <w:lvlJc w:val="left"/>
      <w:pPr>
        <w:ind w:left="1800" w:hanging="360"/>
      </w:pPr>
    </w:lvl>
    <w:lvl w:ilvl="1" w:tplc="C0BEC934" w:tentative="1">
      <w:start w:val="1"/>
      <w:numFmt w:val="lowerLetter"/>
      <w:lvlText w:val="%2."/>
      <w:lvlJc w:val="left"/>
      <w:pPr>
        <w:ind w:left="2520" w:hanging="360"/>
      </w:pPr>
    </w:lvl>
    <w:lvl w:ilvl="2" w:tplc="4F3C1604" w:tentative="1">
      <w:start w:val="1"/>
      <w:numFmt w:val="lowerRoman"/>
      <w:lvlText w:val="%3."/>
      <w:lvlJc w:val="right"/>
      <w:pPr>
        <w:ind w:left="3240" w:hanging="180"/>
      </w:pPr>
    </w:lvl>
    <w:lvl w:ilvl="3" w:tplc="0E845154" w:tentative="1">
      <w:start w:val="1"/>
      <w:numFmt w:val="decimal"/>
      <w:lvlText w:val="%4."/>
      <w:lvlJc w:val="left"/>
      <w:pPr>
        <w:ind w:left="3960" w:hanging="360"/>
      </w:pPr>
    </w:lvl>
    <w:lvl w:ilvl="4" w:tplc="798C77EC" w:tentative="1">
      <w:start w:val="1"/>
      <w:numFmt w:val="lowerLetter"/>
      <w:lvlText w:val="%5."/>
      <w:lvlJc w:val="left"/>
      <w:pPr>
        <w:ind w:left="4680" w:hanging="360"/>
      </w:pPr>
    </w:lvl>
    <w:lvl w:ilvl="5" w:tplc="17AC6596" w:tentative="1">
      <w:start w:val="1"/>
      <w:numFmt w:val="lowerRoman"/>
      <w:lvlText w:val="%6."/>
      <w:lvlJc w:val="right"/>
      <w:pPr>
        <w:ind w:left="5400" w:hanging="180"/>
      </w:pPr>
    </w:lvl>
    <w:lvl w:ilvl="6" w:tplc="8F203FE8" w:tentative="1">
      <w:start w:val="1"/>
      <w:numFmt w:val="decimal"/>
      <w:lvlText w:val="%7."/>
      <w:lvlJc w:val="left"/>
      <w:pPr>
        <w:ind w:left="6120" w:hanging="360"/>
      </w:pPr>
    </w:lvl>
    <w:lvl w:ilvl="7" w:tplc="F5FEDB86" w:tentative="1">
      <w:start w:val="1"/>
      <w:numFmt w:val="lowerLetter"/>
      <w:lvlText w:val="%8."/>
      <w:lvlJc w:val="left"/>
      <w:pPr>
        <w:ind w:left="6840" w:hanging="360"/>
      </w:pPr>
    </w:lvl>
    <w:lvl w:ilvl="8" w:tplc="57F8293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3C845F6"/>
    <w:multiLevelType w:val="multilevel"/>
    <w:tmpl w:val="E304987C"/>
    <w:lvl w:ilvl="0">
      <w:start w:val="1"/>
      <w:numFmt w:val="decimal"/>
      <w:pStyle w:val="1d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7"/>
      <w:lvlText w:val="%1.%2"/>
      <w:lvlJc w:val="left"/>
      <w:pPr>
        <w:ind w:left="2420" w:hanging="576"/>
      </w:pPr>
      <w:rPr>
        <w:rFonts w:hint="default"/>
        <w:sz w:val="28"/>
      </w:rPr>
    </w:lvl>
    <w:lvl w:ilvl="2">
      <w:start w:val="1"/>
      <w:numFmt w:val="decimal"/>
      <w:pStyle w:val="34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4" w:hanging="1584"/>
      </w:pPr>
      <w:rPr>
        <w:rFonts w:hint="default"/>
      </w:rPr>
    </w:lvl>
  </w:abstractNum>
  <w:abstractNum w:abstractNumId="75" w15:restartNumberingAfterBreak="0">
    <w:nsid w:val="643167B0"/>
    <w:multiLevelType w:val="multilevel"/>
    <w:tmpl w:val="57860274"/>
    <w:lvl w:ilvl="0">
      <w:start w:val="1"/>
      <w:numFmt w:val="decimal"/>
      <w:pStyle w:val="TableText-number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6" w15:restartNumberingAfterBreak="0">
    <w:nsid w:val="684E57B4"/>
    <w:multiLevelType w:val="hybridMultilevel"/>
    <w:tmpl w:val="37CE563C"/>
    <w:lvl w:ilvl="0" w:tplc="8FE4B18A">
      <w:start w:val="1"/>
      <w:numFmt w:val="decimal"/>
      <w:pStyle w:val="af2"/>
      <w:lvlText w:val="%1)"/>
      <w:lvlJc w:val="left"/>
      <w:pPr>
        <w:ind w:left="1429" w:hanging="360"/>
      </w:pPr>
      <w:rPr>
        <w:rFonts w:hint="default"/>
      </w:rPr>
    </w:lvl>
    <w:lvl w:ilvl="1" w:tplc="84E84CB8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180788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166EC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A1A8A6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8BAA87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A0C5E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A50BA1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8B1AFFE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76267007"/>
    <w:multiLevelType w:val="multilevel"/>
    <w:tmpl w:val="6EC05C80"/>
    <w:styleLink w:val="UBulletTable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5998C9"/>
        <w:sz w:val="12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5998C9"/>
        <w:sz w:val="12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color w:val="5998C9"/>
        <w:sz w:val="12"/>
      </w:rPr>
    </w:lvl>
    <w:lvl w:ilvl="3">
      <w:start w:val="1"/>
      <w:numFmt w:val="bullet"/>
      <w:lvlText w:val="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  <w:color w:val="005AB4"/>
        <w:sz w:val="12"/>
      </w:rPr>
    </w:lvl>
    <w:lvl w:ilvl="4">
      <w:start w:val="1"/>
      <w:numFmt w:val="bullet"/>
      <w:lvlText w:val="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  <w:color w:val="005AB4"/>
        <w:sz w:val="12"/>
      </w:rPr>
    </w:lvl>
    <w:lvl w:ilvl="5">
      <w:start w:val="1"/>
      <w:numFmt w:val="bullet"/>
      <w:lvlText w:val="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  <w:color w:val="005AB4"/>
        <w:sz w:val="12"/>
      </w:rPr>
    </w:lvl>
    <w:lvl w:ilvl="6">
      <w:start w:val="1"/>
      <w:numFmt w:val="bullet"/>
      <w:lvlText w:val="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  <w:color w:val="005AB4"/>
        <w:sz w:val="12"/>
      </w:rPr>
    </w:lvl>
    <w:lvl w:ilvl="7">
      <w:start w:val="1"/>
      <w:numFmt w:val="bullet"/>
      <w:lvlText w:val="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  <w:color w:val="005AB4"/>
        <w:sz w:val="12"/>
      </w:rPr>
    </w:lvl>
    <w:lvl w:ilvl="8">
      <w:start w:val="1"/>
      <w:numFmt w:val="bullet"/>
      <w:lvlText w:val="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  <w:color w:val="005AB4"/>
        <w:sz w:val="12"/>
      </w:rPr>
    </w:lvl>
  </w:abstractNum>
  <w:abstractNum w:abstractNumId="78" w15:restartNumberingAfterBreak="0">
    <w:nsid w:val="769F7092"/>
    <w:multiLevelType w:val="hybridMultilevel"/>
    <w:tmpl w:val="E01ADD3C"/>
    <w:lvl w:ilvl="0" w:tplc="93688656">
      <w:start w:val="1"/>
      <w:numFmt w:val="russianLower"/>
      <w:pStyle w:val="af3"/>
      <w:lvlText w:val="%1)"/>
      <w:lvlJc w:val="left"/>
      <w:pPr>
        <w:ind w:left="1040" w:hanging="360"/>
      </w:pPr>
      <w:rPr>
        <w:rFonts w:hint="default"/>
      </w:rPr>
    </w:lvl>
    <w:lvl w:ilvl="1" w:tplc="1F7AF510">
      <w:start w:val="1"/>
      <w:numFmt w:val="lowerLetter"/>
      <w:lvlText w:val="%2."/>
      <w:lvlJc w:val="left"/>
      <w:pPr>
        <w:ind w:left="1760" w:hanging="360"/>
      </w:pPr>
    </w:lvl>
    <w:lvl w:ilvl="2" w:tplc="23026B1A" w:tentative="1">
      <w:start w:val="1"/>
      <w:numFmt w:val="lowerRoman"/>
      <w:lvlText w:val="%3."/>
      <w:lvlJc w:val="right"/>
      <w:pPr>
        <w:ind w:left="2480" w:hanging="180"/>
      </w:pPr>
    </w:lvl>
    <w:lvl w:ilvl="3" w:tplc="2286C07A" w:tentative="1">
      <w:start w:val="1"/>
      <w:numFmt w:val="decimal"/>
      <w:lvlText w:val="%4."/>
      <w:lvlJc w:val="left"/>
      <w:pPr>
        <w:ind w:left="3200" w:hanging="360"/>
      </w:pPr>
    </w:lvl>
    <w:lvl w:ilvl="4" w:tplc="9A3A30F4" w:tentative="1">
      <w:start w:val="1"/>
      <w:numFmt w:val="lowerLetter"/>
      <w:lvlText w:val="%5."/>
      <w:lvlJc w:val="left"/>
      <w:pPr>
        <w:ind w:left="3920" w:hanging="360"/>
      </w:pPr>
    </w:lvl>
    <w:lvl w:ilvl="5" w:tplc="50FE8F10" w:tentative="1">
      <w:start w:val="1"/>
      <w:numFmt w:val="lowerRoman"/>
      <w:lvlText w:val="%6."/>
      <w:lvlJc w:val="right"/>
      <w:pPr>
        <w:ind w:left="4640" w:hanging="180"/>
      </w:pPr>
    </w:lvl>
    <w:lvl w:ilvl="6" w:tplc="BE58DD22" w:tentative="1">
      <w:start w:val="1"/>
      <w:numFmt w:val="decimal"/>
      <w:lvlText w:val="%7."/>
      <w:lvlJc w:val="left"/>
      <w:pPr>
        <w:ind w:left="5360" w:hanging="360"/>
      </w:pPr>
    </w:lvl>
    <w:lvl w:ilvl="7" w:tplc="DE8E696E" w:tentative="1">
      <w:start w:val="1"/>
      <w:numFmt w:val="lowerLetter"/>
      <w:lvlText w:val="%8."/>
      <w:lvlJc w:val="left"/>
      <w:pPr>
        <w:ind w:left="6080" w:hanging="360"/>
      </w:pPr>
    </w:lvl>
    <w:lvl w:ilvl="8" w:tplc="1B0CDAF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9" w15:restartNumberingAfterBreak="0">
    <w:nsid w:val="7B5A70F7"/>
    <w:multiLevelType w:val="hybridMultilevel"/>
    <w:tmpl w:val="19F8C274"/>
    <w:lvl w:ilvl="0" w:tplc="0DAE25CE">
      <w:start w:val="1"/>
      <w:numFmt w:val="russianLower"/>
      <w:pStyle w:val="af4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0" w15:restartNumberingAfterBreak="0">
    <w:nsid w:val="7E957F7B"/>
    <w:multiLevelType w:val="hybridMultilevel"/>
    <w:tmpl w:val="B288BA8E"/>
    <w:lvl w:ilvl="0" w:tplc="61DEF072">
      <w:start w:val="1"/>
      <w:numFmt w:val="bullet"/>
      <w:pStyle w:val="af5"/>
      <w:lvlText w:val=""/>
      <w:lvlJc w:val="left"/>
      <w:pPr>
        <w:tabs>
          <w:tab w:val="num" w:pos="720"/>
        </w:tabs>
        <w:ind w:left="936" w:hanging="216"/>
      </w:pPr>
      <w:rPr>
        <w:rFonts w:ascii="Symbol" w:hAnsi="Symbol" w:hint="default"/>
        <w:color w:val="auto"/>
      </w:rPr>
    </w:lvl>
    <w:lvl w:ilvl="1" w:tplc="D8FE2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DC7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2A0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4F2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A05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04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CB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F2D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F84CCB"/>
    <w:multiLevelType w:val="multilevel"/>
    <w:tmpl w:val="14D206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8"/>
      <w:suff w:val="space"/>
      <w:lvlText w:val="%1.%2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5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71"/>
  </w:num>
  <w:num w:numId="2">
    <w:abstractNumId w:val="2"/>
  </w:num>
  <w:num w:numId="3">
    <w:abstractNumId w:val="1"/>
  </w:num>
  <w:num w:numId="4">
    <w:abstractNumId w:val="0"/>
  </w:num>
  <w:num w:numId="5">
    <w:abstractNumId w:val="53"/>
  </w:num>
  <w:num w:numId="6">
    <w:abstractNumId w:val="19"/>
  </w:num>
  <w:num w:numId="7">
    <w:abstractNumId w:val="14"/>
  </w:num>
  <w:num w:numId="8">
    <w:abstractNumId w:val="30"/>
  </w:num>
  <w:num w:numId="9">
    <w:abstractNumId w:val="48"/>
  </w:num>
  <w:num w:numId="10">
    <w:abstractNumId w:val="62"/>
  </w:num>
  <w:num w:numId="11">
    <w:abstractNumId w:val="47"/>
  </w:num>
  <w:num w:numId="12">
    <w:abstractNumId w:val="78"/>
  </w:num>
  <w:num w:numId="13">
    <w:abstractNumId w:val="52"/>
  </w:num>
  <w:num w:numId="14">
    <w:abstractNumId w:val="28"/>
  </w:num>
  <w:num w:numId="15">
    <w:abstractNumId w:val="31"/>
  </w:num>
  <w:num w:numId="16">
    <w:abstractNumId w:val="50"/>
  </w:num>
  <w:num w:numId="17">
    <w:abstractNumId w:val="27"/>
  </w:num>
  <w:num w:numId="18">
    <w:abstractNumId w:val="9"/>
  </w:num>
  <w:num w:numId="19">
    <w:abstractNumId w:val="10"/>
  </w:num>
  <w:num w:numId="20">
    <w:abstractNumId w:val="60"/>
  </w:num>
  <w:num w:numId="21">
    <w:abstractNumId w:val="73"/>
  </w:num>
  <w:num w:numId="22">
    <w:abstractNumId w:val="4"/>
  </w:num>
  <w:num w:numId="23">
    <w:abstractNumId w:val="79"/>
  </w:num>
  <w:num w:numId="24">
    <w:abstractNumId w:val="21"/>
  </w:num>
  <w:num w:numId="25">
    <w:abstractNumId w:val="20"/>
  </w:num>
  <w:num w:numId="26">
    <w:abstractNumId w:val="76"/>
  </w:num>
  <w:num w:numId="27">
    <w:abstractNumId w:val="64"/>
  </w:num>
  <w:num w:numId="28">
    <w:abstractNumId w:val="35"/>
  </w:num>
  <w:num w:numId="29">
    <w:abstractNumId w:val="26"/>
  </w:num>
  <w:num w:numId="30">
    <w:abstractNumId w:val="63"/>
  </w:num>
  <w:num w:numId="31">
    <w:abstractNumId w:val="29"/>
  </w:num>
  <w:num w:numId="32">
    <w:abstractNumId w:val="45"/>
  </w:num>
  <w:num w:numId="33">
    <w:abstractNumId w:val="41"/>
  </w:num>
  <w:num w:numId="34">
    <w:abstractNumId w:val="11"/>
  </w:num>
  <w:num w:numId="35">
    <w:abstractNumId w:val="75"/>
  </w:num>
  <w:num w:numId="36">
    <w:abstractNumId w:val="58"/>
  </w:num>
  <w:num w:numId="37">
    <w:abstractNumId w:val="80"/>
  </w:num>
  <w:num w:numId="38">
    <w:abstractNumId w:val="40"/>
  </w:num>
  <w:num w:numId="39">
    <w:abstractNumId w:val="55"/>
  </w:num>
  <w:num w:numId="40">
    <w:abstractNumId w:val="5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6"/>
  </w:num>
  <w:num w:numId="43">
    <w:abstractNumId w:val="54"/>
  </w:num>
  <w:num w:numId="44">
    <w:abstractNumId w:val="69"/>
  </w:num>
  <w:num w:numId="45">
    <w:abstractNumId w:val="61"/>
  </w:num>
  <w:num w:numId="46">
    <w:abstractNumId w:val="56"/>
  </w:num>
  <w:num w:numId="47">
    <w:abstractNumId w:val="25"/>
  </w:num>
  <w:num w:numId="48">
    <w:abstractNumId w:val="36"/>
  </w:num>
  <w:num w:numId="4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2"/>
  </w:num>
  <w:num w:numId="52">
    <w:abstractNumId w:val="65"/>
  </w:num>
  <w:num w:numId="53">
    <w:abstractNumId w:val="66"/>
  </w:num>
  <w:num w:numId="54">
    <w:abstractNumId w:val="70"/>
  </w:num>
  <w:num w:numId="55">
    <w:abstractNumId w:val="77"/>
  </w:num>
  <w:num w:numId="56">
    <w:abstractNumId w:val="7"/>
  </w:num>
  <w:num w:numId="57">
    <w:abstractNumId w:val="57"/>
  </w:num>
  <w:num w:numId="58">
    <w:abstractNumId w:val="49"/>
  </w:num>
  <w:num w:numId="59">
    <w:abstractNumId w:val="51"/>
  </w:num>
  <w:num w:numId="60">
    <w:abstractNumId w:val="17"/>
  </w:num>
  <w:num w:numId="61">
    <w:abstractNumId w:val="68"/>
  </w:num>
  <w:num w:numId="62">
    <w:abstractNumId w:val="43"/>
  </w:num>
  <w:num w:numId="63">
    <w:abstractNumId w:val="33"/>
  </w:num>
  <w:num w:numId="64">
    <w:abstractNumId w:val="24"/>
  </w:num>
  <w:num w:numId="65">
    <w:abstractNumId w:val="72"/>
  </w:num>
  <w:num w:numId="66">
    <w:abstractNumId w:val="15"/>
  </w:num>
  <w:num w:numId="67">
    <w:abstractNumId w:val="67"/>
  </w:num>
  <w:num w:numId="68">
    <w:abstractNumId w:val="44"/>
  </w:num>
  <w:num w:numId="69">
    <w:abstractNumId w:val="13"/>
  </w:num>
  <w:num w:numId="70">
    <w:abstractNumId w:val="37"/>
  </w:num>
  <w:num w:numId="71">
    <w:abstractNumId w:val="12"/>
  </w:num>
  <w:num w:numId="72">
    <w:abstractNumId w:val="42"/>
  </w:num>
  <w:num w:numId="73">
    <w:abstractNumId w:val="39"/>
  </w:num>
  <w:num w:numId="74">
    <w:abstractNumId w:val="16"/>
  </w:num>
  <w:num w:numId="75">
    <w:abstractNumId w:val="38"/>
  </w:num>
  <w:num w:numId="76">
    <w:abstractNumId w:val="18"/>
  </w:num>
  <w:num w:numId="77">
    <w:abstractNumId w:val="34"/>
  </w:num>
  <w:num w:numId="78">
    <w:abstractNumId w:val="32"/>
  </w:num>
  <w:num w:numId="79">
    <w:abstractNumId w:val="23"/>
  </w:num>
  <w:num w:numId="80">
    <w:abstractNumId w:val="74"/>
  </w:num>
  <w:num w:numId="81">
    <w:abstractNumId w:val="8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cumentProtection w:formatting="1" w:enforcement="0"/>
  <w:defaultTabStop w:val="1134"/>
  <w:drawingGridHorizontalSpacing w:val="10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42"/>
    <w:rsid w:val="000004D8"/>
    <w:rsid w:val="00000F55"/>
    <w:rsid w:val="00001641"/>
    <w:rsid w:val="00002772"/>
    <w:rsid w:val="00002AE5"/>
    <w:rsid w:val="00002BA5"/>
    <w:rsid w:val="000031F3"/>
    <w:rsid w:val="00003A61"/>
    <w:rsid w:val="00003DC4"/>
    <w:rsid w:val="000043DE"/>
    <w:rsid w:val="00004823"/>
    <w:rsid w:val="00004AD1"/>
    <w:rsid w:val="00004C08"/>
    <w:rsid w:val="00004E56"/>
    <w:rsid w:val="00005284"/>
    <w:rsid w:val="0000559D"/>
    <w:rsid w:val="0000586E"/>
    <w:rsid w:val="00005928"/>
    <w:rsid w:val="00005EB0"/>
    <w:rsid w:val="0000628A"/>
    <w:rsid w:val="0000682D"/>
    <w:rsid w:val="00006B0C"/>
    <w:rsid w:val="00006E7F"/>
    <w:rsid w:val="00007030"/>
    <w:rsid w:val="000074AA"/>
    <w:rsid w:val="0000785B"/>
    <w:rsid w:val="00007A1A"/>
    <w:rsid w:val="00010958"/>
    <w:rsid w:val="00010D61"/>
    <w:rsid w:val="00011253"/>
    <w:rsid w:val="00011DA3"/>
    <w:rsid w:val="00012663"/>
    <w:rsid w:val="000137B2"/>
    <w:rsid w:val="000140B2"/>
    <w:rsid w:val="0001451C"/>
    <w:rsid w:val="00014A1D"/>
    <w:rsid w:val="00014A72"/>
    <w:rsid w:val="00014B2E"/>
    <w:rsid w:val="00014CBE"/>
    <w:rsid w:val="00014E61"/>
    <w:rsid w:val="00015543"/>
    <w:rsid w:val="00015F8C"/>
    <w:rsid w:val="00016DF9"/>
    <w:rsid w:val="00016E8E"/>
    <w:rsid w:val="000170B1"/>
    <w:rsid w:val="00017ACB"/>
    <w:rsid w:val="0002006D"/>
    <w:rsid w:val="0002076E"/>
    <w:rsid w:val="0002097B"/>
    <w:rsid w:val="00020CE7"/>
    <w:rsid w:val="00021B75"/>
    <w:rsid w:val="00021BF4"/>
    <w:rsid w:val="000221B3"/>
    <w:rsid w:val="000227EC"/>
    <w:rsid w:val="00022C3F"/>
    <w:rsid w:val="0002311F"/>
    <w:rsid w:val="00023177"/>
    <w:rsid w:val="00023B58"/>
    <w:rsid w:val="00024CDA"/>
    <w:rsid w:val="00024EC1"/>
    <w:rsid w:val="000258C4"/>
    <w:rsid w:val="0002619D"/>
    <w:rsid w:val="000263B7"/>
    <w:rsid w:val="00026A98"/>
    <w:rsid w:val="0002767F"/>
    <w:rsid w:val="0003030A"/>
    <w:rsid w:val="00030556"/>
    <w:rsid w:val="0003080B"/>
    <w:rsid w:val="00031DB4"/>
    <w:rsid w:val="00031DC1"/>
    <w:rsid w:val="00032853"/>
    <w:rsid w:val="000328A1"/>
    <w:rsid w:val="000331E1"/>
    <w:rsid w:val="00033748"/>
    <w:rsid w:val="00033CEF"/>
    <w:rsid w:val="000347DD"/>
    <w:rsid w:val="00035169"/>
    <w:rsid w:val="00035E30"/>
    <w:rsid w:val="0003640A"/>
    <w:rsid w:val="000369AF"/>
    <w:rsid w:val="00036A3A"/>
    <w:rsid w:val="00036B55"/>
    <w:rsid w:val="000377B9"/>
    <w:rsid w:val="00037E81"/>
    <w:rsid w:val="00037F7E"/>
    <w:rsid w:val="00037F9D"/>
    <w:rsid w:val="00040179"/>
    <w:rsid w:val="00040433"/>
    <w:rsid w:val="00040B81"/>
    <w:rsid w:val="00041746"/>
    <w:rsid w:val="00041E74"/>
    <w:rsid w:val="000426A5"/>
    <w:rsid w:val="00042D51"/>
    <w:rsid w:val="00042E1B"/>
    <w:rsid w:val="00043365"/>
    <w:rsid w:val="00043EA5"/>
    <w:rsid w:val="0004433D"/>
    <w:rsid w:val="00044348"/>
    <w:rsid w:val="00044C60"/>
    <w:rsid w:val="0004548E"/>
    <w:rsid w:val="000460AE"/>
    <w:rsid w:val="0004642E"/>
    <w:rsid w:val="00046B39"/>
    <w:rsid w:val="00047060"/>
    <w:rsid w:val="0004746C"/>
    <w:rsid w:val="00047A6F"/>
    <w:rsid w:val="00050A68"/>
    <w:rsid w:val="00050DCC"/>
    <w:rsid w:val="00051629"/>
    <w:rsid w:val="0005166D"/>
    <w:rsid w:val="00051BF3"/>
    <w:rsid w:val="00051F08"/>
    <w:rsid w:val="00052D42"/>
    <w:rsid w:val="00053D4E"/>
    <w:rsid w:val="00054183"/>
    <w:rsid w:val="0005532D"/>
    <w:rsid w:val="00055B04"/>
    <w:rsid w:val="0005656D"/>
    <w:rsid w:val="00056644"/>
    <w:rsid w:val="000568F2"/>
    <w:rsid w:val="00056E59"/>
    <w:rsid w:val="00057D5E"/>
    <w:rsid w:val="0006132A"/>
    <w:rsid w:val="000613B6"/>
    <w:rsid w:val="00062266"/>
    <w:rsid w:val="0006282D"/>
    <w:rsid w:val="000632B3"/>
    <w:rsid w:val="00063A65"/>
    <w:rsid w:val="00063E5C"/>
    <w:rsid w:val="00063EC2"/>
    <w:rsid w:val="0006406A"/>
    <w:rsid w:val="00064299"/>
    <w:rsid w:val="000659F4"/>
    <w:rsid w:val="00065E79"/>
    <w:rsid w:val="00065FF7"/>
    <w:rsid w:val="00066593"/>
    <w:rsid w:val="00067288"/>
    <w:rsid w:val="000672B3"/>
    <w:rsid w:val="000676F1"/>
    <w:rsid w:val="0007029F"/>
    <w:rsid w:val="00070339"/>
    <w:rsid w:val="00070AD8"/>
    <w:rsid w:val="00070B8D"/>
    <w:rsid w:val="00070CA7"/>
    <w:rsid w:val="00071360"/>
    <w:rsid w:val="00071850"/>
    <w:rsid w:val="0007188F"/>
    <w:rsid w:val="00071971"/>
    <w:rsid w:val="00071F09"/>
    <w:rsid w:val="000722EC"/>
    <w:rsid w:val="00072F54"/>
    <w:rsid w:val="000731C0"/>
    <w:rsid w:val="00073369"/>
    <w:rsid w:val="000735D7"/>
    <w:rsid w:val="00073C5F"/>
    <w:rsid w:val="00073DAA"/>
    <w:rsid w:val="00073E6E"/>
    <w:rsid w:val="00073EBD"/>
    <w:rsid w:val="000744BC"/>
    <w:rsid w:val="00074602"/>
    <w:rsid w:val="00074924"/>
    <w:rsid w:val="00074BC6"/>
    <w:rsid w:val="00074BFC"/>
    <w:rsid w:val="00074D31"/>
    <w:rsid w:val="00074E18"/>
    <w:rsid w:val="000752C0"/>
    <w:rsid w:val="00075E22"/>
    <w:rsid w:val="00076D26"/>
    <w:rsid w:val="00076E33"/>
    <w:rsid w:val="00077540"/>
    <w:rsid w:val="00077652"/>
    <w:rsid w:val="00077968"/>
    <w:rsid w:val="000802E4"/>
    <w:rsid w:val="00080711"/>
    <w:rsid w:val="00080C95"/>
    <w:rsid w:val="00080E91"/>
    <w:rsid w:val="00081118"/>
    <w:rsid w:val="00081EA9"/>
    <w:rsid w:val="00082286"/>
    <w:rsid w:val="00082B2D"/>
    <w:rsid w:val="00083075"/>
    <w:rsid w:val="000832D6"/>
    <w:rsid w:val="000836A2"/>
    <w:rsid w:val="00083E36"/>
    <w:rsid w:val="00083EBE"/>
    <w:rsid w:val="00084969"/>
    <w:rsid w:val="00084B5E"/>
    <w:rsid w:val="00085014"/>
    <w:rsid w:val="000854FE"/>
    <w:rsid w:val="0008599A"/>
    <w:rsid w:val="00085DC9"/>
    <w:rsid w:val="000866DB"/>
    <w:rsid w:val="00086EE6"/>
    <w:rsid w:val="00087722"/>
    <w:rsid w:val="00091110"/>
    <w:rsid w:val="0009124E"/>
    <w:rsid w:val="00091589"/>
    <w:rsid w:val="00092EB5"/>
    <w:rsid w:val="00093155"/>
    <w:rsid w:val="0009331D"/>
    <w:rsid w:val="000933EB"/>
    <w:rsid w:val="00093705"/>
    <w:rsid w:val="00093D0F"/>
    <w:rsid w:val="00093EF4"/>
    <w:rsid w:val="000940A3"/>
    <w:rsid w:val="00095D0F"/>
    <w:rsid w:val="00096084"/>
    <w:rsid w:val="00096327"/>
    <w:rsid w:val="00096615"/>
    <w:rsid w:val="0009707F"/>
    <w:rsid w:val="000A0509"/>
    <w:rsid w:val="000A06AF"/>
    <w:rsid w:val="000A072E"/>
    <w:rsid w:val="000A07D7"/>
    <w:rsid w:val="000A0A3A"/>
    <w:rsid w:val="000A0E3C"/>
    <w:rsid w:val="000A0FEE"/>
    <w:rsid w:val="000A1695"/>
    <w:rsid w:val="000A2012"/>
    <w:rsid w:val="000A273F"/>
    <w:rsid w:val="000A2B95"/>
    <w:rsid w:val="000A2B99"/>
    <w:rsid w:val="000A2F1C"/>
    <w:rsid w:val="000A34DB"/>
    <w:rsid w:val="000A3CF5"/>
    <w:rsid w:val="000A45FE"/>
    <w:rsid w:val="000A483A"/>
    <w:rsid w:val="000A4C50"/>
    <w:rsid w:val="000A4D4C"/>
    <w:rsid w:val="000A5427"/>
    <w:rsid w:val="000A5656"/>
    <w:rsid w:val="000A5689"/>
    <w:rsid w:val="000A595B"/>
    <w:rsid w:val="000A60ED"/>
    <w:rsid w:val="000A6252"/>
    <w:rsid w:val="000A6607"/>
    <w:rsid w:val="000A681B"/>
    <w:rsid w:val="000A6D51"/>
    <w:rsid w:val="000A6EBE"/>
    <w:rsid w:val="000A7443"/>
    <w:rsid w:val="000A7B64"/>
    <w:rsid w:val="000A7F59"/>
    <w:rsid w:val="000B0F58"/>
    <w:rsid w:val="000B1B77"/>
    <w:rsid w:val="000B1C22"/>
    <w:rsid w:val="000B2DD2"/>
    <w:rsid w:val="000B3020"/>
    <w:rsid w:val="000B3230"/>
    <w:rsid w:val="000B3A3B"/>
    <w:rsid w:val="000B3C04"/>
    <w:rsid w:val="000B3C91"/>
    <w:rsid w:val="000B48EB"/>
    <w:rsid w:val="000B493B"/>
    <w:rsid w:val="000B4B35"/>
    <w:rsid w:val="000B4C20"/>
    <w:rsid w:val="000B517B"/>
    <w:rsid w:val="000B53A0"/>
    <w:rsid w:val="000B53D9"/>
    <w:rsid w:val="000B5A1F"/>
    <w:rsid w:val="000B6289"/>
    <w:rsid w:val="000B6DEC"/>
    <w:rsid w:val="000B6FC8"/>
    <w:rsid w:val="000C0078"/>
    <w:rsid w:val="000C0792"/>
    <w:rsid w:val="000C22E6"/>
    <w:rsid w:val="000C27FC"/>
    <w:rsid w:val="000C374E"/>
    <w:rsid w:val="000C415F"/>
    <w:rsid w:val="000C4AF2"/>
    <w:rsid w:val="000C4F55"/>
    <w:rsid w:val="000C570B"/>
    <w:rsid w:val="000C6AE0"/>
    <w:rsid w:val="000C717A"/>
    <w:rsid w:val="000C766C"/>
    <w:rsid w:val="000C7E4D"/>
    <w:rsid w:val="000D0267"/>
    <w:rsid w:val="000D0431"/>
    <w:rsid w:val="000D0DD0"/>
    <w:rsid w:val="000D0E0F"/>
    <w:rsid w:val="000D0E6F"/>
    <w:rsid w:val="000D1F4C"/>
    <w:rsid w:val="000D25FD"/>
    <w:rsid w:val="000D2CD5"/>
    <w:rsid w:val="000D3B62"/>
    <w:rsid w:val="000D3CD6"/>
    <w:rsid w:val="000D41ED"/>
    <w:rsid w:val="000D52CF"/>
    <w:rsid w:val="000D591B"/>
    <w:rsid w:val="000D5930"/>
    <w:rsid w:val="000D5B97"/>
    <w:rsid w:val="000D63E9"/>
    <w:rsid w:val="000D672F"/>
    <w:rsid w:val="000D7A16"/>
    <w:rsid w:val="000D7C97"/>
    <w:rsid w:val="000E0360"/>
    <w:rsid w:val="000E060F"/>
    <w:rsid w:val="000E0E02"/>
    <w:rsid w:val="000E1083"/>
    <w:rsid w:val="000E137E"/>
    <w:rsid w:val="000E1717"/>
    <w:rsid w:val="000E2255"/>
    <w:rsid w:val="000E2749"/>
    <w:rsid w:val="000E2A2F"/>
    <w:rsid w:val="000E2F7B"/>
    <w:rsid w:val="000E329D"/>
    <w:rsid w:val="000E36C9"/>
    <w:rsid w:val="000E3A15"/>
    <w:rsid w:val="000E4063"/>
    <w:rsid w:val="000E427F"/>
    <w:rsid w:val="000E44E7"/>
    <w:rsid w:val="000E4A5C"/>
    <w:rsid w:val="000E4E69"/>
    <w:rsid w:val="000E5489"/>
    <w:rsid w:val="000E56C6"/>
    <w:rsid w:val="000E633F"/>
    <w:rsid w:val="000E72D5"/>
    <w:rsid w:val="000E7659"/>
    <w:rsid w:val="000E7D5C"/>
    <w:rsid w:val="000E7D7F"/>
    <w:rsid w:val="000F002E"/>
    <w:rsid w:val="000F0228"/>
    <w:rsid w:val="000F1199"/>
    <w:rsid w:val="000F1484"/>
    <w:rsid w:val="000F1C05"/>
    <w:rsid w:val="000F1D89"/>
    <w:rsid w:val="000F215E"/>
    <w:rsid w:val="000F2680"/>
    <w:rsid w:val="000F2754"/>
    <w:rsid w:val="000F28A4"/>
    <w:rsid w:val="000F2C32"/>
    <w:rsid w:val="000F2E79"/>
    <w:rsid w:val="000F3698"/>
    <w:rsid w:val="000F3C2D"/>
    <w:rsid w:val="000F4F4E"/>
    <w:rsid w:val="000F5908"/>
    <w:rsid w:val="000F7268"/>
    <w:rsid w:val="000F7478"/>
    <w:rsid w:val="000F7DED"/>
    <w:rsid w:val="001005A8"/>
    <w:rsid w:val="00101B65"/>
    <w:rsid w:val="00101BB7"/>
    <w:rsid w:val="00101CE5"/>
    <w:rsid w:val="00102A67"/>
    <w:rsid w:val="00102DDD"/>
    <w:rsid w:val="00102EB9"/>
    <w:rsid w:val="001030F9"/>
    <w:rsid w:val="0010367B"/>
    <w:rsid w:val="00103AE0"/>
    <w:rsid w:val="001041DF"/>
    <w:rsid w:val="001041EA"/>
    <w:rsid w:val="00104D0E"/>
    <w:rsid w:val="001059E7"/>
    <w:rsid w:val="001059EB"/>
    <w:rsid w:val="00105E80"/>
    <w:rsid w:val="00106449"/>
    <w:rsid w:val="001066D0"/>
    <w:rsid w:val="001069DC"/>
    <w:rsid w:val="001069DD"/>
    <w:rsid w:val="00106ADF"/>
    <w:rsid w:val="00106DAA"/>
    <w:rsid w:val="00106FE7"/>
    <w:rsid w:val="00107063"/>
    <w:rsid w:val="001073FA"/>
    <w:rsid w:val="00107662"/>
    <w:rsid w:val="00107AF3"/>
    <w:rsid w:val="001104DE"/>
    <w:rsid w:val="0011094D"/>
    <w:rsid w:val="00110CED"/>
    <w:rsid w:val="001111EC"/>
    <w:rsid w:val="0011213F"/>
    <w:rsid w:val="001121A3"/>
    <w:rsid w:val="0011267F"/>
    <w:rsid w:val="00112C1B"/>
    <w:rsid w:val="00112ED1"/>
    <w:rsid w:val="0011324A"/>
    <w:rsid w:val="00113414"/>
    <w:rsid w:val="00113415"/>
    <w:rsid w:val="001146A9"/>
    <w:rsid w:val="00115389"/>
    <w:rsid w:val="0011555D"/>
    <w:rsid w:val="00115986"/>
    <w:rsid w:val="001159F3"/>
    <w:rsid w:val="00115D66"/>
    <w:rsid w:val="001162CE"/>
    <w:rsid w:val="001164F2"/>
    <w:rsid w:val="00116669"/>
    <w:rsid w:val="00116EEC"/>
    <w:rsid w:val="00117195"/>
    <w:rsid w:val="00117C6A"/>
    <w:rsid w:val="00117CA1"/>
    <w:rsid w:val="00117D9E"/>
    <w:rsid w:val="001201F5"/>
    <w:rsid w:val="00120291"/>
    <w:rsid w:val="0012216F"/>
    <w:rsid w:val="001223EF"/>
    <w:rsid w:val="00122D1C"/>
    <w:rsid w:val="00122DDB"/>
    <w:rsid w:val="00122E10"/>
    <w:rsid w:val="00123B5C"/>
    <w:rsid w:val="00123CB4"/>
    <w:rsid w:val="00123EF9"/>
    <w:rsid w:val="001240F4"/>
    <w:rsid w:val="00124442"/>
    <w:rsid w:val="00124B91"/>
    <w:rsid w:val="00125C9B"/>
    <w:rsid w:val="00125CFF"/>
    <w:rsid w:val="0012626A"/>
    <w:rsid w:val="001262C1"/>
    <w:rsid w:val="00126375"/>
    <w:rsid w:val="001263D1"/>
    <w:rsid w:val="0012785E"/>
    <w:rsid w:val="001300C4"/>
    <w:rsid w:val="00130799"/>
    <w:rsid w:val="00131EA9"/>
    <w:rsid w:val="0013235C"/>
    <w:rsid w:val="00132EB2"/>
    <w:rsid w:val="00132F44"/>
    <w:rsid w:val="0013305A"/>
    <w:rsid w:val="00133303"/>
    <w:rsid w:val="00133627"/>
    <w:rsid w:val="00134768"/>
    <w:rsid w:val="00134B40"/>
    <w:rsid w:val="00135569"/>
    <w:rsid w:val="00135733"/>
    <w:rsid w:val="00135D90"/>
    <w:rsid w:val="00136624"/>
    <w:rsid w:val="0013667E"/>
    <w:rsid w:val="0013691E"/>
    <w:rsid w:val="00137469"/>
    <w:rsid w:val="0013760E"/>
    <w:rsid w:val="00140445"/>
    <w:rsid w:val="001404B4"/>
    <w:rsid w:val="0014053E"/>
    <w:rsid w:val="0014096C"/>
    <w:rsid w:val="001409F5"/>
    <w:rsid w:val="00140D13"/>
    <w:rsid w:val="001413F3"/>
    <w:rsid w:val="001428B2"/>
    <w:rsid w:val="00142CB2"/>
    <w:rsid w:val="00143241"/>
    <w:rsid w:val="0014352E"/>
    <w:rsid w:val="001435D6"/>
    <w:rsid w:val="0014360D"/>
    <w:rsid w:val="001437E3"/>
    <w:rsid w:val="00143F3D"/>
    <w:rsid w:val="0014439F"/>
    <w:rsid w:val="00144A71"/>
    <w:rsid w:val="00144ABF"/>
    <w:rsid w:val="00144D65"/>
    <w:rsid w:val="0014512F"/>
    <w:rsid w:val="00145151"/>
    <w:rsid w:val="00145869"/>
    <w:rsid w:val="00146CF3"/>
    <w:rsid w:val="00147713"/>
    <w:rsid w:val="00147F43"/>
    <w:rsid w:val="00150095"/>
    <w:rsid w:val="001517AC"/>
    <w:rsid w:val="00151AE5"/>
    <w:rsid w:val="0015251B"/>
    <w:rsid w:val="001528A3"/>
    <w:rsid w:val="00152CBD"/>
    <w:rsid w:val="001534C8"/>
    <w:rsid w:val="0015354A"/>
    <w:rsid w:val="00153CDA"/>
    <w:rsid w:val="00153FD9"/>
    <w:rsid w:val="001542EA"/>
    <w:rsid w:val="00154463"/>
    <w:rsid w:val="00155084"/>
    <w:rsid w:val="001557D5"/>
    <w:rsid w:val="00156416"/>
    <w:rsid w:val="001564CA"/>
    <w:rsid w:val="00156B20"/>
    <w:rsid w:val="00156E08"/>
    <w:rsid w:val="001573AB"/>
    <w:rsid w:val="00160CD6"/>
    <w:rsid w:val="0016156E"/>
    <w:rsid w:val="00161676"/>
    <w:rsid w:val="001617E9"/>
    <w:rsid w:val="00161D74"/>
    <w:rsid w:val="00162EFE"/>
    <w:rsid w:val="00163467"/>
    <w:rsid w:val="00163F02"/>
    <w:rsid w:val="001640E2"/>
    <w:rsid w:val="00164652"/>
    <w:rsid w:val="001648B8"/>
    <w:rsid w:val="00164CCD"/>
    <w:rsid w:val="00165388"/>
    <w:rsid w:val="001654FA"/>
    <w:rsid w:val="001658DF"/>
    <w:rsid w:val="00165E21"/>
    <w:rsid w:val="00166395"/>
    <w:rsid w:val="0016654D"/>
    <w:rsid w:val="00166CAC"/>
    <w:rsid w:val="00166F0B"/>
    <w:rsid w:val="00167600"/>
    <w:rsid w:val="00167619"/>
    <w:rsid w:val="00167B9E"/>
    <w:rsid w:val="001705D9"/>
    <w:rsid w:val="00170E4B"/>
    <w:rsid w:val="00171124"/>
    <w:rsid w:val="00171163"/>
    <w:rsid w:val="001715F7"/>
    <w:rsid w:val="0017178F"/>
    <w:rsid w:val="001718CF"/>
    <w:rsid w:val="00171935"/>
    <w:rsid w:val="00171A1A"/>
    <w:rsid w:val="00171D5B"/>
    <w:rsid w:val="00172102"/>
    <w:rsid w:val="0017214F"/>
    <w:rsid w:val="00172284"/>
    <w:rsid w:val="00172531"/>
    <w:rsid w:val="00172665"/>
    <w:rsid w:val="00172DD0"/>
    <w:rsid w:val="00173340"/>
    <w:rsid w:val="001733AC"/>
    <w:rsid w:val="001733EF"/>
    <w:rsid w:val="001736FC"/>
    <w:rsid w:val="00173CEA"/>
    <w:rsid w:val="00174892"/>
    <w:rsid w:val="00174A4A"/>
    <w:rsid w:val="00174C99"/>
    <w:rsid w:val="001750FF"/>
    <w:rsid w:val="00175845"/>
    <w:rsid w:val="00175985"/>
    <w:rsid w:val="00176549"/>
    <w:rsid w:val="0017698F"/>
    <w:rsid w:val="00176A15"/>
    <w:rsid w:val="00177F08"/>
    <w:rsid w:val="00177F6C"/>
    <w:rsid w:val="00180F8D"/>
    <w:rsid w:val="00181263"/>
    <w:rsid w:val="0018241C"/>
    <w:rsid w:val="00182B5F"/>
    <w:rsid w:val="00183829"/>
    <w:rsid w:val="00183A11"/>
    <w:rsid w:val="00183F30"/>
    <w:rsid w:val="001847DE"/>
    <w:rsid w:val="001853BB"/>
    <w:rsid w:val="00185F7B"/>
    <w:rsid w:val="001868DD"/>
    <w:rsid w:val="00186A98"/>
    <w:rsid w:val="00186F6C"/>
    <w:rsid w:val="00187CBE"/>
    <w:rsid w:val="00190074"/>
    <w:rsid w:val="001903AF"/>
    <w:rsid w:val="00190457"/>
    <w:rsid w:val="0019054C"/>
    <w:rsid w:val="00190F4F"/>
    <w:rsid w:val="00191267"/>
    <w:rsid w:val="00191438"/>
    <w:rsid w:val="00191789"/>
    <w:rsid w:val="00191CFA"/>
    <w:rsid w:val="00191E1A"/>
    <w:rsid w:val="00192702"/>
    <w:rsid w:val="001928DA"/>
    <w:rsid w:val="00192A83"/>
    <w:rsid w:val="0019310E"/>
    <w:rsid w:val="00193894"/>
    <w:rsid w:val="00193EDA"/>
    <w:rsid w:val="00193F2A"/>
    <w:rsid w:val="001942EA"/>
    <w:rsid w:val="00195EB6"/>
    <w:rsid w:val="00196617"/>
    <w:rsid w:val="00196D06"/>
    <w:rsid w:val="001974AB"/>
    <w:rsid w:val="00197869"/>
    <w:rsid w:val="001A08BA"/>
    <w:rsid w:val="001A09F3"/>
    <w:rsid w:val="001A0F52"/>
    <w:rsid w:val="001A101F"/>
    <w:rsid w:val="001A1EE7"/>
    <w:rsid w:val="001A32EE"/>
    <w:rsid w:val="001A35D7"/>
    <w:rsid w:val="001A367F"/>
    <w:rsid w:val="001A3D5B"/>
    <w:rsid w:val="001A4B14"/>
    <w:rsid w:val="001A4BD8"/>
    <w:rsid w:val="001A4E7B"/>
    <w:rsid w:val="001A5781"/>
    <w:rsid w:val="001A584E"/>
    <w:rsid w:val="001A5F49"/>
    <w:rsid w:val="001A61F2"/>
    <w:rsid w:val="001A7554"/>
    <w:rsid w:val="001A7A39"/>
    <w:rsid w:val="001A7D01"/>
    <w:rsid w:val="001B0F01"/>
    <w:rsid w:val="001B19E7"/>
    <w:rsid w:val="001B1B6B"/>
    <w:rsid w:val="001B1C66"/>
    <w:rsid w:val="001B227B"/>
    <w:rsid w:val="001B229E"/>
    <w:rsid w:val="001B246B"/>
    <w:rsid w:val="001B2CAF"/>
    <w:rsid w:val="001B3057"/>
    <w:rsid w:val="001B31E2"/>
    <w:rsid w:val="001B3392"/>
    <w:rsid w:val="001B3792"/>
    <w:rsid w:val="001B3CD6"/>
    <w:rsid w:val="001B3FF6"/>
    <w:rsid w:val="001B447A"/>
    <w:rsid w:val="001B4B01"/>
    <w:rsid w:val="001B530D"/>
    <w:rsid w:val="001B542D"/>
    <w:rsid w:val="001B6554"/>
    <w:rsid w:val="001B6575"/>
    <w:rsid w:val="001B6905"/>
    <w:rsid w:val="001B6A7D"/>
    <w:rsid w:val="001B6AF3"/>
    <w:rsid w:val="001B72CA"/>
    <w:rsid w:val="001B7CF9"/>
    <w:rsid w:val="001B7E7E"/>
    <w:rsid w:val="001C0914"/>
    <w:rsid w:val="001C0970"/>
    <w:rsid w:val="001C0CB2"/>
    <w:rsid w:val="001C0EE1"/>
    <w:rsid w:val="001C1002"/>
    <w:rsid w:val="001C1F95"/>
    <w:rsid w:val="001C255B"/>
    <w:rsid w:val="001C29A8"/>
    <w:rsid w:val="001C29AD"/>
    <w:rsid w:val="001C2B9E"/>
    <w:rsid w:val="001C2E21"/>
    <w:rsid w:val="001C308B"/>
    <w:rsid w:val="001C35FE"/>
    <w:rsid w:val="001C4181"/>
    <w:rsid w:val="001C420A"/>
    <w:rsid w:val="001C47E0"/>
    <w:rsid w:val="001C4ADE"/>
    <w:rsid w:val="001C5249"/>
    <w:rsid w:val="001C5FDB"/>
    <w:rsid w:val="001C6040"/>
    <w:rsid w:val="001C6296"/>
    <w:rsid w:val="001C630F"/>
    <w:rsid w:val="001C7780"/>
    <w:rsid w:val="001C7CC0"/>
    <w:rsid w:val="001C7E55"/>
    <w:rsid w:val="001C7F63"/>
    <w:rsid w:val="001D02A4"/>
    <w:rsid w:val="001D0DEB"/>
    <w:rsid w:val="001D11F7"/>
    <w:rsid w:val="001D1480"/>
    <w:rsid w:val="001D1813"/>
    <w:rsid w:val="001D1E73"/>
    <w:rsid w:val="001D2240"/>
    <w:rsid w:val="001D229A"/>
    <w:rsid w:val="001D2310"/>
    <w:rsid w:val="001D384C"/>
    <w:rsid w:val="001D4038"/>
    <w:rsid w:val="001D40F7"/>
    <w:rsid w:val="001D418B"/>
    <w:rsid w:val="001D487E"/>
    <w:rsid w:val="001D4E1E"/>
    <w:rsid w:val="001D506E"/>
    <w:rsid w:val="001D5CCB"/>
    <w:rsid w:val="001D63D0"/>
    <w:rsid w:val="001D66AF"/>
    <w:rsid w:val="001D67B5"/>
    <w:rsid w:val="001D72B9"/>
    <w:rsid w:val="001D7CA4"/>
    <w:rsid w:val="001E093C"/>
    <w:rsid w:val="001E0A9F"/>
    <w:rsid w:val="001E0EF4"/>
    <w:rsid w:val="001E11CA"/>
    <w:rsid w:val="001E1451"/>
    <w:rsid w:val="001E1609"/>
    <w:rsid w:val="001E17EA"/>
    <w:rsid w:val="001E1E78"/>
    <w:rsid w:val="001E25CE"/>
    <w:rsid w:val="001E2D00"/>
    <w:rsid w:val="001E3129"/>
    <w:rsid w:val="001E3859"/>
    <w:rsid w:val="001E3BC3"/>
    <w:rsid w:val="001E3CF2"/>
    <w:rsid w:val="001E46FC"/>
    <w:rsid w:val="001E5150"/>
    <w:rsid w:val="001E54D4"/>
    <w:rsid w:val="001E631C"/>
    <w:rsid w:val="001E634A"/>
    <w:rsid w:val="001E676B"/>
    <w:rsid w:val="001E6770"/>
    <w:rsid w:val="001E6C63"/>
    <w:rsid w:val="001E6D8D"/>
    <w:rsid w:val="001E6DDC"/>
    <w:rsid w:val="001E7F31"/>
    <w:rsid w:val="001F0BBB"/>
    <w:rsid w:val="001F0E39"/>
    <w:rsid w:val="001F1B69"/>
    <w:rsid w:val="001F2D34"/>
    <w:rsid w:val="001F335A"/>
    <w:rsid w:val="001F338E"/>
    <w:rsid w:val="001F3A24"/>
    <w:rsid w:val="001F3FFB"/>
    <w:rsid w:val="001F4128"/>
    <w:rsid w:val="001F4223"/>
    <w:rsid w:val="001F424E"/>
    <w:rsid w:val="001F426F"/>
    <w:rsid w:val="001F4287"/>
    <w:rsid w:val="001F4CC0"/>
    <w:rsid w:val="001F56E9"/>
    <w:rsid w:val="001F593E"/>
    <w:rsid w:val="001F5ADE"/>
    <w:rsid w:val="001F633A"/>
    <w:rsid w:val="001F6636"/>
    <w:rsid w:val="001F66A1"/>
    <w:rsid w:val="001F68E0"/>
    <w:rsid w:val="001F7791"/>
    <w:rsid w:val="001F7C5A"/>
    <w:rsid w:val="00200435"/>
    <w:rsid w:val="00200DFC"/>
    <w:rsid w:val="00201D1E"/>
    <w:rsid w:val="00201DB7"/>
    <w:rsid w:val="00202653"/>
    <w:rsid w:val="00202AC5"/>
    <w:rsid w:val="002043D4"/>
    <w:rsid w:val="00204727"/>
    <w:rsid w:val="00204C35"/>
    <w:rsid w:val="00204FC7"/>
    <w:rsid w:val="0020500F"/>
    <w:rsid w:val="002059A9"/>
    <w:rsid w:val="00205B9F"/>
    <w:rsid w:val="00205EEE"/>
    <w:rsid w:val="00207016"/>
    <w:rsid w:val="00207127"/>
    <w:rsid w:val="0020732B"/>
    <w:rsid w:val="00207E07"/>
    <w:rsid w:val="00207F85"/>
    <w:rsid w:val="00210803"/>
    <w:rsid w:val="00210F55"/>
    <w:rsid w:val="0021159A"/>
    <w:rsid w:val="002117DD"/>
    <w:rsid w:val="00211BED"/>
    <w:rsid w:val="00212287"/>
    <w:rsid w:val="002125B6"/>
    <w:rsid w:val="002126E9"/>
    <w:rsid w:val="00212ACC"/>
    <w:rsid w:val="00212F5C"/>
    <w:rsid w:val="00213242"/>
    <w:rsid w:val="002138F8"/>
    <w:rsid w:val="00213BF0"/>
    <w:rsid w:val="00213F7F"/>
    <w:rsid w:val="00213FC8"/>
    <w:rsid w:val="002143B8"/>
    <w:rsid w:val="002144C8"/>
    <w:rsid w:val="002150DE"/>
    <w:rsid w:val="002151CE"/>
    <w:rsid w:val="00215AFA"/>
    <w:rsid w:val="00216141"/>
    <w:rsid w:val="002161AE"/>
    <w:rsid w:val="0021777F"/>
    <w:rsid w:val="00217A57"/>
    <w:rsid w:val="00217FA8"/>
    <w:rsid w:val="00220211"/>
    <w:rsid w:val="00220520"/>
    <w:rsid w:val="00220974"/>
    <w:rsid w:val="0022106B"/>
    <w:rsid w:val="00221965"/>
    <w:rsid w:val="00221D40"/>
    <w:rsid w:val="00221F8F"/>
    <w:rsid w:val="00221FF1"/>
    <w:rsid w:val="0022279A"/>
    <w:rsid w:val="0022338C"/>
    <w:rsid w:val="00223566"/>
    <w:rsid w:val="0022432C"/>
    <w:rsid w:val="0022448E"/>
    <w:rsid w:val="00224CBB"/>
    <w:rsid w:val="002257EC"/>
    <w:rsid w:val="00226210"/>
    <w:rsid w:val="00226C89"/>
    <w:rsid w:val="002271D1"/>
    <w:rsid w:val="002278E3"/>
    <w:rsid w:val="002300CD"/>
    <w:rsid w:val="002301C8"/>
    <w:rsid w:val="00230CA8"/>
    <w:rsid w:val="0023111A"/>
    <w:rsid w:val="0023266D"/>
    <w:rsid w:val="002327D0"/>
    <w:rsid w:val="00233F6B"/>
    <w:rsid w:val="00234204"/>
    <w:rsid w:val="002347E6"/>
    <w:rsid w:val="00234D12"/>
    <w:rsid w:val="002351D9"/>
    <w:rsid w:val="00235435"/>
    <w:rsid w:val="00235816"/>
    <w:rsid w:val="00235DAF"/>
    <w:rsid w:val="00236468"/>
    <w:rsid w:val="00237A9A"/>
    <w:rsid w:val="00237E10"/>
    <w:rsid w:val="0024018E"/>
    <w:rsid w:val="002403B2"/>
    <w:rsid w:val="002411BE"/>
    <w:rsid w:val="00241881"/>
    <w:rsid w:val="0024272C"/>
    <w:rsid w:val="00242BB1"/>
    <w:rsid w:val="00242DF6"/>
    <w:rsid w:val="0024350A"/>
    <w:rsid w:val="0024393C"/>
    <w:rsid w:val="00243E25"/>
    <w:rsid w:val="00244045"/>
    <w:rsid w:val="002444A5"/>
    <w:rsid w:val="00244DDA"/>
    <w:rsid w:val="002456D8"/>
    <w:rsid w:val="00245F66"/>
    <w:rsid w:val="002472CD"/>
    <w:rsid w:val="00247564"/>
    <w:rsid w:val="00247CC8"/>
    <w:rsid w:val="00250220"/>
    <w:rsid w:val="00250318"/>
    <w:rsid w:val="00250D84"/>
    <w:rsid w:val="002510CC"/>
    <w:rsid w:val="00251196"/>
    <w:rsid w:val="0025133C"/>
    <w:rsid w:val="00251F8C"/>
    <w:rsid w:val="002520DC"/>
    <w:rsid w:val="00252571"/>
    <w:rsid w:val="0025289C"/>
    <w:rsid w:val="00252BC2"/>
    <w:rsid w:val="00252D3D"/>
    <w:rsid w:val="00253A67"/>
    <w:rsid w:val="00253B45"/>
    <w:rsid w:val="00253C2F"/>
    <w:rsid w:val="00253F4F"/>
    <w:rsid w:val="002543CE"/>
    <w:rsid w:val="00254845"/>
    <w:rsid w:val="002548A3"/>
    <w:rsid w:val="00255355"/>
    <w:rsid w:val="002553F2"/>
    <w:rsid w:val="002557F0"/>
    <w:rsid w:val="00255CA7"/>
    <w:rsid w:val="00256095"/>
    <w:rsid w:val="002562DF"/>
    <w:rsid w:val="002567EC"/>
    <w:rsid w:val="002569FC"/>
    <w:rsid w:val="002579CB"/>
    <w:rsid w:val="00261755"/>
    <w:rsid w:val="00262252"/>
    <w:rsid w:val="00262374"/>
    <w:rsid w:val="00262A37"/>
    <w:rsid w:val="00262A6E"/>
    <w:rsid w:val="002634E9"/>
    <w:rsid w:val="00263664"/>
    <w:rsid w:val="00263910"/>
    <w:rsid w:val="00263B7B"/>
    <w:rsid w:val="00264210"/>
    <w:rsid w:val="00264B67"/>
    <w:rsid w:val="0026552B"/>
    <w:rsid w:val="002656D9"/>
    <w:rsid w:val="00265A64"/>
    <w:rsid w:val="00265FB8"/>
    <w:rsid w:val="00266589"/>
    <w:rsid w:val="0026699A"/>
    <w:rsid w:val="0026744A"/>
    <w:rsid w:val="00267479"/>
    <w:rsid w:val="002674A8"/>
    <w:rsid w:val="002675C1"/>
    <w:rsid w:val="00270438"/>
    <w:rsid w:val="002712D9"/>
    <w:rsid w:val="0027130C"/>
    <w:rsid w:val="002719D0"/>
    <w:rsid w:val="0027240B"/>
    <w:rsid w:val="002724AD"/>
    <w:rsid w:val="00272A74"/>
    <w:rsid w:val="00272B07"/>
    <w:rsid w:val="00273498"/>
    <w:rsid w:val="00273E6D"/>
    <w:rsid w:val="00274442"/>
    <w:rsid w:val="00274752"/>
    <w:rsid w:val="002748E9"/>
    <w:rsid w:val="00274BA2"/>
    <w:rsid w:val="00274D7C"/>
    <w:rsid w:val="00274E46"/>
    <w:rsid w:val="00275889"/>
    <w:rsid w:val="00275C5C"/>
    <w:rsid w:val="00275D65"/>
    <w:rsid w:val="00275F0A"/>
    <w:rsid w:val="0027619B"/>
    <w:rsid w:val="0027623C"/>
    <w:rsid w:val="0027647D"/>
    <w:rsid w:val="00276A51"/>
    <w:rsid w:val="00276CCC"/>
    <w:rsid w:val="00277209"/>
    <w:rsid w:val="002779EB"/>
    <w:rsid w:val="00277E15"/>
    <w:rsid w:val="00280271"/>
    <w:rsid w:val="002809CC"/>
    <w:rsid w:val="00281ACD"/>
    <w:rsid w:val="00281D8A"/>
    <w:rsid w:val="002826B4"/>
    <w:rsid w:val="0028287A"/>
    <w:rsid w:val="00282AB7"/>
    <w:rsid w:val="00282C8D"/>
    <w:rsid w:val="00282CB0"/>
    <w:rsid w:val="002835F5"/>
    <w:rsid w:val="00283787"/>
    <w:rsid w:val="00283EF3"/>
    <w:rsid w:val="0028411F"/>
    <w:rsid w:val="00284253"/>
    <w:rsid w:val="00284788"/>
    <w:rsid w:val="00284793"/>
    <w:rsid w:val="00284C00"/>
    <w:rsid w:val="00284E6D"/>
    <w:rsid w:val="002853BF"/>
    <w:rsid w:val="00285647"/>
    <w:rsid w:val="002859D0"/>
    <w:rsid w:val="002869D3"/>
    <w:rsid w:val="00286DE5"/>
    <w:rsid w:val="00287470"/>
    <w:rsid w:val="00287863"/>
    <w:rsid w:val="002902C1"/>
    <w:rsid w:val="00290385"/>
    <w:rsid w:val="002905CE"/>
    <w:rsid w:val="0029180B"/>
    <w:rsid w:val="0029182A"/>
    <w:rsid w:val="00291B6E"/>
    <w:rsid w:val="0029246F"/>
    <w:rsid w:val="00292537"/>
    <w:rsid w:val="002925CA"/>
    <w:rsid w:val="00292ADD"/>
    <w:rsid w:val="002936F7"/>
    <w:rsid w:val="002939C1"/>
    <w:rsid w:val="00293A45"/>
    <w:rsid w:val="00294727"/>
    <w:rsid w:val="002949CF"/>
    <w:rsid w:val="00294B33"/>
    <w:rsid w:val="00294C8A"/>
    <w:rsid w:val="00294E2D"/>
    <w:rsid w:val="00295ED7"/>
    <w:rsid w:val="00296101"/>
    <w:rsid w:val="00296BD4"/>
    <w:rsid w:val="00296C71"/>
    <w:rsid w:val="00296C9F"/>
    <w:rsid w:val="0029778C"/>
    <w:rsid w:val="00297BA0"/>
    <w:rsid w:val="00297CC2"/>
    <w:rsid w:val="002A05EE"/>
    <w:rsid w:val="002A073B"/>
    <w:rsid w:val="002A1416"/>
    <w:rsid w:val="002A1568"/>
    <w:rsid w:val="002A1605"/>
    <w:rsid w:val="002A17C7"/>
    <w:rsid w:val="002A1CE2"/>
    <w:rsid w:val="002A1CE9"/>
    <w:rsid w:val="002A1D87"/>
    <w:rsid w:val="002A1FB0"/>
    <w:rsid w:val="002A1FE7"/>
    <w:rsid w:val="002A2399"/>
    <w:rsid w:val="002A2531"/>
    <w:rsid w:val="002A3899"/>
    <w:rsid w:val="002A4E26"/>
    <w:rsid w:val="002A549C"/>
    <w:rsid w:val="002A5A43"/>
    <w:rsid w:val="002A5C47"/>
    <w:rsid w:val="002A5CC2"/>
    <w:rsid w:val="002A6CCC"/>
    <w:rsid w:val="002A70D3"/>
    <w:rsid w:val="002B0429"/>
    <w:rsid w:val="002B104E"/>
    <w:rsid w:val="002B1064"/>
    <w:rsid w:val="002B29F2"/>
    <w:rsid w:val="002B2B9D"/>
    <w:rsid w:val="002B30EF"/>
    <w:rsid w:val="002B403B"/>
    <w:rsid w:val="002B4B08"/>
    <w:rsid w:val="002B5066"/>
    <w:rsid w:val="002B5383"/>
    <w:rsid w:val="002B55CE"/>
    <w:rsid w:val="002B57A9"/>
    <w:rsid w:val="002B5C8C"/>
    <w:rsid w:val="002B5E02"/>
    <w:rsid w:val="002B62F8"/>
    <w:rsid w:val="002B636D"/>
    <w:rsid w:val="002B6AFD"/>
    <w:rsid w:val="002B7023"/>
    <w:rsid w:val="002B7360"/>
    <w:rsid w:val="002B742A"/>
    <w:rsid w:val="002B7F22"/>
    <w:rsid w:val="002C0DDE"/>
    <w:rsid w:val="002C152A"/>
    <w:rsid w:val="002C1F88"/>
    <w:rsid w:val="002C200F"/>
    <w:rsid w:val="002C26A1"/>
    <w:rsid w:val="002C2924"/>
    <w:rsid w:val="002C2E57"/>
    <w:rsid w:val="002C3599"/>
    <w:rsid w:val="002C3B20"/>
    <w:rsid w:val="002C3F75"/>
    <w:rsid w:val="002C3FF4"/>
    <w:rsid w:val="002C41D4"/>
    <w:rsid w:val="002C42FB"/>
    <w:rsid w:val="002C452E"/>
    <w:rsid w:val="002C4544"/>
    <w:rsid w:val="002C4A06"/>
    <w:rsid w:val="002C4B03"/>
    <w:rsid w:val="002C4FA1"/>
    <w:rsid w:val="002C56EC"/>
    <w:rsid w:val="002C59E6"/>
    <w:rsid w:val="002C5B4A"/>
    <w:rsid w:val="002C62F1"/>
    <w:rsid w:val="002C64C1"/>
    <w:rsid w:val="002C675F"/>
    <w:rsid w:val="002C6838"/>
    <w:rsid w:val="002C6DB7"/>
    <w:rsid w:val="002C7340"/>
    <w:rsid w:val="002D00EE"/>
    <w:rsid w:val="002D0401"/>
    <w:rsid w:val="002D085F"/>
    <w:rsid w:val="002D0C00"/>
    <w:rsid w:val="002D0C7F"/>
    <w:rsid w:val="002D0E98"/>
    <w:rsid w:val="002D143B"/>
    <w:rsid w:val="002D1A8F"/>
    <w:rsid w:val="002D1AA2"/>
    <w:rsid w:val="002D1AFD"/>
    <w:rsid w:val="002D1CBF"/>
    <w:rsid w:val="002D1DEB"/>
    <w:rsid w:val="002D20C1"/>
    <w:rsid w:val="002D2307"/>
    <w:rsid w:val="002D27C3"/>
    <w:rsid w:val="002D2B02"/>
    <w:rsid w:val="002D2CFF"/>
    <w:rsid w:val="002D2D7F"/>
    <w:rsid w:val="002D2DDD"/>
    <w:rsid w:val="002D34CC"/>
    <w:rsid w:val="002D3EF3"/>
    <w:rsid w:val="002D4130"/>
    <w:rsid w:val="002D467E"/>
    <w:rsid w:val="002D49FD"/>
    <w:rsid w:val="002D4E47"/>
    <w:rsid w:val="002D543E"/>
    <w:rsid w:val="002D55DE"/>
    <w:rsid w:val="002D597A"/>
    <w:rsid w:val="002D6024"/>
    <w:rsid w:val="002D6567"/>
    <w:rsid w:val="002D6A5F"/>
    <w:rsid w:val="002E058C"/>
    <w:rsid w:val="002E0622"/>
    <w:rsid w:val="002E0C6A"/>
    <w:rsid w:val="002E0F2C"/>
    <w:rsid w:val="002E12F5"/>
    <w:rsid w:val="002E1C80"/>
    <w:rsid w:val="002E2476"/>
    <w:rsid w:val="002E2924"/>
    <w:rsid w:val="002E2C26"/>
    <w:rsid w:val="002E36E4"/>
    <w:rsid w:val="002E3861"/>
    <w:rsid w:val="002E3CFB"/>
    <w:rsid w:val="002E4559"/>
    <w:rsid w:val="002E4569"/>
    <w:rsid w:val="002E5277"/>
    <w:rsid w:val="002E53B8"/>
    <w:rsid w:val="002E659E"/>
    <w:rsid w:val="002E6CA2"/>
    <w:rsid w:val="002E71BB"/>
    <w:rsid w:val="002E72EA"/>
    <w:rsid w:val="002E75CF"/>
    <w:rsid w:val="002E7C56"/>
    <w:rsid w:val="002F041D"/>
    <w:rsid w:val="002F0846"/>
    <w:rsid w:val="002F0867"/>
    <w:rsid w:val="002F0B5F"/>
    <w:rsid w:val="002F101F"/>
    <w:rsid w:val="002F1192"/>
    <w:rsid w:val="002F1221"/>
    <w:rsid w:val="002F12A1"/>
    <w:rsid w:val="002F15D4"/>
    <w:rsid w:val="002F1798"/>
    <w:rsid w:val="002F1A6F"/>
    <w:rsid w:val="002F2776"/>
    <w:rsid w:val="002F2C67"/>
    <w:rsid w:val="002F2E2A"/>
    <w:rsid w:val="002F2ECC"/>
    <w:rsid w:val="002F3FC3"/>
    <w:rsid w:val="002F46CC"/>
    <w:rsid w:val="002F484B"/>
    <w:rsid w:val="002F4949"/>
    <w:rsid w:val="002F5573"/>
    <w:rsid w:val="002F5659"/>
    <w:rsid w:val="002F641E"/>
    <w:rsid w:val="002F6E2D"/>
    <w:rsid w:val="002F6FB8"/>
    <w:rsid w:val="002F79BA"/>
    <w:rsid w:val="003001E3"/>
    <w:rsid w:val="00300FDE"/>
    <w:rsid w:val="003012EE"/>
    <w:rsid w:val="003014EB"/>
    <w:rsid w:val="003016CC"/>
    <w:rsid w:val="003018EB"/>
    <w:rsid w:val="00301AFA"/>
    <w:rsid w:val="00301B02"/>
    <w:rsid w:val="00302899"/>
    <w:rsid w:val="003029D3"/>
    <w:rsid w:val="003032F0"/>
    <w:rsid w:val="00303337"/>
    <w:rsid w:val="00303EC9"/>
    <w:rsid w:val="003045A5"/>
    <w:rsid w:val="0030461E"/>
    <w:rsid w:val="00304AFD"/>
    <w:rsid w:val="00305F62"/>
    <w:rsid w:val="0030618F"/>
    <w:rsid w:val="0030636A"/>
    <w:rsid w:val="00306858"/>
    <w:rsid w:val="00306B88"/>
    <w:rsid w:val="003074FD"/>
    <w:rsid w:val="003078D4"/>
    <w:rsid w:val="00307CDB"/>
    <w:rsid w:val="00310080"/>
    <w:rsid w:val="00311074"/>
    <w:rsid w:val="00311206"/>
    <w:rsid w:val="0031138E"/>
    <w:rsid w:val="003122FF"/>
    <w:rsid w:val="00312695"/>
    <w:rsid w:val="00312AE0"/>
    <w:rsid w:val="00312B25"/>
    <w:rsid w:val="003134F9"/>
    <w:rsid w:val="003138F7"/>
    <w:rsid w:val="00313D7B"/>
    <w:rsid w:val="0031404A"/>
    <w:rsid w:val="003143E3"/>
    <w:rsid w:val="003146A5"/>
    <w:rsid w:val="00315301"/>
    <w:rsid w:val="00315D7B"/>
    <w:rsid w:val="00315DC8"/>
    <w:rsid w:val="003165C4"/>
    <w:rsid w:val="0031681D"/>
    <w:rsid w:val="00316A03"/>
    <w:rsid w:val="0032006F"/>
    <w:rsid w:val="00320252"/>
    <w:rsid w:val="0032080D"/>
    <w:rsid w:val="003213C4"/>
    <w:rsid w:val="00321489"/>
    <w:rsid w:val="00321E4D"/>
    <w:rsid w:val="00321EE3"/>
    <w:rsid w:val="00321F6A"/>
    <w:rsid w:val="00322576"/>
    <w:rsid w:val="003227BB"/>
    <w:rsid w:val="00322C7D"/>
    <w:rsid w:val="003237BF"/>
    <w:rsid w:val="00323BC9"/>
    <w:rsid w:val="00323D3F"/>
    <w:rsid w:val="00323F1E"/>
    <w:rsid w:val="00324000"/>
    <w:rsid w:val="0032427B"/>
    <w:rsid w:val="003245B3"/>
    <w:rsid w:val="00324A2B"/>
    <w:rsid w:val="00324D2C"/>
    <w:rsid w:val="003251BA"/>
    <w:rsid w:val="003259F3"/>
    <w:rsid w:val="00325C26"/>
    <w:rsid w:val="00325DD1"/>
    <w:rsid w:val="00326039"/>
    <w:rsid w:val="00326D74"/>
    <w:rsid w:val="00330C20"/>
    <w:rsid w:val="00330E8B"/>
    <w:rsid w:val="00330F59"/>
    <w:rsid w:val="003313B7"/>
    <w:rsid w:val="003315BE"/>
    <w:rsid w:val="00331B7D"/>
    <w:rsid w:val="00331DF5"/>
    <w:rsid w:val="00331E51"/>
    <w:rsid w:val="003320C3"/>
    <w:rsid w:val="00332126"/>
    <w:rsid w:val="003322B6"/>
    <w:rsid w:val="00332462"/>
    <w:rsid w:val="0033272E"/>
    <w:rsid w:val="0033284E"/>
    <w:rsid w:val="00332AD7"/>
    <w:rsid w:val="00333019"/>
    <w:rsid w:val="00333CAE"/>
    <w:rsid w:val="0033461E"/>
    <w:rsid w:val="00334AB0"/>
    <w:rsid w:val="00334E49"/>
    <w:rsid w:val="00335870"/>
    <w:rsid w:val="00335D26"/>
    <w:rsid w:val="003363FA"/>
    <w:rsid w:val="00337616"/>
    <w:rsid w:val="00337657"/>
    <w:rsid w:val="0033789C"/>
    <w:rsid w:val="00337D3C"/>
    <w:rsid w:val="00337DBD"/>
    <w:rsid w:val="0034011E"/>
    <w:rsid w:val="00341D24"/>
    <w:rsid w:val="003423B4"/>
    <w:rsid w:val="00342A8F"/>
    <w:rsid w:val="00343EB2"/>
    <w:rsid w:val="00343FFE"/>
    <w:rsid w:val="003443CA"/>
    <w:rsid w:val="0034492D"/>
    <w:rsid w:val="00344AB5"/>
    <w:rsid w:val="00344D88"/>
    <w:rsid w:val="00344E3F"/>
    <w:rsid w:val="0034530E"/>
    <w:rsid w:val="00345A31"/>
    <w:rsid w:val="00346278"/>
    <w:rsid w:val="003464CD"/>
    <w:rsid w:val="00346A64"/>
    <w:rsid w:val="00347142"/>
    <w:rsid w:val="003475A9"/>
    <w:rsid w:val="003478EA"/>
    <w:rsid w:val="00347BAD"/>
    <w:rsid w:val="003500C0"/>
    <w:rsid w:val="00350230"/>
    <w:rsid w:val="00350C1B"/>
    <w:rsid w:val="00351220"/>
    <w:rsid w:val="00352620"/>
    <w:rsid w:val="00352672"/>
    <w:rsid w:val="003529D8"/>
    <w:rsid w:val="00352AB8"/>
    <w:rsid w:val="00352C1A"/>
    <w:rsid w:val="0035304E"/>
    <w:rsid w:val="00353103"/>
    <w:rsid w:val="00353527"/>
    <w:rsid w:val="00353FA9"/>
    <w:rsid w:val="00354671"/>
    <w:rsid w:val="003546F6"/>
    <w:rsid w:val="003547BE"/>
    <w:rsid w:val="00354AD5"/>
    <w:rsid w:val="00355331"/>
    <w:rsid w:val="003554B3"/>
    <w:rsid w:val="00355786"/>
    <w:rsid w:val="00355873"/>
    <w:rsid w:val="003558CB"/>
    <w:rsid w:val="00355C80"/>
    <w:rsid w:val="0035742D"/>
    <w:rsid w:val="00357C2B"/>
    <w:rsid w:val="00357D64"/>
    <w:rsid w:val="003602C5"/>
    <w:rsid w:val="0036071E"/>
    <w:rsid w:val="00360853"/>
    <w:rsid w:val="00360BAC"/>
    <w:rsid w:val="00361059"/>
    <w:rsid w:val="00361482"/>
    <w:rsid w:val="00361725"/>
    <w:rsid w:val="003635A2"/>
    <w:rsid w:val="00363A6F"/>
    <w:rsid w:val="00364940"/>
    <w:rsid w:val="00364A16"/>
    <w:rsid w:val="00364AE1"/>
    <w:rsid w:val="00364B73"/>
    <w:rsid w:val="00364BDC"/>
    <w:rsid w:val="0036523D"/>
    <w:rsid w:val="003657D8"/>
    <w:rsid w:val="00365EF1"/>
    <w:rsid w:val="00366428"/>
    <w:rsid w:val="00366B3A"/>
    <w:rsid w:val="003672A5"/>
    <w:rsid w:val="00367FEE"/>
    <w:rsid w:val="003700EE"/>
    <w:rsid w:val="003701D6"/>
    <w:rsid w:val="0037082F"/>
    <w:rsid w:val="00371316"/>
    <w:rsid w:val="0037174E"/>
    <w:rsid w:val="00371915"/>
    <w:rsid w:val="00371C0C"/>
    <w:rsid w:val="0037212E"/>
    <w:rsid w:val="00372456"/>
    <w:rsid w:val="00373C42"/>
    <w:rsid w:val="003747B1"/>
    <w:rsid w:val="00375D28"/>
    <w:rsid w:val="003760DE"/>
    <w:rsid w:val="00376185"/>
    <w:rsid w:val="00377444"/>
    <w:rsid w:val="00377601"/>
    <w:rsid w:val="00380634"/>
    <w:rsid w:val="0038121F"/>
    <w:rsid w:val="00381F80"/>
    <w:rsid w:val="0038248B"/>
    <w:rsid w:val="003831D6"/>
    <w:rsid w:val="0038339B"/>
    <w:rsid w:val="0038351F"/>
    <w:rsid w:val="003840E7"/>
    <w:rsid w:val="0038469C"/>
    <w:rsid w:val="0038471F"/>
    <w:rsid w:val="00384A99"/>
    <w:rsid w:val="00384AE6"/>
    <w:rsid w:val="00385D8F"/>
    <w:rsid w:val="00385F62"/>
    <w:rsid w:val="00386A71"/>
    <w:rsid w:val="00386F49"/>
    <w:rsid w:val="00387DF1"/>
    <w:rsid w:val="0039002A"/>
    <w:rsid w:val="00390081"/>
    <w:rsid w:val="003900B0"/>
    <w:rsid w:val="00390874"/>
    <w:rsid w:val="00390B00"/>
    <w:rsid w:val="00391279"/>
    <w:rsid w:val="00391285"/>
    <w:rsid w:val="003914AB"/>
    <w:rsid w:val="00391AE6"/>
    <w:rsid w:val="00392F64"/>
    <w:rsid w:val="00393246"/>
    <w:rsid w:val="00393689"/>
    <w:rsid w:val="00393D64"/>
    <w:rsid w:val="0039451A"/>
    <w:rsid w:val="003948A6"/>
    <w:rsid w:val="00394933"/>
    <w:rsid w:val="0039552A"/>
    <w:rsid w:val="00395F27"/>
    <w:rsid w:val="003960A6"/>
    <w:rsid w:val="00396755"/>
    <w:rsid w:val="00396B7B"/>
    <w:rsid w:val="00396F17"/>
    <w:rsid w:val="00397F54"/>
    <w:rsid w:val="003A03FB"/>
    <w:rsid w:val="003A0503"/>
    <w:rsid w:val="003A05E6"/>
    <w:rsid w:val="003A0601"/>
    <w:rsid w:val="003A0677"/>
    <w:rsid w:val="003A0D16"/>
    <w:rsid w:val="003A1234"/>
    <w:rsid w:val="003A2AC4"/>
    <w:rsid w:val="003A2C50"/>
    <w:rsid w:val="003A33F0"/>
    <w:rsid w:val="003A3A84"/>
    <w:rsid w:val="003A3DB8"/>
    <w:rsid w:val="003A5352"/>
    <w:rsid w:val="003A6CB3"/>
    <w:rsid w:val="003A7C60"/>
    <w:rsid w:val="003A7D3C"/>
    <w:rsid w:val="003B1EAE"/>
    <w:rsid w:val="003B1F8A"/>
    <w:rsid w:val="003B203D"/>
    <w:rsid w:val="003B2140"/>
    <w:rsid w:val="003B2339"/>
    <w:rsid w:val="003B2831"/>
    <w:rsid w:val="003B2F0C"/>
    <w:rsid w:val="003B36AA"/>
    <w:rsid w:val="003B4AA2"/>
    <w:rsid w:val="003B4D4E"/>
    <w:rsid w:val="003B4D5A"/>
    <w:rsid w:val="003B59D4"/>
    <w:rsid w:val="003B680D"/>
    <w:rsid w:val="003B6BC2"/>
    <w:rsid w:val="003B733B"/>
    <w:rsid w:val="003B74F6"/>
    <w:rsid w:val="003B7672"/>
    <w:rsid w:val="003B7759"/>
    <w:rsid w:val="003B7BFA"/>
    <w:rsid w:val="003C0373"/>
    <w:rsid w:val="003C1524"/>
    <w:rsid w:val="003C1963"/>
    <w:rsid w:val="003C1ADC"/>
    <w:rsid w:val="003C2BD6"/>
    <w:rsid w:val="003C2DC7"/>
    <w:rsid w:val="003C2E81"/>
    <w:rsid w:val="003C3A53"/>
    <w:rsid w:val="003C3B4F"/>
    <w:rsid w:val="003C3DEA"/>
    <w:rsid w:val="003C4EFD"/>
    <w:rsid w:val="003C4F76"/>
    <w:rsid w:val="003C62EF"/>
    <w:rsid w:val="003C67F1"/>
    <w:rsid w:val="003C7500"/>
    <w:rsid w:val="003C75BD"/>
    <w:rsid w:val="003C7971"/>
    <w:rsid w:val="003D0524"/>
    <w:rsid w:val="003D0BC4"/>
    <w:rsid w:val="003D2523"/>
    <w:rsid w:val="003D314A"/>
    <w:rsid w:val="003D3A05"/>
    <w:rsid w:val="003D3AC4"/>
    <w:rsid w:val="003D3BBC"/>
    <w:rsid w:val="003D3BED"/>
    <w:rsid w:val="003D44ED"/>
    <w:rsid w:val="003D47F4"/>
    <w:rsid w:val="003D48E4"/>
    <w:rsid w:val="003D597E"/>
    <w:rsid w:val="003D5A1E"/>
    <w:rsid w:val="003D608A"/>
    <w:rsid w:val="003D667E"/>
    <w:rsid w:val="003D77CF"/>
    <w:rsid w:val="003D784F"/>
    <w:rsid w:val="003D7EF0"/>
    <w:rsid w:val="003E0943"/>
    <w:rsid w:val="003E1851"/>
    <w:rsid w:val="003E23CC"/>
    <w:rsid w:val="003E382D"/>
    <w:rsid w:val="003E3D9C"/>
    <w:rsid w:val="003E446A"/>
    <w:rsid w:val="003E4611"/>
    <w:rsid w:val="003E4E8C"/>
    <w:rsid w:val="003E5101"/>
    <w:rsid w:val="003E5DCE"/>
    <w:rsid w:val="003E5EFC"/>
    <w:rsid w:val="003E6032"/>
    <w:rsid w:val="003E6189"/>
    <w:rsid w:val="003E68EF"/>
    <w:rsid w:val="003E6D58"/>
    <w:rsid w:val="003E70D9"/>
    <w:rsid w:val="003E72DB"/>
    <w:rsid w:val="003E760B"/>
    <w:rsid w:val="003E79D9"/>
    <w:rsid w:val="003F01FF"/>
    <w:rsid w:val="003F0964"/>
    <w:rsid w:val="003F0ACE"/>
    <w:rsid w:val="003F0CB0"/>
    <w:rsid w:val="003F0D2F"/>
    <w:rsid w:val="003F1437"/>
    <w:rsid w:val="003F17D2"/>
    <w:rsid w:val="003F1C0C"/>
    <w:rsid w:val="003F203A"/>
    <w:rsid w:val="003F2165"/>
    <w:rsid w:val="003F2227"/>
    <w:rsid w:val="003F25B2"/>
    <w:rsid w:val="003F276B"/>
    <w:rsid w:val="003F3994"/>
    <w:rsid w:val="003F4338"/>
    <w:rsid w:val="003F4586"/>
    <w:rsid w:val="003F4857"/>
    <w:rsid w:val="003F5904"/>
    <w:rsid w:val="003F59B4"/>
    <w:rsid w:val="003F5A48"/>
    <w:rsid w:val="003F5B05"/>
    <w:rsid w:val="003F5DE1"/>
    <w:rsid w:val="003F610B"/>
    <w:rsid w:val="003F6117"/>
    <w:rsid w:val="003F6277"/>
    <w:rsid w:val="003F656C"/>
    <w:rsid w:val="003F664C"/>
    <w:rsid w:val="003F70CE"/>
    <w:rsid w:val="003F7530"/>
    <w:rsid w:val="003F7758"/>
    <w:rsid w:val="00400066"/>
    <w:rsid w:val="004006B1"/>
    <w:rsid w:val="004009CD"/>
    <w:rsid w:val="00400B06"/>
    <w:rsid w:val="0040125F"/>
    <w:rsid w:val="00401EF2"/>
    <w:rsid w:val="0040228F"/>
    <w:rsid w:val="004027B1"/>
    <w:rsid w:val="004032A6"/>
    <w:rsid w:val="004038CD"/>
    <w:rsid w:val="004039C1"/>
    <w:rsid w:val="00403D6E"/>
    <w:rsid w:val="004044B3"/>
    <w:rsid w:val="00404F4E"/>
    <w:rsid w:val="00405188"/>
    <w:rsid w:val="0040639D"/>
    <w:rsid w:val="00406AE9"/>
    <w:rsid w:val="00406B6B"/>
    <w:rsid w:val="00406B8A"/>
    <w:rsid w:val="004071CD"/>
    <w:rsid w:val="0040731C"/>
    <w:rsid w:val="0040733B"/>
    <w:rsid w:val="00407663"/>
    <w:rsid w:val="00410161"/>
    <w:rsid w:val="00410A45"/>
    <w:rsid w:val="00410EB2"/>
    <w:rsid w:val="00411354"/>
    <w:rsid w:val="004116B5"/>
    <w:rsid w:val="00412223"/>
    <w:rsid w:val="0041240F"/>
    <w:rsid w:val="004125B5"/>
    <w:rsid w:val="004129BE"/>
    <w:rsid w:val="004135A0"/>
    <w:rsid w:val="004142BA"/>
    <w:rsid w:val="004144B2"/>
    <w:rsid w:val="00414F3B"/>
    <w:rsid w:val="004150AE"/>
    <w:rsid w:val="004155ED"/>
    <w:rsid w:val="00415774"/>
    <w:rsid w:val="00415780"/>
    <w:rsid w:val="00415AC1"/>
    <w:rsid w:val="00415F01"/>
    <w:rsid w:val="00416AA7"/>
    <w:rsid w:val="00416D10"/>
    <w:rsid w:val="0041706C"/>
    <w:rsid w:val="0041733F"/>
    <w:rsid w:val="00417345"/>
    <w:rsid w:val="004174D5"/>
    <w:rsid w:val="00417907"/>
    <w:rsid w:val="0041793C"/>
    <w:rsid w:val="004179CC"/>
    <w:rsid w:val="0042020D"/>
    <w:rsid w:val="0042090A"/>
    <w:rsid w:val="00421572"/>
    <w:rsid w:val="004222E8"/>
    <w:rsid w:val="00422A1C"/>
    <w:rsid w:val="00422DEF"/>
    <w:rsid w:val="00423312"/>
    <w:rsid w:val="004233A2"/>
    <w:rsid w:val="004233D9"/>
    <w:rsid w:val="00424371"/>
    <w:rsid w:val="00424A97"/>
    <w:rsid w:val="00424C9D"/>
    <w:rsid w:val="00424EE2"/>
    <w:rsid w:val="00425497"/>
    <w:rsid w:val="00425616"/>
    <w:rsid w:val="00425772"/>
    <w:rsid w:val="00425800"/>
    <w:rsid w:val="00425A60"/>
    <w:rsid w:val="00425C9F"/>
    <w:rsid w:val="00426215"/>
    <w:rsid w:val="004262A1"/>
    <w:rsid w:val="004264E7"/>
    <w:rsid w:val="004268A4"/>
    <w:rsid w:val="00426A90"/>
    <w:rsid w:val="00426CE8"/>
    <w:rsid w:val="00427719"/>
    <w:rsid w:val="00427870"/>
    <w:rsid w:val="00427937"/>
    <w:rsid w:val="00430A2B"/>
    <w:rsid w:val="00430A33"/>
    <w:rsid w:val="0043128F"/>
    <w:rsid w:val="004312AB"/>
    <w:rsid w:val="00431369"/>
    <w:rsid w:val="00431467"/>
    <w:rsid w:val="004317D5"/>
    <w:rsid w:val="00431E26"/>
    <w:rsid w:val="00432060"/>
    <w:rsid w:val="00433532"/>
    <w:rsid w:val="00433801"/>
    <w:rsid w:val="004339DE"/>
    <w:rsid w:val="00433D7B"/>
    <w:rsid w:val="00434530"/>
    <w:rsid w:val="0043553C"/>
    <w:rsid w:val="0043576E"/>
    <w:rsid w:val="004358F5"/>
    <w:rsid w:val="00435B7C"/>
    <w:rsid w:val="004366D5"/>
    <w:rsid w:val="00437576"/>
    <w:rsid w:val="004377EE"/>
    <w:rsid w:val="00440733"/>
    <w:rsid w:val="0044099D"/>
    <w:rsid w:val="004412C0"/>
    <w:rsid w:val="0044132B"/>
    <w:rsid w:val="0044196D"/>
    <w:rsid w:val="00441A66"/>
    <w:rsid w:val="00442C61"/>
    <w:rsid w:val="00443B21"/>
    <w:rsid w:val="00443E74"/>
    <w:rsid w:val="00444171"/>
    <w:rsid w:val="00444A39"/>
    <w:rsid w:val="00444D5A"/>
    <w:rsid w:val="00444FFC"/>
    <w:rsid w:val="004455AF"/>
    <w:rsid w:val="00445C69"/>
    <w:rsid w:val="00446131"/>
    <w:rsid w:val="004463DD"/>
    <w:rsid w:val="004468BD"/>
    <w:rsid w:val="00447841"/>
    <w:rsid w:val="004501D0"/>
    <w:rsid w:val="00450302"/>
    <w:rsid w:val="004503A0"/>
    <w:rsid w:val="004518EA"/>
    <w:rsid w:val="00451FE1"/>
    <w:rsid w:val="00452306"/>
    <w:rsid w:val="0045240F"/>
    <w:rsid w:val="004525ED"/>
    <w:rsid w:val="00452D2A"/>
    <w:rsid w:val="00453069"/>
    <w:rsid w:val="0045315B"/>
    <w:rsid w:val="00453395"/>
    <w:rsid w:val="004534F7"/>
    <w:rsid w:val="00453671"/>
    <w:rsid w:val="00453EEF"/>
    <w:rsid w:val="0045452A"/>
    <w:rsid w:val="00454A32"/>
    <w:rsid w:val="00454A5A"/>
    <w:rsid w:val="00455DCB"/>
    <w:rsid w:val="00455F11"/>
    <w:rsid w:val="00456116"/>
    <w:rsid w:val="00456416"/>
    <w:rsid w:val="0045692A"/>
    <w:rsid w:val="00456CD4"/>
    <w:rsid w:val="00457321"/>
    <w:rsid w:val="004577D7"/>
    <w:rsid w:val="00457B22"/>
    <w:rsid w:val="00457DE7"/>
    <w:rsid w:val="00457EBD"/>
    <w:rsid w:val="00460755"/>
    <w:rsid w:val="004609F6"/>
    <w:rsid w:val="00461303"/>
    <w:rsid w:val="004622B5"/>
    <w:rsid w:val="00462478"/>
    <w:rsid w:val="00464428"/>
    <w:rsid w:val="004644D1"/>
    <w:rsid w:val="004647C7"/>
    <w:rsid w:val="00464D19"/>
    <w:rsid w:val="00464E07"/>
    <w:rsid w:val="00465103"/>
    <w:rsid w:val="00465447"/>
    <w:rsid w:val="00465449"/>
    <w:rsid w:val="00465A14"/>
    <w:rsid w:val="00465B88"/>
    <w:rsid w:val="00465D09"/>
    <w:rsid w:val="0046614D"/>
    <w:rsid w:val="00466F63"/>
    <w:rsid w:val="004670B5"/>
    <w:rsid w:val="00467258"/>
    <w:rsid w:val="00470400"/>
    <w:rsid w:val="004705C8"/>
    <w:rsid w:val="004712C7"/>
    <w:rsid w:val="004714C4"/>
    <w:rsid w:val="00473662"/>
    <w:rsid w:val="00473FC3"/>
    <w:rsid w:val="0047424F"/>
    <w:rsid w:val="004743A0"/>
    <w:rsid w:val="00474B5A"/>
    <w:rsid w:val="00474CBE"/>
    <w:rsid w:val="00474DD7"/>
    <w:rsid w:val="00475531"/>
    <w:rsid w:val="00475AB1"/>
    <w:rsid w:val="00475F54"/>
    <w:rsid w:val="00476681"/>
    <w:rsid w:val="00477306"/>
    <w:rsid w:val="0048052B"/>
    <w:rsid w:val="00480ADF"/>
    <w:rsid w:val="00480B50"/>
    <w:rsid w:val="00480D66"/>
    <w:rsid w:val="0048120A"/>
    <w:rsid w:val="0048122E"/>
    <w:rsid w:val="004813D6"/>
    <w:rsid w:val="00481732"/>
    <w:rsid w:val="00481874"/>
    <w:rsid w:val="00481BFD"/>
    <w:rsid w:val="00481CFC"/>
    <w:rsid w:val="00482282"/>
    <w:rsid w:val="0048231E"/>
    <w:rsid w:val="00482D6A"/>
    <w:rsid w:val="004835B9"/>
    <w:rsid w:val="00483BEC"/>
    <w:rsid w:val="0048557A"/>
    <w:rsid w:val="00485820"/>
    <w:rsid w:val="00485DAA"/>
    <w:rsid w:val="0048651B"/>
    <w:rsid w:val="00486FEF"/>
    <w:rsid w:val="004870D1"/>
    <w:rsid w:val="0048791A"/>
    <w:rsid w:val="00487E5E"/>
    <w:rsid w:val="0049038A"/>
    <w:rsid w:val="00490517"/>
    <w:rsid w:val="004905A8"/>
    <w:rsid w:val="004905C0"/>
    <w:rsid w:val="004907B0"/>
    <w:rsid w:val="00491020"/>
    <w:rsid w:val="00491654"/>
    <w:rsid w:val="00491928"/>
    <w:rsid w:val="00491C9F"/>
    <w:rsid w:val="00492066"/>
    <w:rsid w:val="004925D7"/>
    <w:rsid w:val="00492A2A"/>
    <w:rsid w:val="00492B5E"/>
    <w:rsid w:val="004932BA"/>
    <w:rsid w:val="00493ABD"/>
    <w:rsid w:val="00494455"/>
    <w:rsid w:val="00494D0E"/>
    <w:rsid w:val="00494E72"/>
    <w:rsid w:val="004955D0"/>
    <w:rsid w:val="00495D65"/>
    <w:rsid w:val="00496CEB"/>
    <w:rsid w:val="00497571"/>
    <w:rsid w:val="004A023E"/>
    <w:rsid w:val="004A0608"/>
    <w:rsid w:val="004A1558"/>
    <w:rsid w:val="004A1AD7"/>
    <w:rsid w:val="004A1E25"/>
    <w:rsid w:val="004A1F6A"/>
    <w:rsid w:val="004A20E1"/>
    <w:rsid w:val="004A26A0"/>
    <w:rsid w:val="004A35C7"/>
    <w:rsid w:val="004A3956"/>
    <w:rsid w:val="004A42E6"/>
    <w:rsid w:val="004A5D40"/>
    <w:rsid w:val="004A63FA"/>
    <w:rsid w:val="004A6BB0"/>
    <w:rsid w:val="004A777F"/>
    <w:rsid w:val="004A78D5"/>
    <w:rsid w:val="004A7C3E"/>
    <w:rsid w:val="004A7D62"/>
    <w:rsid w:val="004B15C5"/>
    <w:rsid w:val="004B1860"/>
    <w:rsid w:val="004B193F"/>
    <w:rsid w:val="004B2276"/>
    <w:rsid w:val="004B27D4"/>
    <w:rsid w:val="004B31B0"/>
    <w:rsid w:val="004B34B3"/>
    <w:rsid w:val="004B3652"/>
    <w:rsid w:val="004B4065"/>
    <w:rsid w:val="004B4185"/>
    <w:rsid w:val="004B481C"/>
    <w:rsid w:val="004B4A4D"/>
    <w:rsid w:val="004B53C4"/>
    <w:rsid w:val="004B638C"/>
    <w:rsid w:val="004B6AB4"/>
    <w:rsid w:val="004B7DB6"/>
    <w:rsid w:val="004B7ED0"/>
    <w:rsid w:val="004B7F8E"/>
    <w:rsid w:val="004C00E7"/>
    <w:rsid w:val="004C0A2A"/>
    <w:rsid w:val="004C0A90"/>
    <w:rsid w:val="004C12E7"/>
    <w:rsid w:val="004C171A"/>
    <w:rsid w:val="004C2383"/>
    <w:rsid w:val="004C2C11"/>
    <w:rsid w:val="004C2CD3"/>
    <w:rsid w:val="004C2F56"/>
    <w:rsid w:val="004C31F0"/>
    <w:rsid w:val="004C347E"/>
    <w:rsid w:val="004C3A15"/>
    <w:rsid w:val="004C3F71"/>
    <w:rsid w:val="004C44BF"/>
    <w:rsid w:val="004C4793"/>
    <w:rsid w:val="004C4B26"/>
    <w:rsid w:val="004C561B"/>
    <w:rsid w:val="004C5BEB"/>
    <w:rsid w:val="004C6682"/>
    <w:rsid w:val="004C6EC6"/>
    <w:rsid w:val="004C6F3F"/>
    <w:rsid w:val="004D100A"/>
    <w:rsid w:val="004D17A6"/>
    <w:rsid w:val="004D27C9"/>
    <w:rsid w:val="004D288B"/>
    <w:rsid w:val="004D28C4"/>
    <w:rsid w:val="004D327F"/>
    <w:rsid w:val="004D335D"/>
    <w:rsid w:val="004D3402"/>
    <w:rsid w:val="004D3DC7"/>
    <w:rsid w:val="004D4836"/>
    <w:rsid w:val="004D4A91"/>
    <w:rsid w:val="004D54CC"/>
    <w:rsid w:val="004D574B"/>
    <w:rsid w:val="004D6933"/>
    <w:rsid w:val="004D6961"/>
    <w:rsid w:val="004D7FBA"/>
    <w:rsid w:val="004E00C7"/>
    <w:rsid w:val="004E0768"/>
    <w:rsid w:val="004E09F2"/>
    <w:rsid w:val="004E0AA4"/>
    <w:rsid w:val="004E1201"/>
    <w:rsid w:val="004E1DB2"/>
    <w:rsid w:val="004E1EE9"/>
    <w:rsid w:val="004E22A9"/>
    <w:rsid w:val="004E23AD"/>
    <w:rsid w:val="004E2760"/>
    <w:rsid w:val="004E2C5F"/>
    <w:rsid w:val="004E2E28"/>
    <w:rsid w:val="004E51B7"/>
    <w:rsid w:val="004E5294"/>
    <w:rsid w:val="004E592B"/>
    <w:rsid w:val="004E5C2A"/>
    <w:rsid w:val="004E5C7E"/>
    <w:rsid w:val="004E5F36"/>
    <w:rsid w:val="004E6398"/>
    <w:rsid w:val="004E66EE"/>
    <w:rsid w:val="004E6CEA"/>
    <w:rsid w:val="004E6EBC"/>
    <w:rsid w:val="004E6EF2"/>
    <w:rsid w:val="004E7085"/>
    <w:rsid w:val="004E716D"/>
    <w:rsid w:val="004E71EF"/>
    <w:rsid w:val="004E7406"/>
    <w:rsid w:val="004E7414"/>
    <w:rsid w:val="004E7547"/>
    <w:rsid w:val="004F03B3"/>
    <w:rsid w:val="004F0894"/>
    <w:rsid w:val="004F1354"/>
    <w:rsid w:val="004F1804"/>
    <w:rsid w:val="004F18E6"/>
    <w:rsid w:val="004F1D7E"/>
    <w:rsid w:val="004F2108"/>
    <w:rsid w:val="004F23F9"/>
    <w:rsid w:val="004F3439"/>
    <w:rsid w:val="004F45CE"/>
    <w:rsid w:val="004F4619"/>
    <w:rsid w:val="004F4C74"/>
    <w:rsid w:val="004F4E76"/>
    <w:rsid w:val="004F4F81"/>
    <w:rsid w:val="004F65E6"/>
    <w:rsid w:val="004F7447"/>
    <w:rsid w:val="004F75BA"/>
    <w:rsid w:val="004F7757"/>
    <w:rsid w:val="004F785C"/>
    <w:rsid w:val="004F79D0"/>
    <w:rsid w:val="00500D7E"/>
    <w:rsid w:val="005020E7"/>
    <w:rsid w:val="0050247D"/>
    <w:rsid w:val="0050293C"/>
    <w:rsid w:val="00502AEE"/>
    <w:rsid w:val="00502DB7"/>
    <w:rsid w:val="00503BC6"/>
    <w:rsid w:val="00503E36"/>
    <w:rsid w:val="00503F61"/>
    <w:rsid w:val="00503F6C"/>
    <w:rsid w:val="0050453E"/>
    <w:rsid w:val="0050495D"/>
    <w:rsid w:val="00504BE6"/>
    <w:rsid w:val="00504CD8"/>
    <w:rsid w:val="005051D5"/>
    <w:rsid w:val="00505481"/>
    <w:rsid w:val="0050570C"/>
    <w:rsid w:val="005059A7"/>
    <w:rsid w:val="00506714"/>
    <w:rsid w:val="00507160"/>
    <w:rsid w:val="005079D3"/>
    <w:rsid w:val="005105F0"/>
    <w:rsid w:val="00510E1A"/>
    <w:rsid w:val="005123D5"/>
    <w:rsid w:val="00512B27"/>
    <w:rsid w:val="00512BE0"/>
    <w:rsid w:val="00512F4B"/>
    <w:rsid w:val="00513058"/>
    <w:rsid w:val="0051317D"/>
    <w:rsid w:val="00513380"/>
    <w:rsid w:val="00513503"/>
    <w:rsid w:val="00513A9D"/>
    <w:rsid w:val="00513B03"/>
    <w:rsid w:val="00514158"/>
    <w:rsid w:val="005144A8"/>
    <w:rsid w:val="00515568"/>
    <w:rsid w:val="005159F6"/>
    <w:rsid w:val="00516A0F"/>
    <w:rsid w:val="005172F0"/>
    <w:rsid w:val="00517797"/>
    <w:rsid w:val="005207B3"/>
    <w:rsid w:val="0052139A"/>
    <w:rsid w:val="0052185C"/>
    <w:rsid w:val="0052188A"/>
    <w:rsid w:val="00521892"/>
    <w:rsid w:val="00521B00"/>
    <w:rsid w:val="00521BF1"/>
    <w:rsid w:val="00522A26"/>
    <w:rsid w:val="00522FB4"/>
    <w:rsid w:val="005231BC"/>
    <w:rsid w:val="0052369C"/>
    <w:rsid w:val="005238FC"/>
    <w:rsid w:val="00523B42"/>
    <w:rsid w:val="00523C92"/>
    <w:rsid w:val="00524E72"/>
    <w:rsid w:val="0052513D"/>
    <w:rsid w:val="005251E2"/>
    <w:rsid w:val="005252EB"/>
    <w:rsid w:val="0052571B"/>
    <w:rsid w:val="00526473"/>
    <w:rsid w:val="0052687E"/>
    <w:rsid w:val="005273DB"/>
    <w:rsid w:val="00530C43"/>
    <w:rsid w:val="005313CA"/>
    <w:rsid w:val="0053161C"/>
    <w:rsid w:val="00531B49"/>
    <w:rsid w:val="005324F8"/>
    <w:rsid w:val="00532D66"/>
    <w:rsid w:val="0053353A"/>
    <w:rsid w:val="005337EE"/>
    <w:rsid w:val="00533952"/>
    <w:rsid w:val="00533F34"/>
    <w:rsid w:val="00534276"/>
    <w:rsid w:val="00534538"/>
    <w:rsid w:val="00534734"/>
    <w:rsid w:val="00534DC9"/>
    <w:rsid w:val="00534E50"/>
    <w:rsid w:val="00534EDC"/>
    <w:rsid w:val="00535888"/>
    <w:rsid w:val="00535D80"/>
    <w:rsid w:val="00535DB6"/>
    <w:rsid w:val="005361F5"/>
    <w:rsid w:val="005362F9"/>
    <w:rsid w:val="00536748"/>
    <w:rsid w:val="00536EB5"/>
    <w:rsid w:val="00536EF1"/>
    <w:rsid w:val="00537DED"/>
    <w:rsid w:val="005401FC"/>
    <w:rsid w:val="00540200"/>
    <w:rsid w:val="005409D1"/>
    <w:rsid w:val="005412FA"/>
    <w:rsid w:val="005414B1"/>
    <w:rsid w:val="005416AF"/>
    <w:rsid w:val="00541D6D"/>
    <w:rsid w:val="005423B6"/>
    <w:rsid w:val="00542C38"/>
    <w:rsid w:val="00542C7E"/>
    <w:rsid w:val="005440BD"/>
    <w:rsid w:val="005445BA"/>
    <w:rsid w:val="005452FB"/>
    <w:rsid w:val="00545435"/>
    <w:rsid w:val="00545AE1"/>
    <w:rsid w:val="00545DD1"/>
    <w:rsid w:val="00546283"/>
    <w:rsid w:val="00546DAD"/>
    <w:rsid w:val="00546FD2"/>
    <w:rsid w:val="00547A46"/>
    <w:rsid w:val="00547ACD"/>
    <w:rsid w:val="00547C9A"/>
    <w:rsid w:val="005512F4"/>
    <w:rsid w:val="00551470"/>
    <w:rsid w:val="00552A09"/>
    <w:rsid w:val="00553480"/>
    <w:rsid w:val="00553EEC"/>
    <w:rsid w:val="0055448A"/>
    <w:rsid w:val="00554788"/>
    <w:rsid w:val="00554ECD"/>
    <w:rsid w:val="0055546F"/>
    <w:rsid w:val="005554D0"/>
    <w:rsid w:val="005556A9"/>
    <w:rsid w:val="00556557"/>
    <w:rsid w:val="00556707"/>
    <w:rsid w:val="00557403"/>
    <w:rsid w:val="00557482"/>
    <w:rsid w:val="00557C9B"/>
    <w:rsid w:val="00560090"/>
    <w:rsid w:val="005613F8"/>
    <w:rsid w:val="005616BD"/>
    <w:rsid w:val="00561952"/>
    <w:rsid w:val="00562024"/>
    <w:rsid w:val="00562318"/>
    <w:rsid w:val="005623F8"/>
    <w:rsid w:val="00562546"/>
    <w:rsid w:val="00562709"/>
    <w:rsid w:val="00563020"/>
    <w:rsid w:val="00563210"/>
    <w:rsid w:val="00563460"/>
    <w:rsid w:val="00563B73"/>
    <w:rsid w:val="00563D58"/>
    <w:rsid w:val="00563D70"/>
    <w:rsid w:val="00564138"/>
    <w:rsid w:val="0056453A"/>
    <w:rsid w:val="00565509"/>
    <w:rsid w:val="0056573F"/>
    <w:rsid w:val="00565D80"/>
    <w:rsid w:val="005660A5"/>
    <w:rsid w:val="0056632B"/>
    <w:rsid w:val="00566550"/>
    <w:rsid w:val="0056661E"/>
    <w:rsid w:val="005677E3"/>
    <w:rsid w:val="00570484"/>
    <w:rsid w:val="0057056D"/>
    <w:rsid w:val="0057079B"/>
    <w:rsid w:val="0057083C"/>
    <w:rsid w:val="00571C94"/>
    <w:rsid w:val="00571E01"/>
    <w:rsid w:val="00571E57"/>
    <w:rsid w:val="005725D4"/>
    <w:rsid w:val="005728E5"/>
    <w:rsid w:val="005731E3"/>
    <w:rsid w:val="00573743"/>
    <w:rsid w:val="00573971"/>
    <w:rsid w:val="00573DD5"/>
    <w:rsid w:val="00574063"/>
    <w:rsid w:val="00574A3E"/>
    <w:rsid w:val="00575768"/>
    <w:rsid w:val="00575965"/>
    <w:rsid w:val="00575B18"/>
    <w:rsid w:val="00575B71"/>
    <w:rsid w:val="005764F6"/>
    <w:rsid w:val="00576E97"/>
    <w:rsid w:val="005771D1"/>
    <w:rsid w:val="005771D4"/>
    <w:rsid w:val="005772B8"/>
    <w:rsid w:val="00577643"/>
    <w:rsid w:val="00577C20"/>
    <w:rsid w:val="00580AEE"/>
    <w:rsid w:val="00580B1D"/>
    <w:rsid w:val="00580D12"/>
    <w:rsid w:val="00580F4A"/>
    <w:rsid w:val="0058219C"/>
    <w:rsid w:val="00582A9D"/>
    <w:rsid w:val="005832E2"/>
    <w:rsid w:val="005833BE"/>
    <w:rsid w:val="00584126"/>
    <w:rsid w:val="00584310"/>
    <w:rsid w:val="0058447E"/>
    <w:rsid w:val="00585352"/>
    <w:rsid w:val="00585B07"/>
    <w:rsid w:val="00586D29"/>
    <w:rsid w:val="00586DD4"/>
    <w:rsid w:val="00586F98"/>
    <w:rsid w:val="0058710A"/>
    <w:rsid w:val="0058742B"/>
    <w:rsid w:val="005907EC"/>
    <w:rsid w:val="00591375"/>
    <w:rsid w:val="0059148E"/>
    <w:rsid w:val="00591628"/>
    <w:rsid w:val="00591E8F"/>
    <w:rsid w:val="005923D6"/>
    <w:rsid w:val="00592D99"/>
    <w:rsid w:val="00592F36"/>
    <w:rsid w:val="0059333C"/>
    <w:rsid w:val="00594EB5"/>
    <w:rsid w:val="00595124"/>
    <w:rsid w:val="00595399"/>
    <w:rsid w:val="0059626B"/>
    <w:rsid w:val="00596675"/>
    <w:rsid w:val="00596687"/>
    <w:rsid w:val="00596ADB"/>
    <w:rsid w:val="00596CF4"/>
    <w:rsid w:val="00597692"/>
    <w:rsid w:val="00597975"/>
    <w:rsid w:val="005A0347"/>
    <w:rsid w:val="005A1046"/>
    <w:rsid w:val="005A1A19"/>
    <w:rsid w:val="005A28D8"/>
    <w:rsid w:val="005A2A58"/>
    <w:rsid w:val="005A2E41"/>
    <w:rsid w:val="005A30BE"/>
    <w:rsid w:val="005A3E7F"/>
    <w:rsid w:val="005A444A"/>
    <w:rsid w:val="005A4526"/>
    <w:rsid w:val="005A50D1"/>
    <w:rsid w:val="005A52A6"/>
    <w:rsid w:val="005A57D2"/>
    <w:rsid w:val="005A668C"/>
    <w:rsid w:val="005A6E70"/>
    <w:rsid w:val="005A709F"/>
    <w:rsid w:val="005A71F0"/>
    <w:rsid w:val="005A723D"/>
    <w:rsid w:val="005A762D"/>
    <w:rsid w:val="005A7CDD"/>
    <w:rsid w:val="005B03C5"/>
    <w:rsid w:val="005B0446"/>
    <w:rsid w:val="005B05AD"/>
    <w:rsid w:val="005B0A1D"/>
    <w:rsid w:val="005B0DBF"/>
    <w:rsid w:val="005B0E2A"/>
    <w:rsid w:val="005B0F35"/>
    <w:rsid w:val="005B12C8"/>
    <w:rsid w:val="005B164D"/>
    <w:rsid w:val="005B2690"/>
    <w:rsid w:val="005B2E30"/>
    <w:rsid w:val="005B2EE1"/>
    <w:rsid w:val="005B2FBE"/>
    <w:rsid w:val="005B370A"/>
    <w:rsid w:val="005B3FCC"/>
    <w:rsid w:val="005B423F"/>
    <w:rsid w:val="005B4AA9"/>
    <w:rsid w:val="005B4B46"/>
    <w:rsid w:val="005B4C26"/>
    <w:rsid w:val="005B4EEA"/>
    <w:rsid w:val="005B509C"/>
    <w:rsid w:val="005B55E0"/>
    <w:rsid w:val="005B5C04"/>
    <w:rsid w:val="005B5ECC"/>
    <w:rsid w:val="005B6585"/>
    <w:rsid w:val="005B6F9E"/>
    <w:rsid w:val="005B74AD"/>
    <w:rsid w:val="005B7C02"/>
    <w:rsid w:val="005B7C32"/>
    <w:rsid w:val="005C03F3"/>
    <w:rsid w:val="005C04D7"/>
    <w:rsid w:val="005C1F7D"/>
    <w:rsid w:val="005C21DE"/>
    <w:rsid w:val="005C3D77"/>
    <w:rsid w:val="005C45D3"/>
    <w:rsid w:val="005C4818"/>
    <w:rsid w:val="005C491D"/>
    <w:rsid w:val="005C57E6"/>
    <w:rsid w:val="005C5A4C"/>
    <w:rsid w:val="005C617D"/>
    <w:rsid w:val="005C69B7"/>
    <w:rsid w:val="005C6A8A"/>
    <w:rsid w:val="005C6EA7"/>
    <w:rsid w:val="005C7DA8"/>
    <w:rsid w:val="005D0256"/>
    <w:rsid w:val="005D0274"/>
    <w:rsid w:val="005D04CB"/>
    <w:rsid w:val="005D1FE5"/>
    <w:rsid w:val="005D2024"/>
    <w:rsid w:val="005D21B1"/>
    <w:rsid w:val="005D242A"/>
    <w:rsid w:val="005D2590"/>
    <w:rsid w:val="005D278B"/>
    <w:rsid w:val="005D2D06"/>
    <w:rsid w:val="005D38BB"/>
    <w:rsid w:val="005D4071"/>
    <w:rsid w:val="005D42B1"/>
    <w:rsid w:val="005D549C"/>
    <w:rsid w:val="005D56E7"/>
    <w:rsid w:val="005D5DC5"/>
    <w:rsid w:val="005D63E8"/>
    <w:rsid w:val="005D7505"/>
    <w:rsid w:val="005D75A9"/>
    <w:rsid w:val="005D79C2"/>
    <w:rsid w:val="005E04B2"/>
    <w:rsid w:val="005E058F"/>
    <w:rsid w:val="005E090D"/>
    <w:rsid w:val="005E0B51"/>
    <w:rsid w:val="005E0B55"/>
    <w:rsid w:val="005E0C29"/>
    <w:rsid w:val="005E1667"/>
    <w:rsid w:val="005E18B5"/>
    <w:rsid w:val="005E1A3C"/>
    <w:rsid w:val="005E254F"/>
    <w:rsid w:val="005E2A01"/>
    <w:rsid w:val="005E2CFC"/>
    <w:rsid w:val="005E2DBC"/>
    <w:rsid w:val="005E2E73"/>
    <w:rsid w:val="005E2F04"/>
    <w:rsid w:val="005E2F75"/>
    <w:rsid w:val="005E33CF"/>
    <w:rsid w:val="005E3626"/>
    <w:rsid w:val="005E370A"/>
    <w:rsid w:val="005E4AD2"/>
    <w:rsid w:val="005E54B6"/>
    <w:rsid w:val="005E597D"/>
    <w:rsid w:val="005E5DC2"/>
    <w:rsid w:val="005E648E"/>
    <w:rsid w:val="005E70C3"/>
    <w:rsid w:val="005E797A"/>
    <w:rsid w:val="005E7DAA"/>
    <w:rsid w:val="005E7F71"/>
    <w:rsid w:val="005F005D"/>
    <w:rsid w:val="005F085E"/>
    <w:rsid w:val="005F19AD"/>
    <w:rsid w:val="005F1B5A"/>
    <w:rsid w:val="005F20FA"/>
    <w:rsid w:val="005F23C8"/>
    <w:rsid w:val="005F2777"/>
    <w:rsid w:val="005F2EA7"/>
    <w:rsid w:val="005F3111"/>
    <w:rsid w:val="005F3EFF"/>
    <w:rsid w:val="005F3FD2"/>
    <w:rsid w:val="005F4663"/>
    <w:rsid w:val="005F564A"/>
    <w:rsid w:val="005F576C"/>
    <w:rsid w:val="005F587A"/>
    <w:rsid w:val="005F5900"/>
    <w:rsid w:val="005F6E02"/>
    <w:rsid w:val="005F6FC9"/>
    <w:rsid w:val="005F7F91"/>
    <w:rsid w:val="0060095A"/>
    <w:rsid w:val="00600E91"/>
    <w:rsid w:val="00601DA3"/>
    <w:rsid w:val="00601FE5"/>
    <w:rsid w:val="006026D4"/>
    <w:rsid w:val="00602787"/>
    <w:rsid w:val="00602A67"/>
    <w:rsid w:val="00603674"/>
    <w:rsid w:val="006036FB"/>
    <w:rsid w:val="006039E7"/>
    <w:rsid w:val="00603AD1"/>
    <w:rsid w:val="00603FCF"/>
    <w:rsid w:val="0060452D"/>
    <w:rsid w:val="00604718"/>
    <w:rsid w:val="00604EF1"/>
    <w:rsid w:val="006052B4"/>
    <w:rsid w:val="00605896"/>
    <w:rsid w:val="00605CBB"/>
    <w:rsid w:val="00606820"/>
    <w:rsid w:val="006070FE"/>
    <w:rsid w:val="00607240"/>
    <w:rsid w:val="00607445"/>
    <w:rsid w:val="00607570"/>
    <w:rsid w:val="006076FD"/>
    <w:rsid w:val="00607D35"/>
    <w:rsid w:val="00607D95"/>
    <w:rsid w:val="0061016A"/>
    <w:rsid w:val="00610775"/>
    <w:rsid w:val="00611ACC"/>
    <w:rsid w:val="00612231"/>
    <w:rsid w:val="0061266A"/>
    <w:rsid w:val="006128F2"/>
    <w:rsid w:val="00613B0F"/>
    <w:rsid w:val="006145F5"/>
    <w:rsid w:val="00614A43"/>
    <w:rsid w:val="00615C29"/>
    <w:rsid w:val="00615D19"/>
    <w:rsid w:val="00615E5D"/>
    <w:rsid w:val="0061612A"/>
    <w:rsid w:val="00616315"/>
    <w:rsid w:val="00616A93"/>
    <w:rsid w:val="00617496"/>
    <w:rsid w:val="00617912"/>
    <w:rsid w:val="0061798C"/>
    <w:rsid w:val="006202DD"/>
    <w:rsid w:val="006205FD"/>
    <w:rsid w:val="00620B08"/>
    <w:rsid w:val="0062117C"/>
    <w:rsid w:val="006211CB"/>
    <w:rsid w:val="0062145C"/>
    <w:rsid w:val="006216A2"/>
    <w:rsid w:val="00621E2E"/>
    <w:rsid w:val="00622384"/>
    <w:rsid w:val="006227C5"/>
    <w:rsid w:val="006227EB"/>
    <w:rsid w:val="00622C75"/>
    <w:rsid w:val="00623254"/>
    <w:rsid w:val="00623863"/>
    <w:rsid w:val="00624A1A"/>
    <w:rsid w:val="00624AF3"/>
    <w:rsid w:val="00625565"/>
    <w:rsid w:val="0062743F"/>
    <w:rsid w:val="00627C6B"/>
    <w:rsid w:val="00627DA8"/>
    <w:rsid w:val="00632823"/>
    <w:rsid w:val="00633008"/>
    <w:rsid w:val="00633C8B"/>
    <w:rsid w:val="0063443F"/>
    <w:rsid w:val="0063473A"/>
    <w:rsid w:val="006347C9"/>
    <w:rsid w:val="0063507F"/>
    <w:rsid w:val="0063575C"/>
    <w:rsid w:val="006358F0"/>
    <w:rsid w:val="00635E62"/>
    <w:rsid w:val="006363E7"/>
    <w:rsid w:val="006373C5"/>
    <w:rsid w:val="00637EF6"/>
    <w:rsid w:val="00640155"/>
    <w:rsid w:val="00640500"/>
    <w:rsid w:val="006407B8"/>
    <w:rsid w:val="006409CC"/>
    <w:rsid w:val="00640B6B"/>
    <w:rsid w:val="00641433"/>
    <w:rsid w:val="006415E9"/>
    <w:rsid w:val="006418A4"/>
    <w:rsid w:val="0064294F"/>
    <w:rsid w:val="00643157"/>
    <w:rsid w:val="00643CFE"/>
    <w:rsid w:val="00643E57"/>
    <w:rsid w:val="00644796"/>
    <w:rsid w:val="00645111"/>
    <w:rsid w:val="0064594C"/>
    <w:rsid w:val="006459F1"/>
    <w:rsid w:val="0064628A"/>
    <w:rsid w:val="00646471"/>
    <w:rsid w:val="00646F40"/>
    <w:rsid w:val="00647D24"/>
    <w:rsid w:val="00650F08"/>
    <w:rsid w:val="00651043"/>
    <w:rsid w:val="0065159C"/>
    <w:rsid w:val="00651891"/>
    <w:rsid w:val="00651892"/>
    <w:rsid w:val="00651935"/>
    <w:rsid w:val="00651C37"/>
    <w:rsid w:val="00651F94"/>
    <w:rsid w:val="0065204D"/>
    <w:rsid w:val="00653BDD"/>
    <w:rsid w:val="006540CE"/>
    <w:rsid w:val="0065447A"/>
    <w:rsid w:val="00654686"/>
    <w:rsid w:val="00654782"/>
    <w:rsid w:val="00654D0E"/>
    <w:rsid w:val="00655827"/>
    <w:rsid w:val="0065593F"/>
    <w:rsid w:val="00655BDB"/>
    <w:rsid w:val="00655E0C"/>
    <w:rsid w:val="0065637D"/>
    <w:rsid w:val="00656980"/>
    <w:rsid w:val="006569DD"/>
    <w:rsid w:val="00657FC4"/>
    <w:rsid w:val="00660643"/>
    <w:rsid w:val="00660FCE"/>
    <w:rsid w:val="006614BB"/>
    <w:rsid w:val="00661AF9"/>
    <w:rsid w:val="00661CE0"/>
    <w:rsid w:val="00661FDC"/>
    <w:rsid w:val="006620C7"/>
    <w:rsid w:val="00662620"/>
    <w:rsid w:val="00662AC9"/>
    <w:rsid w:val="00662C84"/>
    <w:rsid w:val="00662CC5"/>
    <w:rsid w:val="0066328B"/>
    <w:rsid w:val="00663640"/>
    <w:rsid w:val="00663F00"/>
    <w:rsid w:val="0066439D"/>
    <w:rsid w:val="006643AA"/>
    <w:rsid w:val="00664AAA"/>
    <w:rsid w:val="0066566B"/>
    <w:rsid w:val="00665885"/>
    <w:rsid w:val="00665F8A"/>
    <w:rsid w:val="0066668B"/>
    <w:rsid w:val="006667E0"/>
    <w:rsid w:val="00666888"/>
    <w:rsid w:val="00666F39"/>
    <w:rsid w:val="00667CC6"/>
    <w:rsid w:val="006704B1"/>
    <w:rsid w:val="006707C0"/>
    <w:rsid w:val="00670E5C"/>
    <w:rsid w:val="00670F09"/>
    <w:rsid w:val="006717CA"/>
    <w:rsid w:val="0067190F"/>
    <w:rsid w:val="0067257C"/>
    <w:rsid w:val="006727DA"/>
    <w:rsid w:val="006741A8"/>
    <w:rsid w:val="006741D0"/>
    <w:rsid w:val="00674456"/>
    <w:rsid w:val="0067459D"/>
    <w:rsid w:val="00674886"/>
    <w:rsid w:val="00674E32"/>
    <w:rsid w:val="00674E57"/>
    <w:rsid w:val="0067572A"/>
    <w:rsid w:val="006757B6"/>
    <w:rsid w:val="00676632"/>
    <w:rsid w:val="00676A67"/>
    <w:rsid w:val="0067742C"/>
    <w:rsid w:val="00677731"/>
    <w:rsid w:val="006809F4"/>
    <w:rsid w:val="00681172"/>
    <w:rsid w:val="006811BD"/>
    <w:rsid w:val="0068126E"/>
    <w:rsid w:val="00681408"/>
    <w:rsid w:val="00681839"/>
    <w:rsid w:val="00681C12"/>
    <w:rsid w:val="0068224F"/>
    <w:rsid w:val="0068225A"/>
    <w:rsid w:val="006822E9"/>
    <w:rsid w:val="006823F4"/>
    <w:rsid w:val="00682BAA"/>
    <w:rsid w:val="00683305"/>
    <w:rsid w:val="0068339C"/>
    <w:rsid w:val="00683DD3"/>
    <w:rsid w:val="00684541"/>
    <w:rsid w:val="00685676"/>
    <w:rsid w:val="00685CA9"/>
    <w:rsid w:val="00685D6B"/>
    <w:rsid w:val="00686757"/>
    <w:rsid w:val="00687978"/>
    <w:rsid w:val="00687DFD"/>
    <w:rsid w:val="00690299"/>
    <w:rsid w:val="0069135F"/>
    <w:rsid w:val="00691BEA"/>
    <w:rsid w:val="006924E0"/>
    <w:rsid w:val="006929C6"/>
    <w:rsid w:val="00692A19"/>
    <w:rsid w:val="00692B97"/>
    <w:rsid w:val="0069321F"/>
    <w:rsid w:val="00693BE3"/>
    <w:rsid w:val="00694623"/>
    <w:rsid w:val="006946F5"/>
    <w:rsid w:val="00695082"/>
    <w:rsid w:val="0069512C"/>
    <w:rsid w:val="006955B7"/>
    <w:rsid w:val="00695A71"/>
    <w:rsid w:val="00695C50"/>
    <w:rsid w:val="00695DE2"/>
    <w:rsid w:val="0069604F"/>
    <w:rsid w:val="00696F0B"/>
    <w:rsid w:val="00697D51"/>
    <w:rsid w:val="006A0470"/>
    <w:rsid w:val="006A07A3"/>
    <w:rsid w:val="006A0DF2"/>
    <w:rsid w:val="006A136F"/>
    <w:rsid w:val="006A199C"/>
    <w:rsid w:val="006A2BCE"/>
    <w:rsid w:val="006A3552"/>
    <w:rsid w:val="006A37CA"/>
    <w:rsid w:val="006A446E"/>
    <w:rsid w:val="006A4B62"/>
    <w:rsid w:val="006A500A"/>
    <w:rsid w:val="006A5464"/>
    <w:rsid w:val="006A56A8"/>
    <w:rsid w:val="006A5884"/>
    <w:rsid w:val="006A66BB"/>
    <w:rsid w:val="006A73FF"/>
    <w:rsid w:val="006A7AC6"/>
    <w:rsid w:val="006A7EE4"/>
    <w:rsid w:val="006B08A4"/>
    <w:rsid w:val="006B0BBB"/>
    <w:rsid w:val="006B1139"/>
    <w:rsid w:val="006B13BE"/>
    <w:rsid w:val="006B1D7F"/>
    <w:rsid w:val="006B2624"/>
    <w:rsid w:val="006B27A6"/>
    <w:rsid w:val="006B392E"/>
    <w:rsid w:val="006B3CD9"/>
    <w:rsid w:val="006B3DF4"/>
    <w:rsid w:val="006B4293"/>
    <w:rsid w:val="006B433D"/>
    <w:rsid w:val="006B44D5"/>
    <w:rsid w:val="006B4B4D"/>
    <w:rsid w:val="006B5A65"/>
    <w:rsid w:val="006B60AC"/>
    <w:rsid w:val="006B65AC"/>
    <w:rsid w:val="006B6614"/>
    <w:rsid w:val="006B665A"/>
    <w:rsid w:val="006B66BF"/>
    <w:rsid w:val="006B6C35"/>
    <w:rsid w:val="006B6D95"/>
    <w:rsid w:val="006B7490"/>
    <w:rsid w:val="006B7CCC"/>
    <w:rsid w:val="006C00DA"/>
    <w:rsid w:val="006C04D1"/>
    <w:rsid w:val="006C0831"/>
    <w:rsid w:val="006C09D8"/>
    <w:rsid w:val="006C19D0"/>
    <w:rsid w:val="006C20F7"/>
    <w:rsid w:val="006C2157"/>
    <w:rsid w:val="006C23D9"/>
    <w:rsid w:val="006C24F8"/>
    <w:rsid w:val="006C2B2A"/>
    <w:rsid w:val="006C2B8C"/>
    <w:rsid w:val="006C2BE2"/>
    <w:rsid w:val="006C2FFF"/>
    <w:rsid w:val="006C3987"/>
    <w:rsid w:val="006C3A63"/>
    <w:rsid w:val="006C3D97"/>
    <w:rsid w:val="006C3F08"/>
    <w:rsid w:val="006C44C3"/>
    <w:rsid w:val="006C4B85"/>
    <w:rsid w:val="006C5029"/>
    <w:rsid w:val="006C5869"/>
    <w:rsid w:val="006C6558"/>
    <w:rsid w:val="006C68EC"/>
    <w:rsid w:val="006C6D68"/>
    <w:rsid w:val="006C73F2"/>
    <w:rsid w:val="006C749B"/>
    <w:rsid w:val="006C7A53"/>
    <w:rsid w:val="006D088C"/>
    <w:rsid w:val="006D258A"/>
    <w:rsid w:val="006D27E5"/>
    <w:rsid w:val="006D287B"/>
    <w:rsid w:val="006D2881"/>
    <w:rsid w:val="006D2FBF"/>
    <w:rsid w:val="006D330A"/>
    <w:rsid w:val="006D3621"/>
    <w:rsid w:val="006D3C63"/>
    <w:rsid w:val="006D3CCA"/>
    <w:rsid w:val="006D4544"/>
    <w:rsid w:val="006D460C"/>
    <w:rsid w:val="006D4677"/>
    <w:rsid w:val="006D4871"/>
    <w:rsid w:val="006D4C3F"/>
    <w:rsid w:val="006D4D83"/>
    <w:rsid w:val="006D5113"/>
    <w:rsid w:val="006D54CA"/>
    <w:rsid w:val="006D55FE"/>
    <w:rsid w:val="006D6096"/>
    <w:rsid w:val="006D6542"/>
    <w:rsid w:val="006D6DC3"/>
    <w:rsid w:val="006D76EB"/>
    <w:rsid w:val="006D7ABA"/>
    <w:rsid w:val="006E0871"/>
    <w:rsid w:val="006E12A4"/>
    <w:rsid w:val="006E1708"/>
    <w:rsid w:val="006E1795"/>
    <w:rsid w:val="006E19B6"/>
    <w:rsid w:val="006E1B9A"/>
    <w:rsid w:val="006E2423"/>
    <w:rsid w:val="006E2778"/>
    <w:rsid w:val="006E286D"/>
    <w:rsid w:val="006E32ED"/>
    <w:rsid w:val="006E3683"/>
    <w:rsid w:val="006E3C7E"/>
    <w:rsid w:val="006E40BC"/>
    <w:rsid w:val="006E41F3"/>
    <w:rsid w:val="006E467A"/>
    <w:rsid w:val="006E4BE1"/>
    <w:rsid w:val="006E4FDE"/>
    <w:rsid w:val="006E52D0"/>
    <w:rsid w:val="006E5691"/>
    <w:rsid w:val="006E6D11"/>
    <w:rsid w:val="006E7412"/>
    <w:rsid w:val="006E7417"/>
    <w:rsid w:val="006E7420"/>
    <w:rsid w:val="006E7D10"/>
    <w:rsid w:val="006E7E37"/>
    <w:rsid w:val="006E7E55"/>
    <w:rsid w:val="006F02D3"/>
    <w:rsid w:val="006F07A7"/>
    <w:rsid w:val="006F09E8"/>
    <w:rsid w:val="006F0C6E"/>
    <w:rsid w:val="006F0E4C"/>
    <w:rsid w:val="006F0FBA"/>
    <w:rsid w:val="006F146C"/>
    <w:rsid w:val="006F1ABE"/>
    <w:rsid w:val="006F1BA1"/>
    <w:rsid w:val="006F1C49"/>
    <w:rsid w:val="006F24C0"/>
    <w:rsid w:val="006F2718"/>
    <w:rsid w:val="006F29F8"/>
    <w:rsid w:val="006F2E0C"/>
    <w:rsid w:val="006F2E8B"/>
    <w:rsid w:val="006F3DC6"/>
    <w:rsid w:val="006F3F40"/>
    <w:rsid w:val="006F3FD1"/>
    <w:rsid w:val="006F3FE4"/>
    <w:rsid w:val="006F416E"/>
    <w:rsid w:val="006F4EED"/>
    <w:rsid w:val="006F59DD"/>
    <w:rsid w:val="006F5C45"/>
    <w:rsid w:val="006F5D8C"/>
    <w:rsid w:val="006F5E4C"/>
    <w:rsid w:val="006F679B"/>
    <w:rsid w:val="006F7098"/>
    <w:rsid w:val="006F72E4"/>
    <w:rsid w:val="006F745F"/>
    <w:rsid w:val="006F7482"/>
    <w:rsid w:val="006F7BF4"/>
    <w:rsid w:val="00700264"/>
    <w:rsid w:val="007002C7"/>
    <w:rsid w:val="00700FDF"/>
    <w:rsid w:val="007012BE"/>
    <w:rsid w:val="00703DFD"/>
    <w:rsid w:val="0070436D"/>
    <w:rsid w:val="00704982"/>
    <w:rsid w:val="00704DE1"/>
    <w:rsid w:val="00705422"/>
    <w:rsid w:val="00705FF5"/>
    <w:rsid w:val="00706056"/>
    <w:rsid w:val="00707D5C"/>
    <w:rsid w:val="0071055D"/>
    <w:rsid w:val="007108EB"/>
    <w:rsid w:val="00710B35"/>
    <w:rsid w:val="0071196B"/>
    <w:rsid w:val="00711BAB"/>
    <w:rsid w:val="00712418"/>
    <w:rsid w:val="007128D4"/>
    <w:rsid w:val="00712B71"/>
    <w:rsid w:val="00712EBF"/>
    <w:rsid w:val="007131FC"/>
    <w:rsid w:val="007136CD"/>
    <w:rsid w:val="00713A42"/>
    <w:rsid w:val="00713B4A"/>
    <w:rsid w:val="00713B4B"/>
    <w:rsid w:val="00714083"/>
    <w:rsid w:val="007142D7"/>
    <w:rsid w:val="007143F7"/>
    <w:rsid w:val="0071462A"/>
    <w:rsid w:val="007159DB"/>
    <w:rsid w:val="00715DD5"/>
    <w:rsid w:val="007162AC"/>
    <w:rsid w:val="00716333"/>
    <w:rsid w:val="00716A5F"/>
    <w:rsid w:val="00716A6E"/>
    <w:rsid w:val="00716B55"/>
    <w:rsid w:val="00716B7F"/>
    <w:rsid w:val="007170C8"/>
    <w:rsid w:val="00717126"/>
    <w:rsid w:val="0071743B"/>
    <w:rsid w:val="007176CA"/>
    <w:rsid w:val="0071778F"/>
    <w:rsid w:val="00717F29"/>
    <w:rsid w:val="00721790"/>
    <w:rsid w:val="007219F1"/>
    <w:rsid w:val="00721CE3"/>
    <w:rsid w:val="00722892"/>
    <w:rsid w:val="0072346D"/>
    <w:rsid w:val="0072347E"/>
    <w:rsid w:val="0072356B"/>
    <w:rsid w:val="007247AB"/>
    <w:rsid w:val="00725036"/>
    <w:rsid w:val="007252FF"/>
    <w:rsid w:val="007253A5"/>
    <w:rsid w:val="00726F6A"/>
    <w:rsid w:val="007274AC"/>
    <w:rsid w:val="007277C0"/>
    <w:rsid w:val="007279A2"/>
    <w:rsid w:val="0073012E"/>
    <w:rsid w:val="0073018B"/>
    <w:rsid w:val="0073041F"/>
    <w:rsid w:val="00730503"/>
    <w:rsid w:val="00730552"/>
    <w:rsid w:val="00731502"/>
    <w:rsid w:val="0073173E"/>
    <w:rsid w:val="00731C11"/>
    <w:rsid w:val="00731D32"/>
    <w:rsid w:val="00731F6F"/>
    <w:rsid w:val="007322ED"/>
    <w:rsid w:val="00732D27"/>
    <w:rsid w:val="00732DBC"/>
    <w:rsid w:val="0073405C"/>
    <w:rsid w:val="0073490C"/>
    <w:rsid w:val="007349A4"/>
    <w:rsid w:val="00734B57"/>
    <w:rsid w:val="00734C07"/>
    <w:rsid w:val="0073521E"/>
    <w:rsid w:val="00735967"/>
    <w:rsid w:val="00735990"/>
    <w:rsid w:val="00736291"/>
    <w:rsid w:val="0073633F"/>
    <w:rsid w:val="007363B1"/>
    <w:rsid w:val="00736BD9"/>
    <w:rsid w:val="00736CE5"/>
    <w:rsid w:val="00737365"/>
    <w:rsid w:val="00737FF2"/>
    <w:rsid w:val="00740113"/>
    <w:rsid w:val="007410C1"/>
    <w:rsid w:val="00741C87"/>
    <w:rsid w:val="00741EE4"/>
    <w:rsid w:val="0074285C"/>
    <w:rsid w:val="00742B82"/>
    <w:rsid w:val="00742E4E"/>
    <w:rsid w:val="007431AD"/>
    <w:rsid w:val="007435CB"/>
    <w:rsid w:val="00743DF1"/>
    <w:rsid w:val="00743FC5"/>
    <w:rsid w:val="007442C2"/>
    <w:rsid w:val="00744402"/>
    <w:rsid w:val="007445C4"/>
    <w:rsid w:val="00745D31"/>
    <w:rsid w:val="00746A58"/>
    <w:rsid w:val="00746F3D"/>
    <w:rsid w:val="00747176"/>
    <w:rsid w:val="00747472"/>
    <w:rsid w:val="007474DB"/>
    <w:rsid w:val="00747630"/>
    <w:rsid w:val="007503CD"/>
    <w:rsid w:val="007505D6"/>
    <w:rsid w:val="0075067E"/>
    <w:rsid w:val="00750E8A"/>
    <w:rsid w:val="0075102D"/>
    <w:rsid w:val="0075118C"/>
    <w:rsid w:val="00751D8C"/>
    <w:rsid w:val="00752100"/>
    <w:rsid w:val="0075379A"/>
    <w:rsid w:val="00753850"/>
    <w:rsid w:val="00753B5C"/>
    <w:rsid w:val="00753DE2"/>
    <w:rsid w:val="00753E4D"/>
    <w:rsid w:val="00754163"/>
    <w:rsid w:val="007544F1"/>
    <w:rsid w:val="00754583"/>
    <w:rsid w:val="00755007"/>
    <w:rsid w:val="007552CA"/>
    <w:rsid w:val="007560D9"/>
    <w:rsid w:val="00756968"/>
    <w:rsid w:val="00756A64"/>
    <w:rsid w:val="00756B17"/>
    <w:rsid w:val="00756BAE"/>
    <w:rsid w:val="00756ECD"/>
    <w:rsid w:val="00756FA2"/>
    <w:rsid w:val="007570AB"/>
    <w:rsid w:val="00757521"/>
    <w:rsid w:val="007578D0"/>
    <w:rsid w:val="00757DE9"/>
    <w:rsid w:val="00757F87"/>
    <w:rsid w:val="007602E0"/>
    <w:rsid w:val="0076134E"/>
    <w:rsid w:val="00761B57"/>
    <w:rsid w:val="00761D66"/>
    <w:rsid w:val="0076264A"/>
    <w:rsid w:val="00762882"/>
    <w:rsid w:val="00763062"/>
    <w:rsid w:val="00763627"/>
    <w:rsid w:val="00763820"/>
    <w:rsid w:val="00763B30"/>
    <w:rsid w:val="00764A39"/>
    <w:rsid w:val="00764B73"/>
    <w:rsid w:val="00766615"/>
    <w:rsid w:val="00766848"/>
    <w:rsid w:val="00767023"/>
    <w:rsid w:val="00767161"/>
    <w:rsid w:val="00767AC6"/>
    <w:rsid w:val="007700B5"/>
    <w:rsid w:val="00770AD1"/>
    <w:rsid w:val="00770E1A"/>
    <w:rsid w:val="00770FBF"/>
    <w:rsid w:val="00772525"/>
    <w:rsid w:val="00772C61"/>
    <w:rsid w:val="00772D93"/>
    <w:rsid w:val="007738B8"/>
    <w:rsid w:val="00773DDC"/>
    <w:rsid w:val="00773E9B"/>
    <w:rsid w:val="007744F3"/>
    <w:rsid w:val="007745BA"/>
    <w:rsid w:val="00774A58"/>
    <w:rsid w:val="00774C90"/>
    <w:rsid w:val="00775CB8"/>
    <w:rsid w:val="00776B09"/>
    <w:rsid w:val="00776E2C"/>
    <w:rsid w:val="00776F24"/>
    <w:rsid w:val="0077707C"/>
    <w:rsid w:val="00777802"/>
    <w:rsid w:val="007779FB"/>
    <w:rsid w:val="00780019"/>
    <w:rsid w:val="00780BD3"/>
    <w:rsid w:val="00780D67"/>
    <w:rsid w:val="00782237"/>
    <w:rsid w:val="007822C0"/>
    <w:rsid w:val="00782304"/>
    <w:rsid w:val="0078236F"/>
    <w:rsid w:val="00782DFF"/>
    <w:rsid w:val="0078316D"/>
    <w:rsid w:val="007835CA"/>
    <w:rsid w:val="00783D1F"/>
    <w:rsid w:val="00783D41"/>
    <w:rsid w:val="007846AC"/>
    <w:rsid w:val="00784AC8"/>
    <w:rsid w:val="00784B6B"/>
    <w:rsid w:val="00785408"/>
    <w:rsid w:val="00785CB7"/>
    <w:rsid w:val="00786174"/>
    <w:rsid w:val="007864C3"/>
    <w:rsid w:val="00786520"/>
    <w:rsid w:val="00786793"/>
    <w:rsid w:val="00786925"/>
    <w:rsid w:val="00786D20"/>
    <w:rsid w:val="007871A7"/>
    <w:rsid w:val="00787E5C"/>
    <w:rsid w:val="00787F06"/>
    <w:rsid w:val="0079020C"/>
    <w:rsid w:val="0079054E"/>
    <w:rsid w:val="00790D18"/>
    <w:rsid w:val="00791226"/>
    <w:rsid w:val="0079168F"/>
    <w:rsid w:val="007917FB"/>
    <w:rsid w:val="00791ACD"/>
    <w:rsid w:val="00791DAE"/>
    <w:rsid w:val="00792093"/>
    <w:rsid w:val="00792BC5"/>
    <w:rsid w:val="00792C7B"/>
    <w:rsid w:val="00792D1F"/>
    <w:rsid w:val="00793221"/>
    <w:rsid w:val="00793249"/>
    <w:rsid w:val="00793474"/>
    <w:rsid w:val="00793C25"/>
    <w:rsid w:val="00793ED8"/>
    <w:rsid w:val="00793F18"/>
    <w:rsid w:val="00794C0D"/>
    <w:rsid w:val="0079550F"/>
    <w:rsid w:val="00795705"/>
    <w:rsid w:val="007957C6"/>
    <w:rsid w:val="007960CF"/>
    <w:rsid w:val="007964D7"/>
    <w:rsid w:val="00796BEC"/>
    <w:rsid w:val="0079793A"/>
    <w:rsid w:val="007A00ED"/>
    <w:rsid w:val="007A0164"/>
    <w:rsid w:val="007A09AA"/>
    <w:rsid w:val="007A15BB"/>
    <w:rsid w:val="007A173E"/>
    <w:rsid w:val="007A1A9E"/>
    <w:rsid w:val="007A1BB8"/>
    <w:rsid w:val="007A257C"/>
    <w:rsid w:val="007A2622"/>
    <w:rsid w:val="007A27C5"/>
    <w:rsid w:val="007A3ABB"/>
    <w:rsid w:val="007A3F79"/>
    <w:rsid w:val="007A41FD"/>
    <w:rsid w:val="007A4393"/>
    <w:rsid w:val="007A47F8"/>
    <w:rsid w:val="007A57AA"/>
    <w:rsid w:val="007A7864"/>
    <w:rsid w:val="007A7F34"/>
    <w:rsid w:val="007B01F2"/>
    <w:rsid w:val="007B0576"/>
    <w:rsid w:val="007B0C91"/>
    <w:rsid w:val="007B0CC2"/>
    <w:rsid w:val="007B15F5"/>
    <w:rsid w:val="007B1BF0"/>
    <w:rsid w:val="007B20DA"/>
    <w:rsid w:val="007B25EE"/>
    <w:rsid w:val="007B26A8"/>
    <w:rsid w:val="007B26D8"/>
    <w:rsid w:val="007B2BEE"/>
    <w:rsid w:val="007B2F3F"/>
    <w:rsid w:val="007B32E5"/>
    <w:rsid w:val="007B3E78"/>
    <w:rsid w:val="007B426B"/>
    <w:rsid w:val="007B437F"/>
    <w:rsid w:val="007B4A7E"/>
    <w:rsid w:val="007B4D8E"/>
    <w:rsid w:val="007B50D1"/>
    <w:rsid w:val="007B61BF"/>
    <w:rsid w:val="007B6686"/>
    <w:rsid w:val="007B6D9E"/>
    <w:rsid w:val="007B6E0C"/>
    <w:rsid w:val="007B70F1"/>
    <w:rsid w:val="007B7332"/>
    <w:rsid w:val="007B7B72"/>
    <w:rsid w:val="007C0A6D"/>
    <w:rsid w:val="007C0C19"/>
    <w:rsid w:val="007C0F6C"/>
    <w:rsid w:val="007C1301"/>
    <w:rsid w:val="007C2033"/>
    <w:rsid w:val="007C229B"/>
    <w:rsid w:val="007C2B6B"/>
    <w:rsid w:val="007C2C21"/>
    <w:rsid w:val="007C2D84"/>
    <w:rsid w:val="007C3251"/>
    <w:rsid w:val="007C34E8"/>
    <w:rsid w:val="007C4410"/>
    <w:rsid w:val="007C511B"/>
    <w:rsid w:val="007C52CB"/>
    <w:rsid w:val="007C5987"/>
    <w:rsid w:val="007C5BD8"/>
    <w:rsid w:val="007C5BFA"/>
    <w:rsid w:val="007C683A"/>
    <w:rsid w:val="007C6F81"/>
    <w:rsid w:val="007C7044"/>
    <w:rsid w:val="007D0756"/>
    <w:rsid w:val="007D14AF"/>
    <w:rsid w:val="007D14D2"/>
    <w:rsid w:val="007D1EFF"/>
    <w:rsid w:val="007D2222"/>
    <w:rsid w:val="007D24CD"/>
    <w:rsid w:val="007D2AF8"/>
    <w:rsid w:val="007D3711"/>
    <w:rsid w:val="007D55B7"/>
    <w:rsid w:val="007D5F24"/>
    <w:rsid w:val="007D6061"/>
    <w:rsid w:val="007D7A4D"/>
    <w:rsid w:val="007E02B8"/>
    <w:rsid w:val="007E03F8"/>
    <w:rsid w:val="007E0892"/>
    <w:rsid w:val="007E18A7"/>
    <w:rsid w:val="007E1C05"/>
    <w:rsid w:val="007E1C3F"/>
    <w:rsid w:val="007E1CF6"/>
    <w:rsid w:val="007E1EC6"/>
    <w:rsid w:val="007E1ED0"/>
    <w:rsid w:val="007E2828"/>
    <w:rsid w:val="007E2B51"/>
    <w:rsid w:val="007E2E44"/>
    <w:rsid w:val="007E3C60"/>
    <w:rsid w:val="007E3D9E"/>
    <w:rsid w:val="007E435E"/>
    <w:rsid w:val="007E43EA"/>
    <w:rsid w:val="007E481B"/>
    <w:rsid w:val="007E4B29"/>
    <w:rsid w:val="007E5306"/>
    <w:rsid w:val="007E55AD"/>
    <w:rsid w:val="007E62C0"/>
    <w:rsid w:val="007E636E"/>
    <w:rsid w:val="007E6B73"/>
    <w:rsid w:val="007E7D4A"/>
    <w:rsid w:val="007F016C"/>
    <w:rsid w:val="007F09CD"/>
    <w:rsid w:val="007F0B08"/>
    <w:rsid w:val="007F0C46"/>
    <w:rsid w:val="007F113E"/>
    <w:rsid w:val="007F2C33"/>
    <w:rsid w:val="007F3EC3"/>
    <w:rsid w:val="007F4B43"/>
    <w:rsid w:val="007F4BCF"/>
    <w:rsid w:val="007F4C94"/>
    <w:rsid w:val="007F6209"/>
    <w:rsid w:val="007F677B"/>
    <w:rsid w:val="007F6CFF"/>
    <w:rsid w:val="007F6FFA"/>
    <w:rsid w:val="007F73DD"/>
    <w:rsid w:val="007F76AB"/>
    <w:rsid w:val="007F778E"/>
    <w:rsid w:val="007F78EF"/>
    <w:rsid w:val="00800567"/>
    <w:rsid w:val="00800F19"/>
    <w:rsid w:val="00800FA3"/>
    <w:rsid w:val="00801872"/>
    <w:rsid w:val="008018A1"/>
    <w:rsid w:val="00802058"/>
    <w:rsid w:val="008026F7"/>
    <w:rsid w:val="00802B2F"/>
    <w:rsid w:val="00802B3E"/>
    <w:rsid w:val="00802FCE"/>
    <w:rsid w:val="008031EA"/>
    <w:rsid w:val="00803818"/>
    <w:rsid w:val="00804B48"/>
    <w:rsid w:val="00804F92"/>
    <w:rsid w:val="008051A9"/>
    <w:rsid w:val="008064B5"/>
    <w:rsid w:val="008064E1"/>
    <w:rsid w:val="00806746"/>
    <w:rsid w:val="008071D1"/>
    <w:rsid w:val="008077CB"/>
    <w:rsid w:val="00807C02"/>
    <w:rsid w:val="0081028A"/>
    <w:rsid w:val="00810545"/>
    <w:rsid w:val="008105FA"/>
    <w:rsid w:val="00810FA8"/>
    <w:rsid w:val="008120A1"/>
    <w:rsid w:val="008120F4"/>
    <w:rsid w:val="008125EB"/>
    <w:rsid w:val="00812998"/>
    <w:rsid w:val="00814285"/>
    <w:rsid w:val="00814A83"/>
    <w:rsid w:val="00814C0A"/>
    <w:rsid w:val="008150FE"/>
    <w:rsid w:val="008153D5"/>
    <w:rsid w:val="008156DB"/>
    <w:rsid w:val="00815AE6"/>
    <w:rsid w:val="00815CD9"/>
    <w:rsid w:val="00815CDD"/>
    <w:rsid w:val="008162B8"/>
    <w:rsid w:val="008164AD"/>
    <w:rsid w:val="00816564"/>
    <w:rsid w:val="00817249"/>
    <w:rsid w:val="008172FD"/>
    <w:rsid w:val="00817369"/>
    <w:rsid w:val="00817FE5"/>
    <w:rsid w:val="008201CB"/>
    <w:rsid w:val="008201CD"/>
    <w:rsid w:val="00820590"/>
    <w:rsid w:val="00820722"/>
    <w:rsid w:val="00820B4C"/>
    <w:rsid w:val="008217A2"/>
    <w:rsid w:val="00822019"/>
    <w:rsid w:val="00822BAF"/>
    <w:rsid w:val="00822D93"/>
    <w:rsid w:val="00823122"/>
    <w:rsid w:val="008232F4"/>
    <w:rsid w:val="0082345C"/>
    <w:rsid w:val="00823B3A"/>
    <w:rsid w:val="00824E9A"/>
    <w:rsid w:val="008251F9"/>
    <w:rsid w:val="008254AB"/>
    <w:rsid w:val="0082572D"/>
    <w:rsid w:val="00825CA4"/>
    <w:rsid w:val="00825E60"/>
    <w:rsid w:val="00825F67"/>
    <w:rsid w:val="008261D9"/>
    <w:rsid w:val="00827396"/>
    <w:rsid w:val="00827858"/>
    <w:rsid w:val="008300C8"/>
    <w:rsid w:val="00830529"/>
    <w:rsid w:val="00830744"/>
    <w:rsid w:val="00830F35"/>
    <w:rsid w:val="008313DD"/>
    <w:rsid w:val="00831B08"/>
    <w:rsid w:val="00831DB9"/>
    <w:rsid w:val="0083238E"/>
    <w:rsid w:val="00833066"/>
    <w:rsid w:val="0083438B"/>
    <w:rsid w:val="0083458E"/>
    <w:rsid w:val="00834C54"/>
    <w:rsid w:val="00835571"/>
    <w:rsid w:val="00835986"/>
    <w:rsid w:val="00835C1E"/>
    <w:rsid w:val="00835CCC"/>
    <w:rsid w:val="00835F89"/>
    <w:rsid w:val="008360F4"/>
    <w:rsid w:val="008361E2"/>
    <w:rsid w:val="00836396"/>
    <w:rsid w:val="00836DE2"/>
    <w:rsid w:val="0083705E"/>
    <w:rsid w:val="00837576"/>
    <w:rsid w:val="0083786B"/>
    <w:rsid w:val="008379AE"/>
    <w:rsid w:val="00837C77"/>
    <w:rsid w:val="0084036E"/>
    <w:rsid w:val="00841015"/>
    <w:rsid w:val="0084197C"/>
    <w:rsid w:val="008429B4"/>
    <w:rsid w:val="00844118"/>
    <w:rsid w:val="00844B8E"/>
    <w:rsid w:val="00844D08"/>
    <w:rsid w:val="00845034"/>
    <w:rsid w:val="00845433"/>
    <w:rsid w:val="00845693"/>
    <w:rsid w:val="00845C7B"/>
    <w:rsid w:val="0084742E"/>
    <w:rsid w:val="0084797D"/>
    <w:rsid w:val="00850D41"/>
    <w:rsid w:val="0085156D"/>
    <w:rsid w:val="008516EF"/>
    <w:rsid w:val="008517AE"/>
    <w:rsid w:val="00851831"/>
    <w:rsid w:val="00852675"/>
    <w:rsid w:val="008526B3"/>
    <w:rsid w:val="008532D2"/>
    <w:rsid w:val="00853485"/>
    <w:rsid w:val="0085470C"/>
    <w:rsid w:val="0085490C"/>
    <w:rsid w:val="00854C27"/>
    <w:rsid w:val="008550C0"/>
    <w:rsid w:val="00855336"/>
    <w:rsid w:val="00855AB4"/>
    <w:rsid w:val="00856783"/>
    <w:rsid w:val="008569A0"/>
    <w:rsid w:val="0085764D"/>
    <w:rsid w:val="008576C4"/>
    <w:rsid w:val="008603C8"/>
    <w:rsid w:val="0086060D"/>
    <w:rsid w:val="00860F99"/>
    <w:rsid w:val="00861047"/>
    <w:rsid w:val="008611D4"/>
    <w:rsid w:val="008614BE"/>
    <w:rsid w:val="00861916"/>
    <w:rsid w:val="008625FB"/>
    <w:rsid w:val="00862B0C"/>
    <w:rsid w:val="00862CC2"/>
    <w:rsid w:val="008635B4"/>
    <w:rsid w:val="0086391A"/>
    <w:rsid w:val="00863A91"/>
    <w:rsid w:val="00864701"/>
    <w:rsid w:val="00864AE1"/>
    <w:rsid w:val="00864CB8"/>
    <w:rsid w:val="0086534C"/>
    <w:rsid w:val="00866292"/>
    <w:rsid w:val="0086645C"/>
    <w:rsid w:val="00867499"/>
    <w:rsid w:val="00867D92"/>
    <w:rsid w:val="008701C2"/>
    <w:rsid w:val="00870999"/>
    <w:rsid w:val="00870C39"/>
    <w:rsid w:val="00870F7D"/>
    <w:rsid w:val="008714FC"/>
    <w:rsid w:val="00871812"/>
    <w:rsid w:val="008718EB"/>
    <w:rsid w:val="008725B3"/>
    <w:rsid w:val="00872991"/>
    <w:rsid w:val="00873132"/>
    <w:rsid w:val="00873323"/>
    <w:rsid w:val="00873864"/>
    <w:rsid w:val="0087397F"/>
    <w:rsid w:val="00874268"/>
    <w:rsid w:val="008743EF"/>
    <w:rsid w:val="0087446C"/>
    <w:rsid w:val="008746BF"/>
    <w:rsid w:val="00874BC3"/>
    <w:rsid w:val="00875028"/>
    <w:rsid w:val="008753A7"/>
    <w:rsid w:val="00875A1A"/>
    <w:rsid w:val="00875D95"/>
    <w:rsid w:val="00876458"/>
    <w:rsid w:val="00876965"/>
    <w:rsid w:val="008769A8"/>
    <w:rsid w:val="008770D9"/>
    <w:rsid w:val="00880332"/>
    <w:rsid w:val="008807D8"/>
    <w:rsid w:val="008808F0"/>
    <w:rsid w:val="00880EE6"/>
    <w:rsid w:val="00882716"/>
    <w:rsid w:val="00882829"/>
    <w:rsid w:val="00882E71"/>
    <w:rsid w:val="00883002"/>
    <w:rsid w:val="008838F5"/>
    <w:rsid w:val="00883D65"/>
    <w:rsid w:val="008843BF"/>
    <w:rsid w:val="00884FEE"/>
    <w:rsid w:val="00885967"/>
    <w:rsid w:val="00886510"/>
    <w:rsid w:val="0088746A"/>
    <w:rsid w:val="0088765A"/>
    <w:rsid w:val="008914E1"/>
    <w:rsid w:val="00891BBB"/>
    <w:rsid w:val="00891D0B"/>
    <w:rsid w:val="008920DC"/>
    <w:rsid w:val="008928B0"/>
    <w:rsid w:val="00892D8D"/>
    <w:rsid w:val="008937A7"/>
    <w:rsid w:val="00893F1B"/>
    <w:rsid w:val="00894C95"/>
    <w:rsid w:val="00894D4D"/>
    <w:rsid w:val="00894F56"/>
    <w:rsid w:val="008955F5"/>
    <w:rsid w:val="008957BE"/>
    <w:rsid w:val="00895B4D"/>
    <w:rsid w:val="00895EB2"/>
    <w:rsid w:val="00896198"/>
    <w:rsid w:val="00897754"/>
    <w:rsid w:val="00897877"/>
    <w:rsid w:val="00897B04"/>
    <w:rsid w:val="00897D2B"/>
    <w:rsid w:val="008A015D"/>
    <w:rsid w:val="008A037C"/>
    <w:rsid w:val="008A03CA"/>
    <w:rsid w:val="008A11FA"/>
    <w:rsid w:val="008A1499"/>
    <w:rsid w:val="008A14F0"/>
    <w:rsid w:val="008A1F52"/>
    <w:rsid w:val="008A2931"/>
    <w:rsid w:val="008A298E"/>
    <w:rsid w:val="008A2D80"/>
    <w:rsid w:val="008A38BF"/>
    <w:rsid w:val="008A399A"/>
    <w:rsid w:val="008A3C53"/>
    <w:rsid w:val="008A4031"/>
    <w:rsid w:val="008A443E"/>
    <w:rsid w:val="008A5077"/>
    <w:rsid w:val="008A5243"/>
    <w:rsid w:val="008A5F83"/>
    <w:rsid w:val="008A62BF"/>
    <w:rsid w:val="008A6505"/>
    <w:rsid w:val="008A652E"/>
    <w:rsid w:val="008A7531"/>
    <w:rsid w:val="008A753C"/>
    <w:rsid w:val="008A75CF"/>
    <w:rsid w:val="008B01BD"/>
    <w:rsid w:val="008B0A0B"/>
    <w:rsid w:val="008B0A9B"/>
    <w:rsid w:val="008B0DA5"/>
    <w:rsid w:val="008B0E69"/>
    <w:rsid w:val="008B1137"/>
    <w:rsid w:val="008B1965"/>
    <w:rsid w:val="008B1EBC"/>
    <w:rsid w:val="008B232C"/>
    <w:rsid w:val="008B295D"/>
    <w:rsid w:val="008B2AAD"/>
    <w:rsid w:val="008B2FF3"/>
    <w:rsid w:val="008B33B5"/>
    <w:rsid w:val="008B41CB"/>
    <w:rsid w:val="008B4419"/>
    <w:rsid w:val="008B449B"/>
    <w:rsid w:val="008B4B52"/>
    <w:rsid w:val="008B4E8B"/>
    <w:rsid w:val="008B5218"/>
    <w:rsid w:val="008B5E1F"/>
    <w:rsid w:val="008B6628"/>
    <w:rsid w:val="008B68AD"/>
    <w:rsid w:val="008B6B6D"/>
    <w:rsid w:val="008B6C07"/>
    <w:rsid w:val="008B6F6F"/>
    <w:rsid w:val="008B7015"/>
    <w:rsid w:val="008B78A6"/>
    <w:rsid w:val="008C0169"/>
    <w:rsid w:val="008C03DD"/>
    <w:rsid w:val="008C0D43"/>
    <w:rsid w:val="008C0E04"/>
    <w:rsid w:val="008C1FE7"/>
    <w:rsid w:val="008C24EA"/>
    <w:rsid w:val="008C29B8"/>
    <w:rsid w:val="008C354F"/>
    <w:rsid w:val="008C36FC"/>
    <w:rsid w:val="008C3814"/>
    <w:rsid w:val="008C3A1C"/>
    <w:rsid w:val="008C3D28"/>
    <w:rsid w:val="008C3E56"/>
    <w:rsid w:val="008C4145"/>
    <w:rsid w:val="008C4286"/>
    <w:rsid w:val="008C445D"/>
    <w:rsid w:val="008C460F"/>
    <w:rsid w:val="008C4643"/>
    <w:rsid w:val="008C5B81"/>
    <w:rsid w:val="008C637B"/>
    <w:rsid w:val="008C66E2"/>
    <w:rsid w:val="008C6CD7"/>
    <w:rsid w:val="008C6F51"/>
    <w:rsid w:val="008D0561"/>
    <w:rsid w:val="008D0F65"/>
    <w:rsid w:val="008D2BCA"/>
    <w:rsid w:val="008D2D4F"/>
    <w:rsid w:val="008D32F5"/>
    <w:rsid w:val="008D3548"/>
    <w:rsid w:val="008D40EC"/>
    <w:rsid w:val="008D47EB"/>
    <w:rsid w:val="008D48D6"/>
    <w:rsid w:val="008D49A0"/>
    <w:rsid w:val="008D505E"/>
    <w:rsid w:val="008D5639"/>
    <w:rsid w:val="008D5726"/>
    <w:rsid w:val="008D63F2"/>
    <w:rsid w:val="008D6E2A"/>
    <w:rsid w:val="008D7201"/>
    <w:rsid w:val="008D72A8"/>
    <w:rsid w:val="008D776B"/>
    <w:rsid w:val="008D78BB"/>
    <w:rsid w:val="008D7EDB"/>
    <w:rsid w:val="008E0251"/>
    <w:rsid w:val="008E07F1"/>
    <w:rsid w:val="008E0C0D"/>
    <w:rsid w:val="008E0DDD"/>
    <w:rsid w:val="008E0F5E"/>
    <w:rsid w:val="008E12A8"/>
    <w:rsid w:val="008E230F"/>
    <w:rsid w:val="008E28BC"/>
    <w:rsid w:val="008E30E9"/>
    <w:rsid w:val="008E31EE"/>
    <w:rsid w:val="008E3ABF"/>
    <w:rsid w:val="008E3B96"/>
    <w:rsid w:val="008E47B5"/>
    <w:rsid w:val="008E5A86"/>
    <w:rsid w:val="008E5E03"/>
    <w:rsid w:val="008E643C"/>
    <w:rsid w:val="008E6891"/>
    <w:rsid w:val="008E7D4E"/>
    <w:rsid w:val="008F015C"/>
    <w:rsid w:val="008F091A"/>
    <w:rsid w:val="008F129B"/>
    <w:rsid w:val="008F1301"/>
    <w:rsid w:val="008F1A8A"/>
    <w:rsid w:val="008F1DC9"/>
    <w:rsid w:val="008F2022"/>
    <w:rsid w:val="008F2036"/>
    <w:rsid w:val="008F2108"/>
    <w:rsid w:val="008F2B6B"/>
    <w:rsid w:val="008F2CED"/>
    <w:rsid w:val="008F2FCD"/>
    <w:rsid w:val="008F30CD"/>
    <w:rsid w:val="008F39DE"/>
    <w:rsid w:val="008F3A84"/>
    <w:rsid w:val="008F47A8"/>
    <w:rsid w:val="008F56AA"/>
    <w:rsid w:val="008F58CD"/>
    <w:rsid w:val="008F5D22"/>
    <w:rsid w:val="008F61A8"/>
    <w:rsid w:val="008F68B2"/>
    <w:rsid w:val="008F6A12"/>
    <w:rsid w:val="008F6CBD"/>
    <w:rsid w:val="008F6F02"/>
    <w:rsid w:val="008F74EB"/>
    <w:rsid w:val="008F783F"/>
    <w:rsid w:val="008F78DA"/>
    <w:rsid w:val="008F78FB"/>
    <w:rsid w:val="0090183B"/>
    <w:rsid w:val="0090194F"/>
    <w:rsid w:val="00901BC6"/>
    <w:rsid w:val="0090208C"/>
    <w:rsid w:val="00902480"/>
    <w:rsid w:val="0090277A"/>
    <w:rsid w:val="009039A0"/>
    <w:rsid w:val="00904765"/>
    <w:rsid w:val="009049D5"/>
    <w:rsid w:val="00904C2E"/>
    <w:rsid w:val="00904C9D"/>
    <w:rsid w:val="00905089"/>
    <w:rsid w:val="00905465"/>
    <w:rsid w:val="00905506"/>
    <w:rsid w:val="00905D9C"/>
    <w:rsid w:val="0090637F"/>
    <w:rsid w:val="009073F5"/>
    <w:rsid w:val="00907BD0"/>
    <w:rsid w:val="0091093B"/>
    <w:rsid w:val="00910CCD"/>
    <w:rsid w:val="00910D2B"/>
    <w:rsid w:val="00910EBD"/>
    <w:rsid w:val="00910F31"/>
    <w:rsid w:val="009117FE"/>
    <w:rsid w:val="00911E43"/>
    <w:rsid w:val="00911E6B"/>
    <w:rsid w:val="009120F6"/>
    <w:rsid w:val="00912943"/>
    <w:rsid w:val="009135FD"/>
    <w:rsid w:val="009137D6"/>
    <w:rsid w:val="009139BD"/>
    <w:rsid w:val="00913BAE"/>
    <w:rsid w:val="00913FDB"/>
    <w:rsid w:val="00914A37"/>
    <w:rsid w:val="00914DFC"/>
    <w:rsid w:val="00915348"/>
    <w:rsid w:val="0091547D"/>
    <w:rsid w:val="009154EE"/>
    <w:rsid w:val="00915B6F"/>
    <w:rsid w:val="0091608A"/>
    <w:rsid w:val="009160EA"/>
    <w:rsid w:val="00916136"/>
    <w:rsid w:val="009162C8"/>
    <w:rsid w:val="00916388"/>
    <w:rsid w:val="00916621"/>
    <w:rsid w:val="00917026"/>
    <w:rsid w:val="0091746B"/>
    <w:rsid w:val="00917897"/>
    <w:rsid w:val="00917AD0"/>
    <w:rsid w:val="00920F1E"/>
    <w:rsid w:val="00922177"/>
    <w:rsid w:val="0092247B"/>
    <w:rsid w:val="00922C60"/>
    <w:rsid w:val="009233B6"/>
    <w:rsid w:val="00923F7B"/>
    <w:rsid w:val="009240BF"/>
    <w:rsid w:val="00924344"/>
    <w:rsid w:val="00924B9D"/>
    <w:rsid w:val="00925B5C"/>
    <w:rsid w:val="0092601B"/>
    <w:rsid w:val="00926168"/>
    <w:rsid w:val="0092658F"/>
    <w:rsid w:val="00926C64"/>
    <w:rsid w:val="00927627"/>
    <w:rsid w:val="009277A1"/>
    <w:rsid w:val="009277EB"/>
    <w:rsid w:val="00927A5B"/>
    <w:rsid w:val="009300F0"/>
    <w:rsid w:val="009303B6"/>
    <w:rsid w:val="00930972"/>
    <w:rsid w:val="00930A04"/>
    <w:rsid w:val="00930A30"/>
    <w:rsid w:val="00930C1C"/>
    <w:rsid w:val="00930C2D"/>
    <w:rsid w:val="00930F2A"/>
    <w:rsid w:val="0093111F"/>
    <w:rsid w:val="00931E89"/>
    <w:rsid w:val="00932664"/>
    <w:rsid w:val="009326C9"/>
    <w:rsid w:val="009329A9"/>
    <w:rsid w:val="00933388"/>
    <w:rsid w:val="00933DBD"/>
    <w:rsid w:val="00933ED3"/>
    <w:rsid w:val="0093532B"/>
    <w:rsid w:val="00935DE2"/>
    <w:rsid w:val="00935ED4"/>
    <w:rsid w:val="0093613B"/>
    <w:rsid w:val="00936937"/>
    <w:rsid w:val="009373C8"/>
    <w:rsid w:val="0093777B"/>
    <w:rsid w:val="0094022F"/>
    <w:rsid w:val="00940331"/>
    <w:rsid w:val="0094059C"/>
    <w:rsid w:val="00940A02"/>
    <w:rsid w:val="00940CFF"/>
    <w:rsid w:val="00941361"/>
    <w:rsid w:val="0094294C"/>
    <w:rsid w:val="009429F2"/>
    <w:rsid w:val="00942BC1"/>
    <w:rsid w:val="00942F59"/>
    <w:rsid w:val="00942F99"/>
    <w:rsid w:val="00943049"/>
    <w:rsid w:val="0094332F"/>
    <w:rsid w:val="0094381A"/>
    <w:rsid w:val="00943895"/>
    <w:rsid w:val="00943E7D"/>
    <w:rsid w:val="009441CF"/>
    <w:rsid w:val="009448E1"/>
    <w:rsid w:val="0094525B"/>
    <w:rsid w:val="009454E7"/>
    <w:rsid w:val="00945986"/>
    <w:rsid w:val="0094599D"/>
    <w:rsid w:val="009469B8"/>
    <w:rsid w:val="00946D08"/>
    <w:rsid w:val="0094711A"/>
    <w:rsid w:val="00947579"/>
    <w:rsid w:val="0094765A"/>
    <w:rsid w:val="009479FA"/>
    <w:rsid w:val="00947E6C"/>
    <w:rsid w:val="009501EF"/>
    <w:rsid w:val="00951292"/>
    <w:rsid w:val="00951DE1"/>
    <w:rsid w:val="009523BB"/>
    <w:rsid w:val="00952AEA"/>
    <w:rsid w:val="0095321E"/>
    <w:rsid w:val="00953308"/>
    <w:rsid w:val="00953449"/>
    <w:rsid w:val="0095383E"/>
    <w:rsid w:val="0095391E"/>
    <w:rsid w:val="00953E8A"/>
    <w:rsid w:val="00954C98"/>
    <w:rsid w:val="00954F39"/>
    <w:rsid w:val="00955835"/>
    <w:rsid w:val="00955AB5"/>
    <w:rsid w:val="00955B2D"/>
    <w:rsid w:val="00955B56"/>
    <w:rsid w:val="00956553"/>
    <w:rsid w:val="009577DA"/>
    <w:rsid w:val="00960233"/>
    <w:rsid w:val="00960CCE"/>
    <w:rsid w:val="0096112F"/>
    <w:rsid w:val="009612B5"/>
    <w:rsid w:val="00961ADD"/>
    <w:rsid w:val="00962079"/>
    <w:rsid w:val="00962A75"/>
    <w:rsid w:val="00963817"/>
    <w:rsid w:val="0096387E"/>
    <w:rsid w:val="009639E2"/>
    <w:rsid w:val="00963AA5"/>
    <w:rsid w:val="00963B07"/>
    <w:rsid w:val="00963F74"/>
    <w:rsid w:val="009646EC"/>
    <w:rsid w:val="00964C54"/>
    <w:rsid w:val="00964E3F"/>
    <w:rsid w:val="00964FA9"/>
    <w:rsid w:val="0096550E"/>
    <w:rsid w:val="009660DB"/>
    <w:rsid w:val="00966D0F"/>
    <w:rsid w:val="0096710B"/>
    <w:rsid w:val="00967337"/>
    <w:rsid w:val="009708AF"/>
    <w:rsid w:val="00971057"/>
    <w:rsid w:val="00971131"/>
    <w:rsid w:val="0097182E"/>
    <w:rsid w:val="009724F2"/>
    <w:rsid w:val="00972BEA"/>
    <w:rsid w:val="00972F26"/>
    <w:rsid w:val="0097301B"/>
    <w:rsid w:val="00973457"/>
    <w:rsid w:val="0097439B"/>
    <w:rsid w:val="009746CE"/>
    <w:rsid w:val="0097470D"/>
    <w:rsid w:val="00975129"/>
    <w:rsid w:val="009755F5"/>
    <w:rsid w:val="0097651A"/>
    <w:rsid w:val="009767D8"/>
    <w:rsid w:val="0097783F"/>
    <w:rsid w:val="009803AB"/>
    <w:rsid w:val="00980724"/>
    <w:rsid w:val="0098181D"/>
    <w:rsid w:val="00981B11"/>
    <w:rsid w:val="009829EB"/>
    <w:rsid w:val="00982DF8"/>
    <w:rsid w:val="009836CC"/>
    <w:rsid w:val="00983D05"/>
    <w:rsid w:val="00984CE9"/>
    <w:rsid w:val="00984E90"/>
    <w:rsid w:val="00984FDD"/>
    <w:rsid w:val="009859C6"/>
    <w:rsid w:val="0098632C"/>
    <w:rsid w:val="00986FF6"/>
    <w:rsid w:val="0098717E"/>
    <w:rsid w:val="00987364"/>
    <w:rsid w:val="00987449"/>
    <w:rsid w:val="00987492"/>
    <w:rsid w:val="00987608"/>
    <w:rsid w:val="00987703"/>
    <w:rsid w:val="00987E6D"/>
    <w:rsid w:val="009917D1"/>
    <w:rsid w:val="009923D9"/>
    <w:rsid w:val="00992530"/>
    <w:rsid w:val="0099255C"/>
    <w:rsid w:val="0099288C"/>
    <w:rsid w:val="00992891"/>
    <w:rsid w:val="00992ECE"/>
    <w:rsid w:val="00992EEF"/>
    <w:rsid w:val="009933AD"/>
    <w:rsid w:val="009934F9"/>
    <w:rsid w:val="00993779"/>
    <w:rsid w:val="00993784"/>
    <w:rsid w:val="009937D8"/>
    <w:rsid w:val="00993C03"/>
    <w:rsid w:val="00994146"/>
    <w:rsid w:val="009947DF"/>
    <w:rsid w:val="009951DE"/>
    <w:rsid w:val="00995380"/>
    <w:rsid w:val="009955BA"/>
    <w:rsid w:val="0099586A"/>
    <w:rsid w:val="00996BA0"/>
    <w:rsid w:val="009A0363"/>
    <w:rsid w:val="009A05A5"/>
    <w:rsid w:val="009A092F"/>
    <w:rsid w:val="009A1A6D"/>
    <w:rsid w:val="009A1B17"/>
    <w:rsid w:val="009A1C62"/>
    <w:rsid w:val="009A26B9"/>
    <w:rsid w:val="009A2C4B"/>
    <w:rsid w:val="009A2D7F"/>
    <w:rsid w:val="009A302A"/>
    <w:rsid w:val="009A307A"/>
    <w:rsid w:val="009A36E1"/>
    <w:rsid w:val="009A38BE"/>
    <w:rsid w:val="009A3C25"/>
    <w:rsid w:val="009A406D"/>
    <w:rsid w:val="009A4374"/>
    <w:rsid w:val="009A4A7B"/>
    <w:rsid w:val="009A50D2"/>
    <w:rsid w:val="009A52B3"/>
    <w:rsid w:val="009A561C"/>
    <w:rsid w:val="009A57EE"/>
    <w:rsid w:val="009A5803"/>
    <w:rsid w:val="009A5E17"/>
    <w:rsid w:val="009A5ED9"/>
    <w:rsid w:val="009A5F02"/>
    <w:rsid w:val="009A6235"/>
    <w:rsid w:val="009A6455"/>
    <w:rsid w:val="009A6995"/>
    <w:rsid w:val="009A6BD8"/>
    <w:rsid w:val="009A7732"/>
    <w:rsid w:val="009A78D7"/>
    <w:rsid w:val="009A79AA"/>
    <w:rsid w:val="009B04EF"/>
    <w:rsid w:val="009B0A6C"/>
    <w:rsid w:val="009B0D21"/>
    <w:rsid w:val="009B0D37"/>
    <w:rsid w:val="009B22A7"/>
    <w:rsid w:val="009B323D"/>
    <w:rsid w:val="009B3BCD"/>
    <w:rsid w:val="009B44C2"/>
    <w:rsid w:val="009B55BB"/>
    <w:rsid w:val="009B5EA9"/>
    <w:rsid w:val="009B604B"/>
    <w:rsid w:val="009B608D"/>
    <w:rsid w:val="009B7295"/>
    <w:rsid w:val="009B7AFC"/>
    <w:rsid w:val="009B7CA4"/>
    <w:rsid w:val="009B7CB6"/>
    <w:rsid w:val="009C0114"/>
    <w:rsid w:val="009C0AC9"/>
    <w:rsid w:val="009C1838"/>
    <w:rsid w:val="009C1CBA"/>
    <w:rsid w:val="009C1FB8"/>
    <w:rsid w:val="009C256E"/>
    <w:rsid w:val="009C284F"/>
    <w:rsid w:val="009C2D9D"/>
    <w:rsid w:val="009C2E13"/>
    <w:rsid w:val="009C2E89"/>
    <w:rsid w:val="009C36DF"/>
    <w:rsid w:val="009C3C30"/>
    <w:rsid w:val="009C4849"/>
    <w:rsid w:val="009C59C3"/>
    <w:rsid w:val="009C5C72"/>
    <w:rsid w:val="009C6055"/>
    <w:rsid w:val="009C640B"/>
    <w:rsid w:val="009C6E3D"/>
    <w:rsid w:val="009C756B"/>
    <w:rsid w:val="009C776D"/>
    <w:rsid w:val="009D01F5"/>
    <w:rsid w:val="009D0A8F"/>
    <w:rsid w:val="009D0E5D"/>
    <w:rsid w:val="009D0EA7"/>
    <w:rsid w:val="009D1400"/>
    <w:rsid w:val="009D16C6"/>
    <w:rsid w:val="009D2E62"/>
    <w:rsid w:val="009D3121"/>
    <w:rsid w:val="009D36E8"/>
    <w:rsid w:val="009D36F5"/>
    <w:rsid w:val="009D438A"/>
    <w:rsid w:val="009D4731"/>
    <w:rsid w:val="009D4B22"/>
    <w:rsid w:val="009D4E1E"/>
    <w:rsid w:val="009D4F7F"/>
    <w:rsid w:val="009D501A"/>
    <w:rsid w:val="009D50F2"/>
    <w:rsid w:val="009D56EE"/>
    <w:rsid w:val="009D57A1"/>
    <w:rsid w:val="009D585A"/>
    <w:rsid w:val="009D6229"/>
    <w:rsid w:val="009D66C7"/>
    <w:rsid w:val="009D6C31"/>
    <w:rsid w:val="009D79E2"/>
    <w:rsid w:val="009D7DD7"/>
    <w:rsid w:val="009E06B2"/>
    <w:rsid w:val="009E0A03"/>
    <w:rsid w:val="009E0FC2"/>
    <w:rsid w:val="009E1EF8"/>
    <w:rsid w:val="009E1FA3"/>
    <w:rsid w:val="009E2030"/>
    <w:rsid w:val="009E2257"/>
    <w:rsid w:val="009E229F"/>
    <w:rsid w:val="009E2855"/>
    <w:rsid w:val="009E29BE"/>
    <w:rsid w:val="009E2C44"/>
    <w:rsid w:val="009E3239"/>
    <w:rsid w:val="009E3FA3"/>
    <w:rsid w:val="009E40BA"/>
    <w:rsid w:val="009E471D"/>
    <w:rsid w:val="009E5034"/>
    <w:rsid w:val="009E5B4D"/>
    <w:rsid w:val="009E5B86"/>
    <w:rsid w:val="009E655E"/>
    <w:rsid w:val="009E6D1B"/>
    <w:rsid w:val="009E70F0"/>
    <w:rsid w:val="009E7230"/>
    <w:rsid w:val="009E7375"/>
    <w:rsid w:val="009E7C01"/>
    <w:rsid w:val="009F01B2"/>
    <w:rsid w:val="009F036D"/>
    <w:rsid w:val="009F0375"/>
    <w:rsid w:val="009F0C1F"/>
    <w:rsid w:val="009F22E3"/>
    <w:rsid w:val="009F249B"/>
    <w:rsid w:val="009F28BE"/>
    <w:rsid w:val="009F2DEC"/>
    <w:rsid w:val="009F3188"/>
    <w:rsid w:val="009F3734"/>
    <w:rsid w:val="009F3F94"/>
    <w:rsid w:val="009F48F3"/>
    <w:rsid w:val="009F51DB"/>
    <w:rsid w:val="009F557D"/>
    <w:rsid w:val="009F5BE7"/>
    <w:rsid w:val="009F6013"/>
    <w:rsid w:val="009F6F29"/>
    <w:rsid w:val="009F756C"/>
    <w:rsid w:val="009F7EF3"/>
    <w:rsid w:val="00A00123"/>
    <w:rsid w:val="00A002D4"/>
    <w:rsid w:val="00A00845"/>
    <w:rsid w:val="00A008A4"/>
    <w:rsid w:val="00A00AA1"/>
    <w:rsid w:val="00A00B18"/>
    <w:rsid w:val="00A00B4B"/>
    <w:rsid w:val="00A011D3"/>
    <w:rsid w:val="00A01C20"/>
    <w:rsid w:val="00A01E8D"/>
    <w:rsid w:val="00A022B2"/>
    <w:rsid w:val="00A0263F"/>
    <w:rsid w:val="00A027F3"/>
    <w:rsid w:val="00A03642"/>
    <w:rsid w:val="00A03C0F"/>
    <w:rsid w:val="00A06B6B"/>
    <w:rsid w:val="00A06BB5"/>
    <w:rsid w:val="00A0722D"/>
    <w:rsid w:val="00A074A9"/>
    <w:rsid w:val="00A07801"/>
    <w:rsid w:val="00A102F4"/>
    <w:rsid w:val="00A119D7"/>
    <w:rsid w:val="00A12798"/>
    <w:rsid w:val="00A12EE2"/>
    <w:rsid w:val="00A13427"/>
    <w:rsid w:val="00A1361C"/>
    <w:rsid w:val="00A13658"/>
    <w:rsid w:val="00A13BAB"/>
    <w:rsid w:val="00A13E6F"/>
    <w:rsid w:val="00A144B3"/>
    <w:rsid w:val="00A14574"/>
    <w:rsid w:val="00A1487F"/>
    <w:rsid w:val="00A1489A"/>
    <w:rsid w:val="00A156E7"/>
    <w:rsid w:val="00A158E6"/>
    <w:rsid w:val="00A16C20"/>
    <w:rsid w:val="00A16E2C"/>
    <w:rsid w:val="00A16E72"/>
    <w:rsid w:val="00A173AE"/>
    <w:rsid w:val="00A177FB"/>
    <w:rsid w:val="00A17EDE"/>
    <w:rsid w:val="00A2035D"/>
    <w:rsid w:val="00A209AD"/>
    <w:rsid w:val="00A20AA3"/>
    <w:rsid w:val="00A20ADD"/>
    <w:rsid w:val="00A215AE"/>
    <w:rsid w:val="00A2197E"/>
    <w:rsid w:val="00A21C4C"/>
    <w:rsid w:val="00A21F34"/>
    <w:rsid w:val="00A21F41"/>
    <w:rsid w:val="00A220DD"/>
    <w:rsid w:val="00A22466"/>
    <w:rsid w:val="00A231D1"/>
    <w:rsid w:val="00A23630"/>
    <w:rsid w:val="00A23841"/>
    <w:rsid w:val="00A23A84"/>
    <w:rsid w:val="00A24A72"/>
    <w:rsid w:val="00A24BDF"/>
    <w:rsid w:val="00A2542F"/>
    <w:rsid w:val="00A257E7"/>
    <w:rsid w:val="00A260F1"/>
    <w:rsid w:val="00A2616F"/>
    <w:rsid w:val="00A2637F"/>
    <w:rsid w:val="00A2737F"/>
    <w:rsid w:val="00A27389"/>
    <w:rsid w:val="00A2753B"/>
    <w:rsid w:val="00A277DE"/>
    <w:rsid w:val="00A32318"/>
    <w:rsid w:val="00A32345"/>
    <w:rsid w:val="00A324D0"/>
    <w:rsid w:val="00A32CD8"/>
    <w:rsid w:val="00A32D07"/>
    <w:rsid w:val="00A335F3"/>
    <w:rsid w:val="00A34228"/>
    <w:rsid w:val="00A34469"/>
    <w:rsid w:val="00A34964"/>
    <w:rsid w:val="00A34C53"/>
    <w:rsid w:val="00A34E49"/>
    <w:rsid w:val="00A3535D"/>
    <w:rsid w:val="00A35617"/>
    <w:rsid w:val="00A35822"/>
    <w:rsid w:val="00A35947"/>
    <w:rsid w:val="00A35D24"/>
    <w:rsid w:val="00A36B2C"/>
    <w:rsid w:val="00A36C22"/>
    <w:rsid w:val="00A36E52"/>
    <w:rsid w:val="00A370BC"/>
    <w:rsid w:val="00A372F2"/>
    <w:rsid w:val="00A37C12"/>
    <w:rsid w:val="00A40E35"/>
    <w:rsid w:val="00A415F8"/>
    <w:rsid w:val="00A4196F"/>
    <w:rsid w:val="00A421FA"/>
    <w:rsid w:val="00A425B2"/>
    <w:rsid w:val="00A42A47"/>
    <w:rsid w:val="00A4301A"/>
    <w:rsid w:val="00A4304E"/>
    <w:rsid w:val="00A4342A"/>
    <w:rsid w:val="00A43926"/>
    <w:rsid w:val="00A43AC1"/>
    <w:rsid w:val="00A43BCA"/>
    <w:rsid w:val="00A4436D"/>
    <w:rsid w:val="00A443C1"/>
    <w:rsid w:val="00A449A9"/>
    <w:rsid w:val="00A44A65"/>
    <w:rsid w:val="00A4522B"/>
    <w:rsid w:val="00A453F5"/>
    <w:rsid w:val="00A455DE"/>
    <w:rsid w:val="00A457ED"/>
    <w:rsid w:val="00A45888"/>
    <w:rsid w:val="00A45B89"/>
    <w:rsid w:val="00A4624B"/>
    <w:rsid w:val="00A46623"/>
    <w:rsid w:val="00A46677"/>
    <w:rsid w:val="00A469F5"/>
    <w:rsid w:val="00A470E7"/>
    <w:rsid w:val="00A4735B"/>
    <w:rsid w:val="00A47747"/>
    <w:rsid w:val="00A47830"/>
    <w:rsid w:val="00A47B7A"/>
    <w:rsid w:val="00A47DC5"/>
    <w:rsid w:val="00A50AE7"/>
    <w:rsid w:val="00A50EDC"/>
    <w:rsid w:val="00A51121"/>
    <w:rsid w:val="00A5156E"/>
    <w:rsid w:val="00A5182E"/>
    <w:rsid w:val="00A518D4"/>
    <w:rsid w:val="00A51B9E"/>
    <w:rsid w:val="00A51DC3"/>
    <w:rsid w:val="00A5300E"/>
    <w:rsid w:val="00A533D0"/>
    <w:rsid w:val="00A535B3"/>
    <w:rsid w:val="00A53A7E"/>
    <w:rsid w:val="00A5422D"/>
    <w:rsid w:val="00A54706"/>
    <w:rsid w:val="00A549D2"/>
    <w:rsid w:val="00A54F5A"/>
    <w:rsid w:val="00A556B2"/>
    <w:rsid w:val="00A557A8"/>
    <w:rsid w:val="00A557CF"/>
    <w:rsid w:val="00A5609D"/>
    <w:rsid w:val="00A568BE"/>
    <w:rsid w:val="00A571FF"/>
    <w:rsid w:val="00A57450"/>
    <w:rsid w:val="00A57510"/>
    <w:rsid w:val="00A57655"/>
    <w:rsid w:val="00A578A0"/>
    <w:rsid w:val="00A57FD3"/>
    <w:rsid w:val="00A6065B"/>
    <w:rsid w:val="00A60779"/>
    <w:rsid w:val="00A60F7A"/>
    <w:rsid w:val="00A61839"/>
    <w:rsid w:val="00A61E1B"/>
    <w:rsid w:val="00A61F36"/>
    <w:rsid w:val="00A62653"/>
    <w:rsid w:val="00A628E5"/>
    <w:rsid w:val="00A62A56"/>
    <w:rsid w:val="00A62B65"/>
    <w:rsid w:val="00A62F39"/>
    <w:rsid w:val="00A6363C"/>
    <w:rsid w:val="00A637B1"/>
    <w:rsid w:val="00A63FB4"/>
    <w:rsid w:val="00A645EA"/>
    <w:rsid w:val="00A64D7D"/>
    <w:rsid w:val="00A65426"/>
    <w:rsid w:val="00A656AD"/>
    <w:rsid w:val="00A65BCF"/>
    <w:rsid w:val="00A6646D"/>
    <w:rsid w:val="00A6691A"/>
    <w:rsid w:val="00A67457"/>
    <w:rsid w:val="00A67829"/>
    <w:rsid w:val="00A70DDF"/>
    <w:rsid w:val="00A71537"/>
    <w:rsid w:val="00A715A5"/>
    <w:rsid w:val="00A71A85"/>
    <w:rsid w:val="00A71D64"/>
    <w:rsid w:val="00A72326"/>
    <w:rsid w:val="00A7247F"/>
    <w:rsid w:val="00A72DB6"/>
    <w:rsid w:val="00A73623"/>
    <w:rsid w:val="00A7375A"/>
    <w:rsid w:val="00A73C42"/>
    <w:rsid w:val="00A74280"/>
    <w:rsid w:val="00A75371"/>
    <w:rsid w:val="00A7585B"/>
    <w:rsid w:val="00A75E87"/>
    <w:rsid w:val="00A766CC"/>
    <w:rsid w:val="00A76849"/>
    <w:rsid w:val="00A76E66"/>
    <w:rsid w:val="00A77431"/>
    <w:rsid w:val="00A77A38"/>
    <w:rsid w:val="00A77A89"/>
    <w:rsid w:val="00A77EAB"/>
    <w:rsid w:val="00A77F03"/>
    <w:rsid w:val="00A80115"/>
    <w:rsid w:val="00A80A82"/>
    <w:rsid w:val="00A810C2"/>
    <w:rsid w:val="00A8158F"/>
    <w:rsid w:val="00A815E4"/>
    <w:rsid w:val="00A81666"/>
    <w:rsid w:val="00A8209B"/>
    <w:rsid w:val="00A82F28"/>
    <w:rsid w:val="00A83053"/>
    <w:rsid w:val="00A8314D"/>
    <w:rsid w:val="00A83656"/>
    <w:rsid w:val="00A8413D"/>
    <w:rsid w:val="00A84563"/>
    <w:rsid w:val="00A84D1E"/>
    <w:rsid w:val="00A84E68"/>
    <w:rsid w:val="00A85017"/>
    <w:rsid w:val="00A85178"/>
    <w:rsid w:val="00A85745"/>
    <w:rsid w:val="00A85A9C"/>
    <w:rsid w:val="00A85FDC"/>
    <w:rsid w:val="00A85FE2"/>
    <w:rsid w:val="00A86524"/>
    <w:rsid w:val="00A86B7C"/>
    <w:rsid w:val="00A86DA1"/>
    <w:rsid w:val="00A86F9B"/>
    <w:rsid w:val="00A8712C"/>
    <w:rsid w:val="00A87839"/>
    <w:rsid w:val="00A90147"/>
    <w:rsid w:val="00A90167"/>
    <w:rsid w:val="00A90691"/>
    <w:rsid w:val="00A9091A"/>
    <w:rsid w:val="00A910FC"/>
    <w:rsid w:val="00A91208"/>
    <w:rsid w:val="00A919D7"/>
    <w:rsid w:val="00A91DB4"/>
    <w:rsid w:val="00A92F37"/>
    <w:rsid w:val="00A949AA"/>
    <w:rsid w:val="00A94AC8"/>
    <w:rsid w:val="00A94E0F"/>
    <w:rsid w:val="00A95378"/>
    <w:rsid w:val="00A9553A"/>
    <w:rsid w:val="00A95823"/>
    <w:rsid w:val="00A958F3"/>
    <w:rsid w:val="00A95E8F"/>
    <w:rsid w:val="00A96B0C"/>
    <w:rsid w:val="00A96B22"/>
    <w:rsid w:val="00A97261"/>
    <w:rsid w:val="00A97AEF"/>
    <w:rsid w:val="00AA0072"/>
    <w:rsid w:val="00AA075E"/>
    <w:rsid w:val="00AA0B39"/>
    <w:rsid w:val="00AA18CF"/>
    <w:rsid w:val="00AA2059"/>
    <w:rsid w:val="00AA2215"/>
    <w:rsid w:val="00AA2322"/>
    <w:rsid w:val="00AA25E4"/>
    <w:rsid w:val="00AA28DB"/>
    <w:rsid w:val="00AA2EB3"/>
    <w:rsid w:val="00AA2EEB"/>
    <w:rsid w:val="00AA301D"/>
    <w:rsid w:val="00AA36CE"/>
    <w:rsid w:val="00AA56AB"/>
    <w:rsid w:val="00AA5CB9"/>
    <w:rsid w:val="00AA7456"/>
    <w:rsid w:val="00AA7645"/>
    <w:rsid w:val="00AA7990"/>
    <w:rsid w:val="00AA7991"/>
    <w:rsid w:val="00AB04A7"/>
    <w:rsid w:val="00AB0DAC"/>
    <w:rsid w:val="00AB2523"/>
    <w:rsid w:val="00AB28CC"/>
    <w:rsid w:val="00AB2AC5"/>
    <w:rsid w:val="00AB2FAD"/>
    <w:rsid w:val="00AB38DE"/>
    <w:rsid w:val="00AB400C"/>
    <w:rsid w:val="00AB4E06"/>
    <w:rsid w:val="00AB569D"/>
    <w:rsid w:val="00AB725C"/>
    <w:rsid w:val="00AB7C2F"/>
    <w:rsid w:val="00AB7D1E"/>
    <w:rsid w:val="00AB7D9C"/>
    <w:rsid w:val="00AC022B"/>
    <w:rsid w:val="00AC07C7"/>
    <w:rsid w:val="00AC0D1A"/>
    <w:rsid w:val="00AC1520"/>
    <w:rsid w:val="00AC1EE1"/>
    <w:rsid w:val="00AC37B3"/>
    <w:rsid w:val="00AC3BAE"/>
    <w:rsid w:val="00AC414D"/>
    <w:rsid w:val="00AC4246"/>
    <w:rsid w:val="00AC42C1"/>
    <w:rsid w:val="00AC4464"/>
    <w:rsid w:val="00AC4739"/>
    <w:rsid w:val="00AC4811"/>
    <w:rsid w:val="00AC569E"/>
    <w:rsid w:val="00AC5A49"/>
    <w:rsid w:val="00AC66DC"/>
    <w:rsid w:val="00AC6837"/>
    <w:rsid w:val="00AC77BF"/>
    <w:rsid w:val="00AD0BB4"/>
    <w:rsid w:val="00AD13AF"/>
    <w:rsid w:val="00AD1A15"/>
    <w:rsid w:val="00AD1ACE"/>
    <w:rsid w:val="00AD1F63"/>
    <w:rsid w:val="00AD2055"/>
    <w:rsid w:val="00AD224F"/>
    <w:rsid w:val="00AD22EE"/>
    <w:rsid w:val="00AD2314"/>
    <w:rsid w:val="00AD24EE"/>
    <w:rsid w:val="00AD24FF"/>
    <w:rsid w:val="00AD26A0"/>
    <w:rsid w:val="00AD2EB7"/>
    <w:rsid w:val="00AD2FC5"/>
    <w:rsid w:val="00AD470D"/>
    <w:rsid w:val="00AD471D"/>
    <w:rsid w:val="00AD4990"/>
    <w:rsid w:val="00AD5011"/>
    <w:rsid w:val="00AD570B"/>
    <w:rsid w:val="00AD5DBB"/>
    <w:rsid w:val="00AD6058"/>
    <w:rsid w:val="00AD612A"/>
    <w:rsid w:val="00AD625A"/>
    <w:rsid w:val="00AD6302"/>
    <w:rsid w:val="00AD6436"/>
    <w:rsid w:val="00AD660B"/>
    <w:rsid w:val="00AD6829"/>
    <w:rsid w:val="00AD7344"/>
    <w:rsid w:val="00AE0048"/>
    <w:rsid w:val="00AE0355"/>
    <w:rsid w:val="00AE101E"/>
    <w:rsid w:val="00AE1545"/>
    <w:rsid w:val="00AE17AD"/>
    <w:rsid w:val="00AE1C06"/>
    <w:rsid w:val="00AE2373"/>
    <w:rsid w:val="00AE2E0B"/>
    <w:rsid w:val="00AE35D4"/>
    <w:rsid w:val="00AE3BDB"/>
    <w:rsid w:val="00AE451F"/>
    <w:rsid w:val="00AE4724"/>
    <w:rsid w:val="00AE49D8"/>
    <w:rsid w:val="00AE4BDA"/>
    <w:rsid w:val="00AE5087"/>
    <w:rsid w:val="00AE5183"/>
    <w:rsid w:val="00AE5268"/>
    <w:rsid w:val="00AE5737"/>
    <w:rsid w:val="00AE5B00"/>
    <w:rsid w:val="00AE62DD"/>
    <w:rsid w:val="00AE687B"/>
    <w:rsid w:val="00AE6CA1"/>
    <w:rsid w:val="00AE6F4A"/>
    <w:rsid w:val="00AE70A0"/>
    <w:rsid w:val="00AE7FC5"/>
    <w:rsid w:val="00AF039B"/>
    <w:rsid w:val="00AF03E5"/>
    <w:rsid w:val="00AF0ACC"/>
    <w:rsid w:val="00AF109E"/>
    <w:rsid w:val="00AF12E9"/>
    <w:rsid w:val="00AF19DF"/>
    <w:rsid w:val="00AF1BB3"/>
    <w:rsid w:val="00AF268A"/>
    <w:rsid w:val="00AF30E6"/>
    <w:rsid w:val="00AF31CE"/>
    <w:rsid w:val="00AF34EA"/>
    <w:rsid w:val="00AF4248"/>
    <w:rsid w:val="00AF4254"/>
    <w:rsid w:val="00AF4B95"/>
    <w:rsid w:val="00AF4F86"/>
    <w:rsid w:val="00AF524D"/>
    <w:rsid w:val="00AF5A8A"/>
    <w:rsid w:val="00AF71C2"/>
    <w:rsid w:val="00AF73A3"/>
    <w:rsid w:val="00AF7540"/>
    <w:rsid w:val="00AF7FD0"/>
    <w:rsid w:val="00AF7FF7"/>
    <w:rsid w:val="00B0158D"/>
    <w:rsid w:val="00B01E44"/>
    <w:rsid w:val="00B02FF9"/>
    <w:rsid w:val="00B02FFE"/>
    <w:rsid w:val="00B03791"/>
    <w:rsid w:val="00B03E97"/>
    <w:rsid w:val="00B048F4"/>
    <w:rsid w:val="00B04A69"/>
    <w:rsid w:val="00B04F78"/>
    <w:rsid w:val="00B057D7"/>
    <w:rsid w:val="00B0595E"/>
    <w:rsid w:val="00B05DF3"/>
    <w:rsid w:val="00B06E10"/>
    <w:rsid w:val="00B06FC2"/>
    <w:rsid w:val="00B06FD3"/>
    <w:rsid w:val="00B06FED"/>
    <w:rsid w:val="00B07253"/>
    <w:rsid w:val="00B1135A"/>
    <w:rsid w:val="00B11593"/>
    <w:rsid w:val="00B11CA1"/>
    <w:rsid w:val="00B11E9D"/>
    <w:rsid w:val="00B12728"/>
    <w:rsid w:val="00B134A1"/>
    <w:rsid w:val="00B13972"/>
    <w:rsid w:val="00B14543"/>
    <w:rsid w:val="00B14CAC"/>
    <w:rsid w:val="00B156E9"/>
    <w:rsid w:val="00B16735"/>
    <w:rsid w:val="00B168C3"/>
    <w:rsid w:val="00B16BC4"/>
    <w:rsid w:val="00B179D3"/>
    <w:rsid w:val="00B200E0"/>
    <w:rsid w:val="00B201FB"/>
    <w:rsid w:val="00B202F4"/>
    <w:rsid w:val="00B203B0"/>
    <w:rsid w:val="00B2067C"/>
    <w:rsid w:val="00B210EC"/>
    <w:rsid w:val="00B2162C"/>
    <w:rsid w:val="00B21DE6"/>
    <w:rsid w:val="00B220F8"/>
    <w:rsid w:val="00B225AC"/>
    <w:rsid w:val="00B22BA2"/>
    <w:rsid w:val="00B2469D"/>
    <w:rsid w:val="00B248AC"/>
    <w:rsid w:val="00B253DA"/>
    <w:rsid w:val="00B25A86"/>
    <w:rsid w:val="00B25BE0"/>
    <w:rsid w:val="00B25CAE"/>
    <w:rsid w:val="00B2647C"/>
    <w:rsid w:val="00B273CB"/>
    <w:rsid w:val="00B27445"/>
    <w:rsid w:val="00B279CD"/>
    <w:rsid w:val="00B30045"/>
    <w:rsid w:val="00B30245"/>
    <w:rsid w:val="00B30D69"/>
    <w:rsid w:val="00B30F45"/>
    <w:rsid w:val="00B31E64"/>
    <w:rsid w:val="00B3200C"/>
    <w:rsid w:val="00B32B4F"/>
    <w:rsid w:val="00B347CB"/>
    <w:rsid w:val="00B34973"/>
    <w:rsid w:val="00B34BBF"/>
    <w:rsid w:val="00B34F81"/>
    <w:rsid w:val="00B35328"/>
    <w:rsid w:val="00B36B26"/>
    <w:rsid w:val="00B3761F"/>
    <w:rsid w:val="00B37F5C"/>
    <w:rsid w:val="00B40312"/>
    <w:rsid w:val="00B40555"/>
    <w:rsid w:val="00B40574"/>
    <w:rsid w:val="00B40F18"/>
    <w:rsid w:val="00B412D5"/>
    <w:rsid w:val="00B41A27"/>
    <w:rsid w:val="00B42B18"/>
    <w:rsid w:val="00B42D12"/>
    <w:rsid w:val="00B42DD7"/>
    <w:rsid w:val="00B43103"/>
    <w:rsid w:val="00B43137"/>
    <w:rsid w:val="00B4329A"/>
    <w:rsid w:val="00B435F7"/>
    <w:rsid w:val="00B43AE1"/>
    <w:rsid w:val="00B44690"/>
    <w:rsid w:val="00B4469E"/>
    <w:rsid w:val="00B44713"/>
    <w:rsid w:val="00B44A9C"/>
    <w:rsid w:val="00B45AA4"/>
    <w:rsid w:val="00B45ABD"/>
    <w:rsid w:val="00B468E1"/>
    <w:rsid w:val="00B474A8"/>
    <w:rsid w:val="00B47DEE"/>
    <w:rsid w:val="00B50469"/>
    <w:rsid w:val="00B50BBE"/>
    <w:rsid w:val="00B50DB6"/>
    <w:rsid w:val="00B50E9E"/>
    <w:rsid w:val="00B51ECD"/>
    <w:rsid w:val="00B52B1C"/>
    <w:rsid w:val="00B52B94"/>
    <w:rsid w:val="00B52C54"/>
    <w:rsid w:val="00B52D06"/>
    <w:rsid w:val="00B52D5D"/>
    <w:rsid w:val="00B53427"/>
    <w:rsid w:val="00B538D3"/>
    <w:rsid w:val="00B538F9"/>
    <w:rsid w:val="00B53B41"/>
    <w:rsid w:val="00B53EDD"/>
    <w:rsid w:val="00B54259"/>
    <w:rsid w:val="00B5425B"/>
    <w:rsid w:val="00B543C9"/>
    <w:rsid w:val="00B5488F"/>
    <w:rsid w:val="00B551C0"/>
    <w:rsid w:val="00B5599D"/>
    <w:rsid w:val="00B55B19"/>
    <w:rsid w:val="00B571EC"/>
    <w:rsid w:val="00B57514"/>
    <w:rsid w:val="00B575B6"/>
    <w:rsid w:val="00B57ED1"/>
    <w:rsid w:val="00B604CA"/>
    <w:rsid w:val="00B6066B"/>
    <w:rsid w:val="00B606D2"/>
    <w:rsid w:val="00B60763"/>
    <w:rsid w:val="00B60AD6"/>
    <w:rsid w:val="00B61396"/>
    <w:rsid w:val="00B615E0"/>
    <w:rsid w:val="00B616F1"/>
    <w:rsid w:val="00B61D01"/>
    <w:rsid w:val="00B6245F"/>
    <w:rsid w:val="00B626AD"/>
    <w:rsid w:val="00B62B7A"/>
    <w:rsid w:val="00B62E9C"/>
    <w:rsid w:val="00B63DE5"/>
    <w:rsid w:val="00B6432B"/>
    <w:rsid w:val="00B64606"/>
    <w:rsid w:val="00B64B09"/>
    <w:rsid w:val="00B64FB9"/>
    <w:rsid w:val="00B65375"/>
    <w:rsid w:val="00B655CD"/>
    <w:rsid w:val="00B65933"/>
    <w:rsid w:val="00B66345"/>
    <w:rsid w:val="00B66A4C"/>
    <w:rsid w:val="00B66D91"/>
    <w:rsid w:val="00B67315"/>
    <w:rsid w:val="00B677E7"/>
    <w:rsid w:val="00B7019D"/>
    <w:rsid w:val="00B70842"/>
    <w:rsid w:val="00B70958"/>
    <w:rsid w:val="00B70A86"/>
    <w:rsid w:val="00B70DB0"/>
    <w:rsid w:val="00B71A7B"/>
    <w:rsid w:val="00B72E76"/>
    <w:rsid w:val="00B72EEA"/>
    <w:rsid w:val="00B7301F"/>
    <w:rsid w:val="00B73989"/>
    <w:rsid w:val="00B73C16"/>
    <w:rsid w:val="00B73E16"/>
    <w:rsid w:val="00B74515"/>
    <w:rsid w:val="00B750D4"/>
    <w:rsid w:val="00B75301"/>
    <w:rsid w:val="00B75764"/>
    <w:rsid w:val="00B75A0F"/>
    <w:rsid w:val="00B75D30"/>
    <w:rsid w:val="00B76894"/>
    <w:rsid w:val="00B770D8"/>
    <w:rsid w:val="00B775E8"/>
    <w:rsid w:val="00B77CC7"/>
    <w:rsid w:val="00B77E3F"/>
    <w:rsid w:val="00B77EB3"/>
    <w:rsid w:val="00B77EB7"/>
    <w:rsid w:val="00B802DE"/>
    <w:rsid w:val="00B8045A"/>
    <w:rsid w:val="00B808F3"/>
    <w:rsid w:val="00B82017"/>
    <w:rsid w:val="00B82157"/>
    <w:rsid w:val="00B82220"/>
    <w:rsid w:val="00B822FF"/>
    <w:rsid w:val="00B8267A"/>
    <w:rsid w:val="00B82FA7"/>
    <w:rsid w:val="00B8322B"/>
    <w:rsid w:val="00B832FB"/>
    <w:rsid w:val="00B83A86"/>
    <w:rsid w:val="00B84236"/>
    <w:rsid w:val="00B84537"/>
    <w:rsid w:val="00B84827"/>
    <w:rsid w:val="00B84ADC"/>
    <w:rsid w:val="00B854B1"/>
    <w:rsid w:val="00B8582D"/>
    <w:rsid w:val="00B85CD1"/>
    <w:rsid w:val="00B86A5D"/>
    <w:rsid w:val="00B86C8D"/>
    <w:rsid w:val="00B870C9"/>
    <w:rsid w:val="00B901FA"/>
    <w:rsid w:val="00B903B0"/>
    <w:rsid w:val="00B905A3"/>
    <w:rsid w:val="00B9085A"/>
    <w:rsid w:val="00B9145F"/>
    <w:rsid w:val="00B914E3"/>
    <w:rsid w:val="00B91AFD"/>
    <w:rsid w:val="00B9208F"/>
    <w:rsid w:val="00B928CF"/>
    <w:rsid w:val="00B92D8B"/>
    <w:rsid w:val="00B92E63"/>
    <w:rsid w:val="00B945BC"/>
    <w:rsid w:val="00B94648"/>
    <w:rsid w:val="00B9527F"/>
    <w:rsid w:val="00B952E5"/>
    <w:rsid w:val="00B95ACB"/>
    <w:rsid w:val="00B96418"/>
    <w:rsid w:val="00B966F3"/>
    <w:rsid w:val="00B96C3C"/>
    <w:rsid w:val="00BA0456"/>
    <w:rsid w:val="00BA109B"/>
    <w:rsid w:val="00BA1405"/>
    <w:rsid w:val="00BA18BE"/>
    <w:rsid w:val="00BA245D"/>
    <w:rsid w:val="00BA2ABC"/>
    <w:rsid w:val="00BA2DE5"/>
    <w:rsid w:val="00BA2F66"/>
    <w:rsid w:val="00BA32E5"/>
    <w:rsid w:val="00BA342D"/>
    <w:rsid w:val="00BA41EB"/>
    <w:rsid w:val="00BA5070"/>
    <w:rsid w:val="00BA5277"/>
    <w:rsid w:val="00BA59BF"/>
    <w:rsid w:val="00BA5B2E"/>
    <w:rsid w:val="00BA665B"/>
    <w:rsid w:val="00BA6AED"/>
    <w:rsid w:val="00BA6E03"/>
    <w:rsid w:val="00BA6E24"/>
    <w:rsid w:val="00BA7F4F"/>
    <w:rsid w:val="00BB0522"/>
    <w:rsid w:val="00BB0AC9"/>
    <w:rsid w:val="00BB0B05"/>
    <w:rsid w:val="00BB0D41"/>
    <w:rsid w:val="00BB0E20"/>
    <w:rsid w:val="00BB0F2E"/>
    <w:rsid w:val="00BB0FB6"/>
    <w:rsid w:val="00BB12A7"/>
    <w:rsid w:val="00BB13D7"/>
    <w:rsid w:val="00BB1B8D"/>
    <w:rsid w:val="00BB236E"/>
    <w:rsid w:val="00BB2610"/>
    <w:rsid w:val="00BB2C89"/>
    <w:rsid w:val="00BB30BE"/>
    <w:rsid w:val="00BB3C18"/>
    <w:rsid w:val="00BB4AE8"/>
    <w:rsid w:val="00BB4B31"/>
    <w:rsid w:val="00BB4E23"/>
    <w:rsid w:val="00BB553B"/>
    <w:rsid w:val="00BB57AC"/>
    <w:rsid w:val="00BB5839"/>
    <w:rsid w:val="00BB59CF"/>
    <w:rsid w:val="00BB5F67"/>
    <w:rsid w:val="00BB7FC0"/>
    <w:rsid w:val="00BC108A"/>
    <w:rsid w:val="00BC1115"/>
    <w:rsid w:val="00BC1536"/>
    <w:rsid w:val="00BC16DA"/>
    <w:rsid w:val="00BC27AD"/>
    <w:rsid w:val="00BC2B46"/>
    <w:rsid w:val="00BC30C6"/>
    <w:rsid w:val="00BC3291"/>
    <w:rsid w:val="00BC3D50"/>
    <w:rsid w:val="00BC4EBA"/>
    <w:rsid w:val="00BC50E4"/>
    <w:rsid w:val="00BC5793"/>
    <w:rsid w:val="00BC5A76"/>
    <w:rsid w:val="00BC6827"/>
    <w:rsid w:val="00BC6850"/>
    <w:rsid w:val="00BC7ACD"/>
    <w:rsid w:val="00BD01FA"/>
    <w:rsid w:val="00BD06DC"/>
    <w:rsid w:val="00BD073B"/>
    <w:rsid w:val="00BD074B"/>
    <w:rsid w:val="00BD0A61"/>
    <w:rsid w:val="00BD0C49"/>
    <w:rsid w:val="00BD0CD0"/>
    <w:rsid w:val="00BD0F14"/>
    <w:rsid w:val="00BD1862"/>
    <w:rsid w:val="00BD1EBC"/>
    <w:rsid w:val="00BD2073"/>
    <w:rsid w:val="00BD39A0"/>
    <w:rsid w:val="00BD4DA0"/>
    <w:rsid w:val="00BD4EA5"/>
    <w:rsid w:val="00BD58E7"/>
    <w:rsid w:val="00BD6B8B"/>
    <w:rsid w:val="00BD7053"/>
    <w:rsid w:val="00BD76F8"/>
    <w:rsid w:val="00BE0283"/>
    <w:rsid w:val="00BE10C9"/>
    <w:rsid w:val="00BE1406"/>
    <w:rsid w:val="00BE1670"/>
    <w:rsid w:val="00BE1F94"/>
    <w:rsid w:val="00BE2459"/>
    <w:rsid w:val="00BE26E5"/>
    <w:rsid w:val="00BE2AF0"/>
    <w:rsid w:val="00BE2B4F"/>
    <w:rsid w:val="00BE330E"/>
    <w:rsid w:val="00BE370A"/>
    <w:rsid w:val="00BE3C6F"/>
    <w:rsid w:val="00BE3E35"/>
    <w:rsid w:val="00BE3F70"/>
    <w:rsid w:val="00BE4020"/>
    <w:rsid w:val="00BE43CE"/>
    <w:rsid w:val="00BE55AA"/>
    <w:rsid w:val="00BE5753"/>
    <w:rsid w:val="00BE631D"/>
    <w:rsid w:val="00BE6A89"/>
    <w:rsid w:val="00BF00A4"/>
    <w:rsid w:val="00BF0223"/>
    <w:rsid w:val="00BF0281"/>
    <w:rsid w:val="00BF0464"/>
    <w:rsid w:val="00BF0C06"/>
    <w:rsid w:val="00BF0F93"/>
    <w:rsid w:val="00BF122E"/>
    <w:rsid w:val="00BF134F"/>
    <w:rsid w:val="00BF162A"/>
    <w:rsid w:val="00BF1862"/>
    <w:rsid w:val="00BF1A05"/>
    <w:rsid w:val="00BF2355"/>
    <w:rsid w:val="00BF24A5"/>
    <w:rsid w:val="00BF251C"/>
    <w:rsid w:val="00BF2801"/>
    <w:rsid w:val="00BF3170"/>
    <w:rsid w:val="00BF3396"/>
    <w:rsid w:val="00BF33EB"/>
    <w:rsid w:val="00BF3A7C"/>
    <w:rsid w:val="00BF3B9B"/>
    <w:rsid w:val="00BF3C16"/>
    <w:rsid w:val="00BF43AF"/>
    <w:rsid w:val="00BF46C0"/>
    <w:rsid w:val="00BF47B7"/>
    <w:rsid w:val="00BF4838"/>
    <w:rsid w:val="00BF4C4D"/>
    <w:rsid w:val="00BF4E25"/>
    <w:rsid w:val="00BF6078"/>
    <w:rsid w:val="00BF61F2"/>
    <w:rsid w:val="00BF63F2"/>
    <w:rsid w:val="00BF70E3"/>
    <w:rsid w:val="00BF72C3"/>
    <w:rsid w:val="00BF76A8"/>
    <w:rsid w:val="00BF77C8"/>
    <w:rsid w:val="00BF7827"/>
    <w:rsid w:val="00C0185D"/>
    <w:rsid w:val="00C0209A"/>
    <w:rsid w:val="00C02CEB"/>
    <w:rsid w:val="00C03269"/>
    <w:rsid w:val="00C033B5"/>
    <w:rsid w:val="00C033BF"/>
    <w:rsid w:val="00C0340C"/>
    <w:rsid w:val="00C0364E"/>
    <w:rsid w:val="00C036C2"/>
    <w:rsid w:val="00C03758"/>
    <w:rsid w:val="00C039B9"/>
    <w:rsid w:val="00C04022"/>
    <w:rsid w:val="00C041D3"/>
    <w:rsid w:val="00C045A5"/>
    <w:rsid w:val="00C05582"/>
    <w:rsid w:val="00C05789"/>
    <w:rsid w:val="00C05866"/>
    <w:rsid w:val="00C059E9"/>
    <w:rsid w:val="00C0614A"/>
    <w:rsid w:val="00C064D1"/>
    <w:rsid w:val="00C0659C"/>
    <w:rsid w:val="00C070AB"/>
    <w:rsid w:val="00C0710B"/>
    <w:rsid w:val="00C0770D"/>
    <w:rsid w:val="00C07743"/>
    <w:rsid w:val="00C100D8"/>
    <w:rsid w:val="00C1031D"/>
    <w:rsid w:val="00C1047B"/>
    <w:rsid w:val="00C10EBC"/>
    <w:rsid w:val="00C11EBC"/>
    <w:rsid w:val="00C11FE7"/>
    <w:rsid w:val="00C12704"/>
    <w:rsid w:val="00C1289D"/>
    <w:rsid w:val="00C12BB2"/>
    <w:rsid w:val="00C12E6C"/>
    <w:rsid w:val="00C141DE"/>
    <w:rsid w:val="00C14257"/>
    <w:rsid w:val="00C144FB"/>
    <w:rsid w:val="00C146F5"/>
    <w:rsid w:val="00C14C3B"/>
    <w:rsid w:val="00C14F7F"/>
    <w:rsid w:val="00C151A8"/>
    <w:rsid w:val="00C15375"/>
    <w:rsid w:val="00C158CF"/>
    <w:rsid w:val="00C159B7"/>
    <w:rsid w:val="00C16582"/>
    <w:rsid w:val="00C16FEC"/>
    <w:rsid w:val="00C17628"/>
    <w:rsid w:val="00C17C2E"/>
    <w:rsid w:val="00C20355"/>
    <w:rsid w:val="00C20C56"/>
    <w:rsid w:val="00C214D1"/>
    <w:rsid w:val="00C2160A"/>
    <w:rsid w:val="00C220F9"/>
    <w:rsid w:val="00C224E9"/>
    <w:rsid w:val="00C225B1"/>
    <w:rsid w:val="00C225E7"/>
    <w:rsid w:val="00C229A6"/>
    <w:rsid w:val="00C23541"/>
    <w:rsid w:val="00C23A81"/>
    <w:rsid w:val="00C23F56"/>
    <w:rsid w:val="00C24139"/>
    <w:rsid w:val="00C25229"/>
    <w:rsid w:val="00C261F8"/>
    <w:rsid w:val="00C26756"/>
    <w:rsid w:val="00C26953"/>
    <w:rsid w:val="00C26BD0"/>
    <w:rsid w:val="00C27930"/>
    <w:rsid w:val="00C27E66"/>
    <w:rsid w:val="00C3097B"/>
    <w:rsid w:val="00C30F0E"/>
    <w:rsid w:val="00C311CA"/>
    <w:rsid w:val="00C3207B"/>
    <w:rsid w:val="00C32498"/>
    <w:rsid w:val="00C3273E"/>
    <w:rsid w:val="00C32869"/>
    <w:rsid w:val="00C329D8"/>
    <w:rsid w:val="00C32E29"/>
    <w:rsid w:val="00C32F9D"/>
    <w:rsid w:val="00C32FB2"/>
    <w:rsid w:val="00C33264"/>
    <w:rsid w:val="00C33550"/>
    <w:rsid w:val="00C33886"/>
    <w:rsid w:val="00C338A7"/>
    <w:rsid w:val="00C3415D"/>
    <w:rsid w:val="00C342A1"/>
    <w:rsid w:val="00C34692"/>
    <w:rsid w:val="00C34D01"/>
    <w:rsid w:val="00C356A7"/>
    <w:rsid w:val="00C361E0"/>
    <w:rsid w:val="00C3639B"/>
    <w:rsid w:val="00C3669F"/>
    <w:rsid w:val="00C370B0"/>
    <w:rsid w:val="00C3751F"/>
    <w:rsid w:val="00C37A0F"/>
    <w:rsid w:val="00C40724"/>
    <w:rsid w:val="00C407AE"/>
    <w:rsid w:val="00C410F6"/>
    <w:rsid w:val="00C41429"/>
    <w:rsid w:val="00C418CC"/>
    <w:rsid w:val="00C42373"/>
    <w:rsid w:val="00C424C1"/>
    <w:rsid w:val="00C427B8"/>
    <w:rsid w:val="00C4284D"/>
    <w:rsid w:val="00C42960"/>
    <w:rsid w:val="00C42D51"/>
    <w:rsid w:val="00C42E35"/>
    <w:rsid w:val="00C434FA"/>
    <w:rsid w:val="00C4374F"/>
    <w:rsid w:val="00C43FED"/>
    <w:rsid w:val="00C445F5"/>
    <w:rsid w:val="00C446E9"/>
    <w:rsid w:val="00C451A5"/>
    <w:rsid w:val="00C4524A"/>
    <w:rsid w:val="00C455DC"/>
    <w:rsid w:val="00C459DF"/>
    <w:rsid w:val="00C462B2"/>
    <w:rsid w:val="00C46DE1"/>
    <w:rsid w:val="00C46F48"/>
    <w:rsid w:val="00C470E5"/>
    <w:rsid w:val="00C47616"/>
    <w:rsid w:val="00C47659"/>
    <w:rsid w:val="00C4791E"/>
    <w:rsid w:val="00C500B9"/>
    <w:rsid w:val="00C5021B"/>
    <w:rsid w:val="00C50BB0"/>
    <w:rsid w:val="00C50C66"/>
    <w:rsid w:val="00C516A7"/>
    <w:rsid w:val="00C52020"/>
    <w:rsid w:val="00C52042"/>
    <w:rsid w:val="00C52DD5"/>
    <w:rsid w:val="00C53310"/>
    <w:rsid w:val="00C53CCD"/>
    <w:rsid w:val="00C547EE"/>
    <w:rsid w:val="00C55412"/>
    <w:rsid w:val="00C555A7"/>
    <w:rsid w:val="00C55B5E"/>
    <w:rsid w:val="00C56BD3"/>
    <w:rsid w:val="00C572A9"/>
    <w:rsid w:val="00C6033D"/>
    <w:rsid w:val="00C60560"/>
    <w:rsid w:val="00C607D7"/>
    <w:rsid w:val="00C60AF5"/>
    <w:rsid w:val="00C60C04"/>
    <w:rsid w:val="00C60E85"/>
    <w:rsid w:val="00C60F2E"/>
    <w:rsid w:val="00C61ED6"/>
    <w:rsid w:val="00C6206A"/>
    <w:rsid w:val="00C6236C"/>
    <w:rsid w:val="00C638CC"/>
    <w:rsid w:val="00C639CE"/>
    <w:rsid w:val="00C639F3"/>
    <w:rsid w:val="00C63CEB"/>
    <w:rsid w:val="00C63F46"/>
    <w:rsid w:val="00C63F97"/>
    <w:rsid w:val="00C63FB7"/>
    <w:rsid w:val="00C63FCC"/>
    <w:rsid w:val="00C64553"/>
    <w:rsid w:val="00C65BBB"/>
    <w:rsid w:val="00C66056"/>
    <w:rsid w:val="00C6613F"/>
    <w:rsid w:val="00C66C8E"/>
    <w:rsid w:val="00C66D5A"/>
    <w:rsid w:val="00C67235"/>
    <w:rsid w:val="00C67593"/>
    <w:rsid w:val="00C67849"/>
    <w:rsid w:val="00C67A32"/>
    <w:rsid w:val="00C67B33"/>
    <w:rsid w:val="00C70914"/>
    <w:rsid w:val="00C70AD1"/>
    <w:rsid w:val="00C71170"/>
    <w:rsid w:val="00C71282"/>
    <w:rsid w:val="00C71EFB"/>
    <w:rsid w:val="00C7244A"/>
    <w:rsid w:val="00C7279E"/>
    <w:rsid w:val="00C72ADB"/>
    <w:rsid w:val="00C72AE5"/>
    <w:rsid w:val="00C730B8"/>
    <w:rsid w:val="00C73271"/>
    <w:rsid w:val="00C733A2"/>
    <w:rsid w:val="00C7436B"/>
    <w:rsid w:val="00C75F4F"/>
    <w:rsid w:val="00C7613F"/>
    <w:rsid w:val="00C76628"/>
    <w:rsid w:val="00C77071"/>
    <w:rsid w:val="00C77381"/>
    <w:rsid w:val="00C776AA"/>
    <w:rsid w:val="00C77921"/>
    <w:rsid w:val="00C77E96"/>
    <w:rsid w:val="00C77F88"/>
    <w:rsid w:val="00C80152"/>
    <w:rsid w:val="00C81790"/>
    <w:rsid w:val="00C81C3A"/>
    <w:rsid w:val="00C820AD"/>
    <w:rsid w:val="00C823C5"/>
    <w:rsid w:val="00C823EA"/>
    <w:rsid w:val="00C82945"/>
    <w:rsid w:val="00C82A23"/>
    <w:rsid w:val="00C82EC2"/>
    <w:rsid w:val="00C8336C"/>
    <w:rsid w:val="00C8354F"/>
    <w:rsid w:val="00C83891"/>
    <w:rsid w:val="00C83A99"/>
    <w:rsid w:val="00C840AC"/>
    <w:rsid w:val="00C84526"/>
    <w:rsid w:val="00C84822"/>
    <w:rsid w:val="00C84A62"/>
    <w:rsid w:val="00C84C16"/>
    <w:rsid w:val="00C850DA"/>
    <w:rsid w:val="00C851B0"/>
    <w:rsid w:val="00C8537A"/>
    <w:rsid w:val="00C85D8D"/>
    <w:rsid w:val="00C863FF"/>
    <w:rsid w:val="00C867D4"/>
    <w:rsid w:val="00C8763C"/>
    <w:rsid w:val="00C909BF"/>
    <w:rsid w:val="00C915D7"/>
    <w:rsid w:val="00C917D3"/>
    <w:rsid w:val="00C927A3"/>
    <w:rsid w:val="00C92824"/>
    <w:rsid w:val="00C92A2D"/>
    <w:rsid w:val="00C92B02"/>
    <w:rsid w:val="00C92D29"/>
    <w:rsid w:val="00C935F6"/>
    <w:rsid w:val="00C939A1"/>
    <w:rsid w:val="00C93A69"/>
    <w:rsid w:val="00C93BB9"/>
    <w:rsid w:val="00C94017"/>
    <w:rsid w:val="00C947C6"/>
    <w:rsid w:val="00C948E6"/>
    <w:rsid w:val="00C94FBC"/>
    <w:rsid w:val="00C95D35"/>
    <w:rsid w:val="00C96092"/>
    <w:rsid w:val="00C96ED4"/>
    <w:rsid w:val="00C97A5B"/>
    <w:rsid w:val="00C97BD1"/>
    <w:rsid w:val="00CA010C"/>
    <w:rsid w:val="00CA0311"/>
    <w:rsid w:val="00CA037B"/>
    <w:rsid w:val="00CA042E"/>
    <w:rsid w:val="00CA091D"/>
    <w:rsid w:val="00CA1890"/>
    <w:rsid w:val="00CA226B"/>
    <w:rsid w:val="00CA2A34"/>
    <w:rsid w:val="00CA2B61"/>
    <w:rsid w:val="00CA33D7"/>
    <w:rsid w:val="00CA3A5B"/>
    <w:rsid w:val="00CA4E9A"/>
    <w:rsid w:val="00CA5825"/>
    <w:rsid w:val="00CA5B5D"/>
    <w:rsid w:val="00CA666B"/>
    <w:rsid w:val="00CA6961"/>
    <w:rsid w:val="00CA6C0E"/>
    <w:rsid w:val="00CA6E78"/>
    <w:rsid w:val="00CA73FC"/>
    <w:rsid w:val="00CA7677"/>
    <w:rsid w:val="00CB01E4"/>
    <w:rsid w:val="00CB0C80"/>
    <w:rsid w:val="00CB155A"/>
    <w:rsid w:val="00CB1735"/>
    <w:rsid w:val="00CB1CB4"/>
    <w:rsid w:val="00CB2100"/>
    <w:rsid w:val="00CB214E"/>
    <w:rsid w:val="00CB2801"/>
    <w:rsid w:val="00CB3B8F"/>
    <w:rsid w:val="00CB41F4"/>
    <w:rsid w:val="00CB49A5"/>
    <w:rsid w:val="00CB4BDF"/>
    <w:rsid w:val="00CB5056"/>
    <w:rsid w:val="00CB5533"/>
    <w:rsid w:val="00CB5BEA"/>
    <w:rsid w:val="00CB5E84"/>
    <w:rsid w:val="00CB6EBB"/>
    <w:rsid w:val="00CB78D0"/>
    <w:rsid w:val="00CB7963"/>
    <w:rsid w:val="00CC0597"/>
    <w:rsid w:val="00CC0758"/>
    <w:rsid w:val="00CC095D"/>
    <w:rsid w:val="00CC09FD"/>
    <w:rsid w:val="00CC13E0"/>
    <w:rsid w:val="00CC19F7"/>
    <w:rsid w:val="00CC1AD4"/>
    <w:rsid w:val="00CC1C8A"/>
    <w:rsid w:val="00CC1CE4"/>
    <w:rsid w:val="00CC2012"/>
    <w:rsid w:val="00CC205B"/>
    <w:rsid w:val="00CC2204"/>
    <w:rsid w:val="00CC273C"/>
    <w:rsid w:val="00CC28AC"/>
    <w:rsid w:val="00CC40AB"/>
    <w:rsid w:val="00CC4CBE"/>
    <w:rsid w:val="00CC55FD"/>
    <w:rsid w:val="00CC626B"/>
    <w:rsid w:val="00CC671C"/>
    <w:rsid w:val="00CC6E55"/>
    <w:rsid w:val="00CC70F5"/>
    <w:rsid w:val="00CD031C"/>
    <w:rsid w:val="00CD0A28"/>
    <w:rsid w:val="00CD107E"/>
    <w:rsid w:val="00CD13FD"/>
    <w:rsid w:val="00CD1771"/>
    <w:rsid w:val="00CD2123"/>
    <w:rsid w:val="00CD2228"/>
    <w:rsid w:val="00CD23BB"/>
    <w:rsid w:val="00CD379A"/>
    <w:rsid w:val="00CD3D1A"/>
    <w:rsid w:val="00CD3D90"/>
    <w:rsid w:val="00CD3FCC"/>
    <w:rsid w:val="00CD4179"/>
    <w:rsid w:val="00CD482D"/>
    <w:rsid w:val="00CD4F3A"/>
    <w:rsid w:val="00CD5158"/>
    <w:rsid w:val="00CD5338"/>
    <w:rsid w:val="00CD5658"/>
    <w:rsid w:val="00CD5A7C"/>
    <w:rsid w:val="00CD669E"/>
    <w:rsid w:val="00CD6E6D"/>
    <w:rsid w:val="00CD70A5"/>
    <w:rsid w:val="00CD70EF"/>
    <w:rsid w:val="00CD72C6"/>
    <w:rsid w:val="00CD748C"/>
    <w:rsid w:val="00CD784A"/>
    <w:rsid w:val="00CD7F6D"/>
    <w:rsid w:val="00CE03D4"/>
    <w:rsid w:val="00CE06C2"/>
    <w:rsid w:val="00CE0B7C"/>
    <w:rsid w:val="00CE1045"/>
    <w:rsid w:val="00CE13D0"/>
    <w:rsid w:val="00CE145A"/>
    <w:rsid w:val="00CE1996"/>
    <w:rsid w:val="00CE2902"/>
    <w:rsid w:val="00CE294D"/>
    <w:rsid w:val="00CE2C71"/>
    <w:rsid w:val="00CE2E38"/>
    <w:rsid w:val="00CE34C8"/>
    <w:rsid w:val="00CE3641"/>
    <w:rsid w:val="00CE375C"/>
    <w:rsid w:val="00CE3CB6"/>
    <w:rsid w:val="00CE3F24"/>
    <w:rsid w:val="00CE488C"/>
    <w:rsid w:val="00CE4B57"/>
    <w:rsid w:val="00CE4D6D"/>
    <w:rsid w:val="00CE55BF"/>
    <w:rsid w:val="00CE5D84"/>
    <w:rsid w:val="00CE5F3B"/>
    <w:rsid w:val="00CE62B5"/>
    <w:rsid w:val="00CE66F4"/>
    <w:rsid w:val="00CE6E83"/>
    <w:rsid w:val="00CE72BF"/>
    <w:rsid w:val="00CE74B4"/>
    <w:rsid w:val="00CE7A40"/>
    <w:rsid w:val="00CE7BC0"/>
    <w:rsid w:val="00CE7FE0"/>
    <w:rsid w:val="00CF03A8"/>
    <w:rsid w:val="00CF041C"/>
    <w:rsid w:val="00CF07D3"/>
    <w:rsid w:val="00CF0BCA"/>
    <w:rsid w:val="00CF0BDA"/>
    <w:rsid w:val="00CF0F0A"/>
    <w:rsid w:val="00CF1368"/>
    <w:rsid w:val="00CF14A8"/>
    <w:rsid w:val="00CF18D3"/>
    <w:rsid w:val="00CF25A1"/>
    <w:rsid w:val="00CF2A91"/>
    <w:rsid w:val="00CF2BFC"/>
    <w:rsid w:val="00CF3038"/>
    <w:rsid w:val="00CF310B"/>
    <w:rsid w:val="00CF3969"/>
    <w:rsid w:val="00CF43AD"/>
    <w:rsid w:val="00CF44C0"/>
    <w:rsid w:val="00CF4ACB"/>
    <w:rsid w:val="00CF5D8A"/>
    <w:rsid w:val="00CF6DD4"/>
    <w:rsid w:val="00CF713B"/>
    <w:rsid w:val="00CF7552"/>
    <w:rsid w:val="00D004BA"/>
    <w:rsid w:val="00D005FE"/>
    <w:rsid w:val="00D009AD"/>
    <w:rsid w:val="00D009E9"/>
    <w:rsid w:val="00D00ABB"/>
    <w:rsid w:val="00D00D88"/>
    <w:rsid w:val="00D01240"/>
    <w:rsid w:val="00D019A6"/>
    <w:rsid w:val="00D01E24"/>
    <w:rsid w:val="00D02381"/>
    <w:rsid w:val="00D02942"/>
    <w:rsid w:val="00D03376"/>
    <w:rsid w:val="00D03F3A"/>
    <w:rsid w:val="00D04350"/>
    <w:rsid w:val="00D051FF"/>
    <w:rsid w:val="00D05CC3"/>
    <w:rsid w:val="00D06C49"/>
    <w:rsid w:val="00D072C4"/>
    <w:rsid w:val="00D077E3"/>
    <w:rsid w:val="00D07A5E"/>
    <w:rsid w:val="00D1009E"/>
    <w:rsid w:val="00D102D8"/>
    <w:rsid w:val="00D10980"/>
    <w:rsid w:val="00D11234"/>
    <w:rsid w:val="00D113A5"/>
    <w:rsid w:val="00D1165F"/>
    <w:rsid w:val="00D11A67"/>
    <w:rsid w:val="00D12069"/>
    <w:rsid w:val="00D12899"/>
    <w:rsid w:val="00D1296A"/>
    <w:rsid w:val="00D12E52"/>
    <w:rsid w:val="00D13073"/>
    <w:rsid w:val="00D13176"/>
    <w:rsid w:val="00D1357D"/>
    <w:rsid w:val="00D13898"/>
    <w:rsid w:val="00D13B7A"/>
    <w:rsid w:val="00D13E64"/>
    <w:rsid w:val="00D1425F"/>
    <w:rsid w:val="00D14278"/>
    <w:rsid w:val="00D14D38"/>
    <w:rsid w:val="00D14F30"/>
    <w:rsid w:val="00D15205"/>
    <w:rsid w:val="00D16279"/>
    <w:rsid w:val="00D17083"/>
    <w:rsid w:val="00D17BF1"/>
    <w:rsid w:val="00D17FD0"/>
    <w:rsid w:val="00D200B2"/>
    <w:rsid w:val="00D203C1"/>
    <w:rsid w:val="00D20BD2"/>
    <w:rsid w:val="00D20D1D"/>
    <w:rsid w:val="00D20D8C"/>
    <w:rsid w:val="00D21A67"/>
    <w:rsid w:val="00D22065"/>
    <w:rsid w:val="00D223CC"/>
    <w:rsid w:val="00D22537"/>
    <w:rsid w:val="00D228FB"/>
    <w:rsid w:val="00D2363D"/>
    <w:rsid w:val="00D238B3"/>
    <w:rsid w:val="00D2474B"/>
    <w:rsid w:val="00D24894"/>
    <w:rsid w:val="00D24980"/>
    <w:rsid w:val="00D24D5D"/>
    <w:rsid w:val="00D25492"/>
    <w:rsid w:val="00D2575E"/>
    <w:rsid w:val="00D263D4"/>
    <w:rsid w:val="00D263F2"/>
    <w:rsid w:val="00D2764C"/>
    <w:rsid w:val="00D3043D"/>
    <w:rsid w:val="00D31EE8"/>
    <w:rsid w:val="00D31FF1"/>
    <w:rsid w:val="00D325D5"/>
    <w:rsid w:val="00D32A08"/>
    <w:rsid w:val="00D331F0"/>
    <w:rsid w:val="00D33526"/>
    <w:rsid w:val="00D34944"/>
    <w:rsid w:val="00D3509A"/>
    <w:rsid w:val="00D36A48"/>
    <w:rsid w:val="00D36A7A"/>
    <w:rsid w:val="00D36BC0"/>
    <w:rsid w:val="00D36DD5"/>
    <w:rsid w:val="00D373B8"/>
    <w:rsid w:val="00D374FB"/>
    <w:rsid w:val="00D37EA5"/>
    <w:rsid w:val="00D40675"/>
    <w:rsid w:val="00D40732"/>
    <w:rsid w:val="00D40D47"/>
    <w:rsid w:val="00D40D84"/>
    <w:rsid w:val="00D4125D"/>
    <w:rsid w:val="00D4188F"/>
    <w:rsid w:val="00D41BB0"/>
    <w:rsid w:val="00D42450"/>
    <w:rsid w:val="00D42C3C"/>
    <w:rsid w:val="00D42FA1"/>
    <w:rsid w:val="00D43037"/>
    <w:rsid w:val="00D433D7"/>
    <w:rsid w:val="00D43481"/>
    <w:rsid w:val="00D4352B"/>
    <w:rsid w:val="00D435E2"/>
    <w:rsid w:val="00D43C83"/>
    <w:rsid w:val="00D442D5"/>
    <w:rsid w:val="00D44875"/>
    <w:rsid w:val="00D44FA8"/>
    <w:rsid w:val="00D453FB"/>
    <w:rsid w:val="00D456F5"/>
    <w:rsid w:val="00D45912"/>
    <w:rsid w:val="00D45B2A"/>
    <w:rsid w:val="00D45E98"/>
    <w:rsid w:val="00D45FF6"/>
    <w:rsid w:val="00D46CAE"/>
    <w:rsid w:val="00D46D35"/>
    <w:rsid w:val="00D46FCD"/>
    <w:rsid w:val="00D472D6"/>
    <w:rsid w:val="00D477C9"/>
    <w:rsid w:val="00D4781C"/>
    <w:rsid w:val="00D47869"/>
    <w:rsid w:val="00D47A44"/>
    <w:rsid w:val="00D47AFA"/>
    <w:rsid w:val="00D513A7"/>
    <w:rsid w:val="00D514CA"/>
    <w:rsid w:val="00D523FF"/>
    <w:rsid w:val="00D530C3"/>
    <w:rsid w:val="00D5354C"/>
    <w:rsid w:val="00D53DA8"/>
    <w:rsid w:val="00D543F5"/>
    <w:rsid w:val="00D5457F"/>
    <w:rsid w:val="00D547E0"/>
    <w:rsid w:val="00D549F6"/>
    <w:rsid w:val="00D54B17"/>
    <w:rsid w:val="00D54C4C"/>
    <w:rsid w:val="00D5567D"/>
    <w:rsid w:val="00D55E9C"/>
    <w:rsid w:val="00D57308"/>
    <w:rsid w:val="00D60CE7"/>
    <w:rsid w:val="00D61338"/>
    <w:rsid w:val="00D62F61"/>
    <w:rsid w:val="00D63265"/>
    <w:rsid w:val="00D639A6"/>
    <w:rsid w:val="00D63AB9"/>
    <w:rsid w:val="00D63C82"/>
    <w:rsid w:val="00D63E3F"/>
    <w:rsid w:val="00D6468B"/>
    <w:rsid w:val="00D64C12"/>
    <w:rsid w:val="00D6537F"/>
    <w:rsid w:val="00D6552E"/>
    <w:rsid w:val="00D666E7"/>
    <w:rsid w:val="00D6686A"/>
    <w:rsid w:val="00D6688B"/>
    <w:rsid w:val="00D676FC"/>
    <w:rsid w:val="00D67ECA"/>
    <w:rsid w:val="00D71201"/>
    <w:rsid w:val="00D715D0"/>
    <w:rsid w:val="00D71F2C"/>
    <w:rsid w:val="00D723E5"/>
    <w:rsid w:val="00D727B4"/>
    <w:rsid w:val="00D72885"/>
    <w:rsid w:val="00D72C04"/>
    <w:rsid w:val="00D72F0D"/>
    <w:rsid w:val="00D73021"/>
    <w:rsid w:val="00D7309F"/>
    <w:rsid w:val="00D73E5F"/>
    <w:rsid w:val="00D73FC8"/>
    <w:rsid w:val="00D741D3"/>
    <w:rsid w:val="00D742B1"/>
    <w:rsid w:val="00D744F3"/>
    <w:rsid w:val="00D7450A"/>
    <w:rsid w:val="00D75E2B"/>
    <w:rsid w:val="00D765C3"/>
    <w:rsid w:val="00D76B35"/>
    <w:rsid w:val="00D7732F"/>
    <w:rsid w:val="00D775D3"/>
    <w:rsid w:val="00D77BCE"/>
    <w:rsid w:val="00D8008D"/>
    <w:rsid w:val="00D812F2"/>
    <w:rsid w:val="00D81485"/>
    <w:rsid w:val="00D815C3"/>
    <w:rsid w:val="00D819A6"/>
    <w:rsid w:val="00D8245D"/>
    <w:rsid w:val="00D82B66"/>
    <w:rsid w:val="00D82C67"/>
    <w:rsid w:val="00D82D00"/>
    <w:rsid w:val="00D82F6A"/>
    <w:rsid w:val="00D836AA"/>
    <w:rsid w:val="00D83E0A"/>
    <w:rsid w:val="00D8599C"/>
    <w:rsid w:val="00D85E75"/>
    <w:rsid w:val="00D86255"/>
    <w:rsid w:val="00D862E3"/>
    <w:rsid w:val="00D8640B"/>
    <w:rsid w:val="00D865EF"/>
    <w:rsid w:val="00D86911"/>
    <w:rsid w:val="00D86DD5"/>
    <w:rsid w:val="00D8734A"/>
    <w:rsid w:val="00D8786F"/>
    <w:rsid w:val="00D90070"/>
    <w:rsid w:val="00D90100"/>
    <w:rsid w:val="00D90437"/>
    <w:rsid w:val="00D90747"/>
    <w:rsid w:val="00D909F4"/>
    <w:rsid w:val="00D91944"/>
    <w:rsid w:val="00D91C1B"/>
    <w:rsid w:val="00D91DAC"/>
    <w:rsid w:val="00D92440"/>
    <w:rsid w:val="00D92A9E"/>
    <w:rsid w:val="00D92C54"/>
    <w:rsid w:val="00D9340D"/>
    <w:rsid w:val="00D93656"/>
    <w:rsid w:val="00D93DD8"/>
    <w:rsid w:val="00D940C8"/>
    <w:rsid w:val="00D94D0F"/>
    <w:rsid w:val="00D9513A"/>
    <w:rsid w:val="00D95A00"/>
    <w:rsid w:val="00D95A36"/>
    <w:rsid w:val="00D95AAB"/>
    <w:rsid w:val="00D960D3"/>
    <w:rsid w:val="00D9648A"/>
    <w:rsid w:val="00D969FE"/>
    <w:rsid w:val="00D96B25"/>
    <w:rsid w:val="00D9724C"/>
    <w:rsid w:val="00D974E4"/>
    <w:rsid w:val="00D97851"/>
    <w:rsid w:val="00DA0785"/>
    <w:rsid w:val="00DA088C"/>
    <w:rsid w:val="00DA18A2"/>
    <w:rsid w:val="00DA1FBD"/>
    <w:rsid w:val="00DA2F95"/>
    <w:rsid w:val="00DA361A"/>
    <w:rsid w:val="00DA41B8"/>
    <w:rsid w:val="00DA45E1"/>
    <w:rsid w:val="00DA4D30"/>
    <w:rsid w:val="00DA6CD3"/>
    <w:rsid w:val="00DA724A"/>
    <w:rsid w:val="00DA73A1"/>
    <w:rsid w:val="00DA744D"/>
    <w:rsid w:val="00DA7540"/>
    <w:rsid w:val="00DA7AD9"/>
    <w:rsid w:val="00DA7F86"/>
    <w:rsid w:val="00DB066A"/>
    <w:rsid w:val="00DB0E63"/>
    <w:rsid w:val="00DB1CEB"/>
    <w:rsid w:val="00DB3422"/>
    <w:rsid w:val="00DB3A43"/>
    <w:rsid w:val="00DB4029"/>
    <w:rsid w:val="00DB4796"/>
    <w:rsid w:val="00DB50F6"/>
    <w:rsid w:val="00DB5111"/>
    <w:rsid w:val="00DB5615"/>
    <w:rsid w:val="00DB561F"/>
    <w:rsid w:val="00DB5E13"/>
    <w:rsid w:val="00DB643C"/>
    <w:rsid w:val="00DB68CE"/>
    <w:rsid w:val="00DB6AAC"/>
    <w:rsid w:val="00DB6C31"/>
    <w:rsid w:val="00DB6E22"/>
    <w:rsid w:val="00DB7517"/>
    <w:rsid w:val="00DB7AFC"/>
    <w:rsid w:val="00DB7B0B"/>
    <w:rsid w:val="00DC04E9"/>
    <w:rsid w:val="00DC0994"/>
    <w:rsid w:val="00DC0FE5"/>
    <w:rsid w:val="00DC12E1"/>
    <w:rsid w:val="00DC1D7E"/>
    <w:rsid w:val="00DC21E8"/>
    <w:rsid w:val="00DC2725"/>
    <w:rsid w:val="00DC2821"/>
    <w:rsid w:val="00DC2BBF"/>
    <w:rsid w:val="00DC346A"/>
    <w:rsid w:val="00DC3568"/>
    <w:rsid w:val="00DC361D"/>
    <w:rsid w:val="00DC3EC3"/>
    <w:rsid w:val="00DC43BC"/>
    <w:rsid w:val="00DC4D64"/>
    <w:rsid w:val="00DC5638"/>
    <w:rsid w:val="00DC573C"/>
    <w:rsid w:val="00DC62FB"/>
    <w:rsid w:val="00DC6478"/>
    <w:rsid w:val="00DC65C6"/>
    <w:rsid w:val="00DC69E2"/>
    <w:rsid w:val="00DC6D93"/>
    <w:rsid w:val="00DC75C8"/>
    <w:rsid w:val="00DC7635"/>
    <w:rsid w:val="00DC78F3"/>
    <w:rsid w:val="00DC79A5"/>
    <w:rsid w:val="00DD0411"/>
    <w:rsid w:val="00DD08DE"/>
    <w:rsid w:val="00DD0C79"/>
    <w:rsid w:val="00DD190C"/>
    <w:rsid w:val="00DD19CC"/>
    <w:rsid w:val="00DD2427"/>
    <w:rsid w:val="00DD276E"/>
    <w:rsid w:val="00DD2DEF"/>
    <w:rsid w:val="00DD309A"/>
    <w:rsid w:val="00DD3D23"/>
    <w:rsid w:val="00DD3DB8"/>
    <w:rsid w:val="00DD4415"/>
    <w:rsid w:val="00DD456C"/>
    <w:rsid w:val="00DD4B34"/>
    <w:rsid w:val="00DD4D71"/>
    <w:rsid w:val="00DD501A"/>
    <w:rsid w:val="00DD56F7"/>
    <w:rsid w:val="00DD6B30"/>
    <w:rsid w:val="00DD6D9E"/>
    <w:rsid w:val="00DD7C65"/>
    <w:rsid w:val="00DD7D34"/>
    <w:rsid w:val="00DE02FB"/>
    <w:rsid w:val="00DE0501"/>
    <w:rsid w:val="00DE2446"/>
    <w:rsid w:val="00DE2EEA"/>
    <w:rsid w:val="00DE3962"/>
    <w:rsid w:val="00DE4871"/>
    <w:rsid w:val="00DE49B4"/>
    <w:rsid w:val="00DE546B"/>
    <w:rsid w:val="00DE57C9"/>
    <w:rsid w:val="00DE59B3"/>
    <w:rsid w:val="00DE5DAB"/>
    <w:rsid w:val="00DE6039"/>
    <w:rsid w:val="00DE6215"/>
    <w:rsid w:val="00DE638E"/>
    <w:rsid w:val="00DE680D"/>
    <w:rsid w:val="00DE6BAC"/>
    <w:rsid w:val="00DE7617"/>
    <w:rsid w:val="00DE76A6"/>
    <w:rsid w:val="00DE7B5F"/>
    <w:rsid w:val="00DF0C7C"/>
    <w:rsid w:val="00DF0CFF"/>
    <w:rsid w:val="00DF14DA"/>
    <w:rsid w:val="00DF1597"/>
    <w:rsid w:val="00DF1B0A"/>
    <w:rsid w:val="00DF224A"/>
    <w:rsid w:val="00DF2662"/>
    <w:rsid w:val="00DF26FD"/>
    <w:rsid w:val="00DF2A52"/>
    <w:rsid w:val="00DF2B14"/>
    <w:rsid w:val="00DF3AE6"/>
    <w:rsid w:val="00DF444F"/>
    <w:rsid w:val="00DF4675"/>
    <w:rsid w:val="00DF4DDC"/>
    <w:rsid w:val="00DF52A9"/>
    <w:rsid w:val="00DF5575"/>
    <w:rsid w:val="00DF569E"/>
    <w:rsid w:val="00DF6D78"/>
    <w:rsid w:val="00DF6EDD"/>
    <w:rsid w:val="00DF7286"/>
    <w:rsid w:val="00DF72C2"/>
    <w:rsid w:val="00DF7930"/>
    <w:rsid w:val="00DF7DD3"/>
    <w:rsid w:val="00E001E9"/>
    <w:rsid w:val="00E002D4"/>
    <w:rsid w:val="00E0044F"/>
    <w:rsid w:val="00E0052D"/>
    <w:rsid w:val="00E00FB1"/>
    <w:rsid w:val="00E01241"/>
    <w:rsid w:val="00E01354"/>
    <w:rsid w:val="00E01592"/>
    <w:rsid w:val="00E0173C"/>
    <w:rsid w:val="00E01B4C"/>
    <w:rsid w:val="00E020F5"/>
    <w:rsid w:val="00E021D8"/>
    <w:rsid w:val="00E0343C"/>
    <w:rsid w:val="00E03808"/>
    <w:rsid w:val="00E0425D"/>
    <w:rsid w:val="00E045DD"/>
    <w:rsid w:val="00E04A78"/>
    <w:rsid w:val="00E04E66"/>
    <w:rsid w:val="00E04F04"/>
    <w:rsid w:val="00E0524B"/>
    <w:rsid w:val="00E056BD"/>
    <w:rsid w:val="00E06AF9"/>
    <w:rsid w:val="00E06B0D"/>
    <w:rsid w:val="00E071DF"/>
    <w:rsid w:val="00E07463"/>
    <w:rsid w:val="00E077BA"/>
    <w:rsid w:val="00E07F9C"/>
    <w:rsid w:val="00E101E9"/>
    <w:rsid w:val="00E10EE1"/>
    <w:rsid w:val="00E114DC"/>
    <w:rsid w:val="00E11E84"/>
    <w:rsid w:val="00E11F0E"/>
    <w:rsid w:val="00E12261"/>
    <w:rsid w:val="00E1241A"/>
    <w:rsid w:val="00E1264B"/>
    <w:rsid w:val="00E1273B"/>
    <w:rsid w:val="00E12AF4"/>
    <w:rsid w:val="00E12D45"/>
    <w:rsid w:val="00E12DDA"/>
    <w:rsid w:val="00E12F9B"/>
    <w:rsid w:val="00E137E0"/>
    <w:rsid w:val="00E137E1"/>
    <w:rsid w:val="00E13D21"/>
    <w:rsid w:val="00E1459A"/>
    <w:rsid w:val="00E14C99"/>
    <w:rsid w:val="00E1544D"/>
    <w:rsid w:val="00E155AF"/>
    <w:rsid w:val="00E158DA"/>
    <w:rsid w:val="00E167E1"/>
    <w:rsid w:val="00E16A81"/>
    <w:rsid w:val="00E16C60"/>
    <w:rsid w:val="00E1750A"/>
    <w:rsid w:val="00E1756F"/>
    <w:rsid w:val="00E17704"/>
    <w:rsid w:val="00E20427"/>
    <w:rsid w:val="00E20AA5"/>
    <w:rsid w:val="00E20DA0"/>
    <w:rsid w:val="00E21450"/>
    <w:rsid w:val="00E21503"/>
    <w:rsid w:val="00E21782"/>
    <w:rsid w:val="00E21A00"/>
    <w:rsid w:val="00E21A59"/>
    <w:rsid w:val="00E22D9D"/>
    <w:rsid w:val="00E22F4C"/>
    <w:rsid w:val="00E234D6"/>
    <w:rsid w:val="00E2402B"/>
    <w:rsid w:val="00E24C70"/>
    <w:rsid w:val="00E25074"/>
    <w:rsid w:val="00E25284"/>
    <w:rsid w:val="00E25514"/>
    <w:rsid w:val="00E25D62"/>
    <w:rsid w:val="00E268F5"/>
    <w:rsid w:val="00E26A42"/>
    <w:rsid w:val="00E26BD2"/>
    <w:rsid w:val="00E270DA"/>
    <w:rsid w:val="00E276D0"/>
    <w:rsid w:val="00E30B4A"/>
    <w:rsid w:val="00E30C02"/>
    <w:rsid w:val="00E30E5D"/>
    <w:rsid w:val="00E31355"/>
    <w:rsid w:val="00E3170A"/>
    <w:rsid w:val="00E31758"/>
    <w:rsid w:val="00E31C12"/>
    <w:rsid w:val="00E31D78"/>
    <w:rsid w:val="00E31F45"/>
    <w:rsid w:val="00E325D3"/>
    <w:rsid w:val="00E33EC6"/>
    <w:rsid w:val="00E340B1"/>
    <w:rsid w:val="00E34B4E"/>
    <w:rsid w:val="00E35E05"/>
    <w:rsid w:val="00E35EF5"/>
    <w:rsid w:val="00E361F5"/>
    <w:rsid w:val="00E363AA"/>
    <w:rsid w:val="00E375FD"/>
    <w:rsid w:val="00E40AB0"/>
    <w:rsid w:val="00E41342"/>
    <w:rsid w:val="00E41B6F"/>
    <w:rsid w:val="00E423D6"/>
    <w:rsid w:val="00E42998"/>
    <w:rsid w:val="00E431C2"/>
    <w:rsid w:val="00E44046"/>
    <w:rsid w:val="00E44222"/>
    <w:rsid w:val="00E443DE"/>
    <w:rsid w:val="00E4474B"/>
    <w:rsid w:val="00E44E70"/>
    <w:rsid w:val="00E455CC"/>
    <w:rsid w:val="00E46420"/>
    <w:rsid w:val="00E465A1"/>
    <w:rsid w:val="00E46854"/>
    <w:rsid w:val="00E4691A"/>
    <w:rsid w:val="00E474E4"/>
    <w:rsid w:val="00E50186"/>
    <w:rsid w:val="00E505E0"/>
    <w:rsid w:val="00E525A8"/>
    <w:rsid w:val="00E52BC1"/>
    <w:rsid w:val="00E52CBA"/>
    <w:rsid w:val="00E53063"/>
    <w:rsid w:val="00E530D4"/>
    <w:rsid w:val="00E531AA"/>
    <w:rsid w:val="00E537F3"/>
    <w:rsid w:val="00E5391D"/>
    <w:rsid w:val="00E5419F"/>
    <w:rsid w:val="00E5430E"/>
    <w:rsid w:val="00E54ECA"/>
    <w:rsid w:val="00E55582"/>
    <w:rsid w:val="00E55F02"/>
    <w:rsid w:val="00E564F1"/>
    <w:rsid w:val="00E5670C"/>
    <w:rsid w:val="00E567D9"/>
    <w:rsid w:val="00E5680C"/>
    <w:rsid w:val="00E56885"/>
    <w:rsid w:val="00E56CB7"/>
    <w:rsid w:val="00E5723B"/>
    <w:rsid w:val="00E574B1"/>
    <w:rsid w:val="00E5785F"/>
    <w:rsid w:val="00E57BC5"/>
    <w:rsid w:val="00E60AA3"/>
    <w:rsid w:val="00E61136"/>
    <w:rsid w:val="00E616DB"/>
    <w:rsid w:val="00E6210C"/>
    <w:rsid w:val="00E623F2"/>
    <w:rsid w:val="00E6277B"/>
    <w:rsid w:val="00E62ABA"/>
    <w:rsid w:val="00E6330D"/>
    <w:rsid w:val="00E6351A"/>
    <w:rsid w:val="00E636C7"/>
    <w:rsid w:val="00E63814"/>
    <w:rsid w:val="00E63ABE"/>
    <w:rsid w:val="00E640DA"/>
    <w:rsid w:val="00E65C2C"/>
    <w:rsid w:val="00E6661F"/>
    <w:rsid w:val="00E669E0"/>
    <w:rsid w:val="00E66BA4"/>
    <w:rsid w:val="00E67263"/>
    <w:rsid w:val="00E67287"/>
    <w:rsid w:val="00E672E5"/>
    <w:rsid w:val="00E67643"/>
    <w:rsid w:val="00E67851"/>
    <w:rsid w:val="00E67F40"/>
    <w:rsid w:val="00E70A9C"/>
    <w:rsid w:val="00E72689"/>
    <w:rsid w:val="00E7277F"/>
    <w:rsid w:val="00E72D9D"/>
    <w:rsid w:val="00E72E7E"/>
    <w:rsid w:val="00E73C63"/>
    <w:rsid w:val="00E744FE"/>
    <w:rsid w:val="00E74672"/>
    <w:rsid w:val="00E746CD"/>
    <w:rsid w:val="00E7470F"/>
    <w:rsid w:val="00E74F18"/>
    <w:rsid w:val="00E754B4"/>
    <w:rsid w:val="00E757B1"/>
    <w:rsid w:val="00E7680A"/>
    <w:rsid w:val="00E7686E"/>
    <w:rsid w:val="00E769E6"/>
    <w:rsid w:val="00E76CCA"/>
    <w:rsid w:val="00E770D3"/>
    <w:rsid w:val="00E771F3"/>
    <w:rsid w:val="00E7721E"/>
    <w:rsid w:val="00E776A3"/>
    <w:rsid w:val="00E80614"/>
    <w:rsid w:val="00E80650"/>
    <w:rsid w:val="00E808F4"/>
    <w:rsid w:val="00E80DA9"/>
    <w:rsid w:val="00E8122C"/>
    <w:rsid w:val="00E81F02"/>
    <w:rsid w:val="00E82280"/>
    <w:rsid w:val="00E822FD"/>
    <w:rsid w:val="00E8291F"/>
    <w:rsid w:val="00E83138"/>
    <w:rsid w:val="00E8356F"/>
    <w:rsid w:val="00E8401B"/>
    <w:rsid w:val="00E84934"/>
    <w:rsid w:val="00E849F8"/>
    <w:rsid w:val="00E85717"/>
    <w:rsid w:val="00E85894"/>
    <w:rsid w:val="00E86044"/>
    <w:rsid w:val="00E86417"/>
    <w:rsid w:val="00E868DB"/>
    <w:rsid w:val="00E870F8"/>
    <w:rsid w:val="00E8765B"/>
    <w:rsid w:val="00E87FAC"/>
    <w:rsid w:val="00E90B15"/>
    <w:rsid w:val="00E90B92"/>
    <w:rsid w:val="00E925D3"/>
    <w:rsid w:val="00E92F35"/>
    <w:rsid w:val="00E93943"/>
    <w:rsid w:val="00E93A7A"/>
    <w:rsid w:val="00E93DC4"/>
    <w:rsid w:val="00E941EE"/>
    <w:rsid w:val="00E9534F"/>
    <w:rsid w:val="00E96069"/>
    <w:rsid w:val="00E968EC"/>
    <w:rsid w:val="00E976C6"/>
    <w:rsid w:val="00E977DB"/>
    <w:rsid w:val="00EA078B"/>
    <w:rsid w:val="00EA07F3"/>
    <w:rsid w:val="00EA12E4"/>
    <w:rsid w:val="00EA1AD8"/>
    <w:rsid w:val="00EA26BB"/>
    <w:rsid w:val="00EA3215"/>
    <w:rsid w:val="00EA3459"/>
    <w:rsid w:val="00EA390C"/>
    <w:rsid w:val="00EA397F"/>
    <w:rsid w:val="00EA546D"/>
    <w:rsid w:val="00EA55C4"/>
    <w:rsid w:val="00EA59E8"/>
    <w:rsid w:val="00EA5EE7"/>
    <w:rsid w:val="00EA6E77"/>
    <w:rsid w:val="00EA718D"/>
    <w:rsid w:val="00EB03C5"/>
    <w:rsid w:val="00EB067A"/>
    <w:rsid w:val="00EB0C1A"/>
    <w:rsid w:val="00EB14ED"/>
    <w:rsid w:val="00EB1625"/>
    <w:rsid w:val="00EB20FA"/>
    <w:rsid w:val="00EB2650"/>
    <w:rsid w:val="00EB4378"/>
    <w:rsid w:val="00EB43BE"/>
    <w:rsid w:val="00EB46E9"/>
    <w:rsid w:val="00EB4CDF"/>
    <w:rsid w:val="00EB52CE"/>
    <w:rsid w:val="00EB55FF"/>
    <w:rsid w:val="00EB5ECB"/>
    <w:rsid w:val="00EB6142"/>
    <w:rsid w:val="00EB6236"/>
    <w:rsid w:val="00EB62FE"/>
    <w:rsid w:val="00EB7258"/>
    <w:rsid w:val="00EB726E"/>
    <w:rsid w:val="00EB75A5"/>
    <w:rsid w:val="00EB7742"/>
    <w:rsid w:val="00EB7858"/>
    <w:rsid w:val="00EC02B1"/>
    <w:rsid w:val="00EC1553"/>
    <w:rsid w:val="00EC197C"/>
    <w:rsid w:val="00EC19F7"/>
    <w:rsid w:val="00EC2127"/>
    <w:rsid w:val="00EC306D"/>
    <w:rsid w:val="00EC350E"/>
    <w:rsid w:val="00EC4B24"/>
    <w:rsid w:val="00EC4BEE"/>
    <w:rsid w:val="00EC4C5F"/>
    <w:rsid w:val="00EC4EF6"/>
    <w:rsid w:val="00EC5B93"/>
    <w:rsid w:val="00EC5F56"/>
    <w:rsid w:val="00EC6549"/>
    <w:rsid w:val="00EC7E8D"/>
    <w:rsid w:val="00ED096C"/>
    <w:rsid w:val="00ED0C1D"/>
    <w:rsid w:val="00ED0C2F"/>
    <w:rsid w:val="00ED10F6"/>
    <w:rsid w:val="00ED1728"/>
    <w:rsid w:val="00ED1972"/>
    <w:rsid w:val="00ED1983"/>
    <w:rsid w:val="00ED1A18"/>
    <w:rsid w:val="00ED23A6"/>
    <w:rsid w:val="00ED2A2E"/>
    <w:rsid w:val="00ED30FA"/>
    <w:rsid w:val="00ED3D8B"/>
    <w:rsid w:val="00ED4021"/>
    <w:rsid w:val="00ED4810"/>
    <w:rsid w:val="00ED52FC"/>
    <w:rsid w:val="00ED53B5"/>
    <w:rsid w:val="00ED5C17"/>
    <w:rsid w:val="00ED5D7D"/>
    <w:rsid w:val="00ED6B35"/>
    <w:rsid w:val="00ED6DF9"/>
    <w:rsid w:val="00ED6EB6"/>
    <w:rsid w:val="00ED70DB"/>
    <w:rsid w:val="00ED77DB"/>
    <w:rsid w:val="00EE05EA"/>
    <w:rsid w:val="00EE0C26"/>
    <w:rsid w:val="00EE11A3"/>
    <w:rsid w:val="00EE1DBD"/>
    <w:rsid w:val="00EE1F66"/>
    <w:rsid w:val="00EE23A0"/>
    <w:rsid w:val="00EE260B"/>
    <w:rsid w:val="00EE28EF"/>
    <w:rsid w:val="00EE299C"/>
    <w:rsid w:val="00EE3AF7"/>
    <w:rsid w:val="00EE3FD2"/>
    <w:rsid w:val="00EE4FDC"/>
    <w:rsid w:val="00EE4FF1"/>
    <w:rsid w:val="00EE55BE"/>
    <w:rsid w:val="00EE6566"/>
    <w:rsid w:val="00EE6909"/>
    <w:rsid w:val="00EE6AF4"/>
    <w:rsid w:val="00EE7100"/>
    <w:rsid w:val="00EE7F74"/>
    <w:rsid w:val="00EE7FC0"/>
    <w:rsid w:val="00EF033D"/>
    <w:rsid w:val="00EF11CD"/>
    <w:rsid w:val="00EF156A"/>
    <w:rsid w:val="00EF18E3"/>
    <w:rsid w:val="00EF23FC"/>
    <w:rsid w:val="00EF2A94"/>
    <w:rsid w:val="00EF2AA6"/>
    <w:rsid w:val="00EF2C71"/>
    <w:rsid w:val="00EF365C"/>
    <w:rsid w:val="00EF37D7"/>
    <w:rsid w:val="00EF3B7E"/>
    <w:rsid w:val="00EF40BE"/>
    <w:rsid w:val="00EF4E4A"/>
    <w:rsid w:val="00EF528F"/>
    <w:rsid w:val="00EF5396"/>
    <w:rsid w:val="00EF551B"/>
    <w:rsid w:val="00EF56A8"/>
    <w:rsid w:val="00EF5770"/>
    <w:rsid w:val="00EF5900"/>
    <w:rsid w:val="00EF5A18"/>
    <w:rsid w:val="00EF5FBC"/>
    <w:rsid w:val="00EF6977"/>
    <w:rsid w:val="00EF7446"/>
    <w:rsid w:val="00EF792B"/>
    <w:rsid w:val="00EF7AFA"/>
    <w:rsid w:val="00F005F1"/>
    <w:rsid w:val="00F009A1"/>
    <w:rsid w:val="00F00F71"/>
    <w:rsid w:val="00F01357"/>
    <w:rsid w:val="00F01701"/>
    <w:rsid w:val="00F0174E"/>
    <w:rsid w:val="00F01C1D"/>
    <w:rsid w:val="00F01D07"/>
    <w:rsid w:val="00F02784"/>
    <w:rsid w:val="00F032BB"/>
    <w:rsid w:val="00F035DA"/>
    <w:rsid w:val="00F04F53"/>
    <w:rsid w:val="00F04F56"/>
    <w:rsid w:val="00F05447"/>
    <w:rsid w:val="00F06322"/>
    <w:rsid w:val="00F10791"/>
    <w:rsid w:val="00F10981"/>
    <w:rsid w:val="00F10A3D"/>
    <w:rsid w:val="00F11149"/>
    <w:rsid w:val="00F12071"/>
    <w:rsid w:val="00F1247C"/>
    <w:rsid w:val="00F12BDA"/>
    <w:rsid w:val="00F12F0A"/>
    <w:rsid w:val="00F12F72"/>
    <w:rsid w:val="00F1310A"/>
    <w:rsid w:val="00F13615"/>
    <w:rsid w:val="00F13F9C"/>
    <w:rsid w:val="00F13FBC"/>
    <w:rsid w:val="00F14A78"/>
    <w:rsid w:val="00F1562B"/>
    <w:rsid w:val="00F15B23"/>
    <w:rsid w:val="00F15B7F"/>
    <w:rsid w:val="00F1622F"/>
    <w:rsid w:val="00F163F0"/>
    <w:rsid w:val="00F16726"/>
    <w:rsid w:val="00F167B2"/>
    <w:rsid w:val="00F1698F"/>
    <w:rsid w:val="00F16FBC"/>
    <w:rsid w:val="00F1753B"/>
    <w:rsid w:val="00F176A3"/>
    <w:rsid w:val="00F17C65"/>
    <w:rsid w:val="00F2073E"/>
    <w:rsid w:val="00F207ED"/>
    <w:rsid w:val="00F21106"/>
    <w:rsid w:val="00F21109"/>
    <w:rsid w:val="00F21F56"/>
    <w:rsid w:val="00F2229F"/>
    <w:rsid w:val="00F22611"/>
    <w:rsid w:val="00F22B28"/>
    <w:rsid w:val="00F23122"/>
    <w:rsid w:val="00F2377A"/>
    <w:rsid w:val="00F23B9C"/>
    <w:rsid w:val="00F23BA5"/>
    <w:rsid w:val="00F23EB3"/>
    <w:rsid w:val="00F23FA4"/>
    <w:rsid w:val="00F2405A"/>
    <w:rsid w:val="00F24310"/>
    <w:rsid w:val="00F2492B"/>
    <w:rsid w:val="00F253A9"/>
    <w:rsid w:val="00F25C3E"/>
    <w:rsid w:val="00F26140"/>
    <w:rsid w:val="00F2630E"/>
    <w:rsid w:val="00F264D7"/>
    <w:rsid w:val="00F27542"/>
    <w:rsid w:val="00F30978"/>
    <w:rsid w:val="00F31414"/>
    <w:rsid w:val="00F315BF"/>
    <w:rsid w:val="00F31678"/>
    <w:rsid w:val="00F31AD4"/>
    <w:rsid w:val="00F31C9B"/>
    <w:rsid w:val="00F337A5"/>
    <w:rsid w:val="00F338FE"/>
    <w:rsid w:val="00F33E54"/>
    <w:rsid w:val="00F34717"/>
    <w:rsid w:val="00F347F6"/>
    <w:rsid w:val="00F34D28"/>
    <w:rsid w:val="00F35155"/>
    <w:rsid w:val="00F352B6"/>
    <w:rsid w:val="00F35C0A"/>
    <w:rsid w:val="00F35C8F"/>
    <w:rsid w:val="00F36270"/>
    <w:rsid w:val="00F36403"/>
    <w:rsid w:val="00F369DA"/>
    <w:rsid w:val="00F369E0"/>
    <w:rsid w:val="00F36B00"/>
    <w:rsid w:val="00F37743"/>
    <w:rsid w:val="00F3777E"/>
    <w:rsid w:val="00F3790F"/>
    <w:rsid w:val="00F37E8D"/>
    <w:rsid w:val="00F37F6E"/>
    <w:rsid w:val="00F40AC4"/>
    <w:rsid w:val="00F41586"/>
    <w:rsid w:val="00F4176A"/>
    <w:rsid w:val="00F419AE"/>
    <w:rsid w:val="00F420DE"/>
    <w:rsid w:val="00F42118"/>
    <w:rsid w:val="00F434A8"/>
    <w:rsid w:val="00F4388C"/>
    <w:rsid w:val="00F43F95"/>
    <w:rsid w:val="00F4432F"/>
    <w:rsid w:val="00F44D5B"/>
    <w:rsid w:val="00F4671D"/>
    <w:rsid w:val="00F46D88"/>
    <w:rsid w:val="00F47A30"/>
    <w:rsid w:val="00F47BCA"/>
    <w:rsid w:val="00F50003"/>
    <w:rsid w:val="00F50238"/>
    <w:rsid w:val="00F502BC"/>
    <w:rsid w:val="00F50371"/>
    <w:rsid w:val="00F50681"/>
    <w:rsid w:val="00F50CD7"/>
    <w:rsid w:val="00F51935"/>
    <w:rsid w:val="00F52293"/>
    <w:rsid w:val="00F52521"/>
    <w:rsid w:val="00F52A59"/>
    <w:rsid w:val="00F53561"/>
    <w:rsid w:val="00F535A7"/>
    <w:rsid w:val="00F5374B"/>
    <w:rsid w:val="00F53B9B"/>
    <w:rsid w:val="00F5402B"/>
    <w:rsid w:val="00F5460B"/>
    <w:rsid w:val="00F54A8F"/>
    <w:rsid w:val="00F550E1"/>
    <w:rsid w:val="00F5615D"/>
    <w:rsid w:val="00F56862"/>
    <w:rsid w:val="00F56AA4"/>
    <w:rsid w:val="00F57163"/>
    <w:rsid w:val="00F577EB"/>
    <w:rsid w:val="00F60159"/>
    <w:rsid w:val="00F6035F"/>
    <w:rsid w:val="00F603C5"/>
    <w:rsid w:val="00F60523"/>
    <w:rsid w:val="00F605E4"/>
    <w:rsid w:val="00F61085"/>
    <w:rsid w:val="00F61AC3"/>
    <w:rsid w:val="00F61B04"/>
    <w:rsid w:val="00F62863"/>
    <w:rsid w:val="00F6292D"/>
    <w:rsid w:val="00F62A0E"/>
    <w:rsid w:val="00F641BD"/>
    <w:rsid w:val="00F64248"/>
    <w:rsid w:val="00F64880"/>
    <w:rsid w:val="00F64AFE"/>
    <w:rsid w:val="00F65006"/>
    <w:rsid w:val="00F651B3"/>
    <w:rsid w:val="00F65295"/>
    <w:rsid w:val="00F6569C"/>
    <w:rsid w:val="00F65762"/>
    <w:rsid w:val="00F65F49"/>
    <w:rsid w:val="00F660AD"/>
    <w:rsid w:val="00F66228"/>
    <w:rsid w:val="00F66371"/>
    <w:rsid w:val="00F66391"/>
    <w:rsid w:val="00F66AE1"/>
    <w:rsid w:val="00F6776D"/>
    <w:rsid w:val="00F67F63"/>
    <w:rsid w:val="00F709E4"/>
    <w:rsid w:val="00F7100A"/>
    <w:rsid w:val="00F71389"/>
    <w:rsid w:val="00F71B30"/>
    <w:rsid w:val="00F71F14"/>
    <w:rsid w:val="00F71FA0"/>
    <w:rsid w:val="00F71FA6"/>
    <w:rsid w:val="00F7228F"/>
    <w:rsid w:val="00F7278E"/>
    <w:rsid w:val="00F72953"/>
    <w:rsid w:val="00F729C8"/>
    <w:rsid w:val="00F72A9B"/>
    <w:rsid w:val="00F73999"/>
    <w:rsid w:val="00F73A80"/>
    <w:rsid w:val="00F74ADC"/>
    <w:rsid w:val="00F74C43"/>
    <w:rsid w:val="00F74EC3"/>
    <w:rsid w:val="00F750BA"/>
    <w:rsid w:val="00F766E4"/>
    <w:rsid w:val="00F76853"/>
    <w:rsid w:val="00F76941"/>
    <w:rsid w:val="00F76BE2"/>
    <w:rsid w:val="00F76C20"/>
    <w:rsid w:val="00F77245"/>
    <w:rsid w:val="00F81B13"/>
    <w:rsid w:val="00F81B74"/>
    <w:rsid w:val="00F82BBC"/>
    <w:rsid w:val="00F82E7D"/>
    <w:rsid w:val="00F8308C"/>
    <w:rsid w:val="00F83BAC"/>
    <w:rsid w:val="00F83C86"/>
    <w:rsid w:val="00F83DCB"/>
    <w:rsid w:val="00F84A44"/>
    <w:rsid w:val="00F84F2F"/>
    <w:rsid w:val="00F85574"/>
    <w:rsid w:val="00F8572C"/>
    <w:rsid w:val="00F858E1"/>
    <w:rsid w:val="00F85AEF"/>
    <w:rsid w:val="00F8603F"/>
    <w:rsid w:val="00F860AC"/>
    <w:rsid w:val="00F862C0"/>
    <w:rsid w:val="00F86AD9"/>
    <w:rsid w:val="00F87510"/>
    <w:rsid w:val="00F87A5C"/>
    <w:rsid w:val="00F9053F"/>
    <w:rsid w:val="00F9062B"/>
    <w:rsid w:val="00F9097F"/>
    <w:rsid w:val="00F90AD6"/>
    <w:rsid w:val="00F90B90"/>
    <w:rsid w:val="00F9192A"/>
    <w:rsid w:val="00F92064"/>
    <w:rsid w:val="00F921F1"/>
    <w:rsid w:val="00F9229D"/>
    <w:rsid w:val="00F92448"/>
    <w:rsid w:val="00F92B5B"/>
    <w:rsid w:val="00F92EB5"/>
    <w:rsid w:val="00F937DC"/>
    <w:rsid w:val="00F937F3"/>
    <w:rsid w:val="00F941C5"/>
    <w:rsid w:val="00F941CB"/>
    <w:rsid w:val="00F941F2"/>
    <w:rsid w:val="00F9462E"/>
    <w:rsid w:val="00F94C46"/>
    <w:rsid w:val="00F95124"/>
    <w:rsid w:val="00F958C4"/>
    <w:rsid w:val="00F95C9F"/>
    <w:rsid w:val="00F95F7E"/>
    <w:rsid w:val="00F964C6"/>
    <w:rsid w:val="00F97697"/>
    <w:rsid w:val="00FA0134"/>
    <w:rsid w:val="00FA026C"/>
    <w:rsid w:val="00FA0703"/>
    <w:rsid w:val="00FA094D"/>
    <w:rsid w:val="00FA0A5E"/>
    <w:rsid w:val="00FA1210"/>
    <w:rsid w:val="00FA1534"/>
    <w:rsid w:val="00FA21D0"/>
    <w:rsid w:val="00FA22A1"/>
    <w:rsid w:val="00FA3323"/>
    <w:rsid w:val="00FA386D"/>
    <w:rsid w:val="00FA38D0"/>
    <w:rsid w:val="00FA3C20"/>
    <w:rsid w:val="00FA3E1D"/>
    <w:rsid w:val="00FA3E8E"/>
    <w:rsid w:val="00FA49BB"/>
    <w:rsid w:val="00FA4B49"/>
    <w:rsid w:val="00FA54C9"/>
    <w:rsid w:val="00FA569E"/>
    <w:rsid w:val="00FA5FA3"/>
    <w:rsid w:val="00FA6186"/>
    <w:rsid w:val="00FA621F"/>
    <w:rsid w:val="00FA6A20"/>
    <w:rsid w:val="00FA6DE7"/>
    <w:rsid w:val="00FA6E2E"/>
    <w:rsid w:val="00FA7156"/>
    <w:rsid w:val="00FA7D82"/>
    <w:rsid w:val="00FB02CF"/>
    <w:rsid w:val="00FB09CF"/>
    <w:rsid w:val="00FB166E"/>
    <w:rsid w:val="00FB2983"/>
    <w:rsid w:val="00FB2D6E"/>
    <w:rsid w:val="00FB2FE4"/>
    <w:rsid w:val="00FB4584"/>
    <w:rsid w:val="00FB4770"/>
    <w:rsid w:val="00FB4DF4"/>
    <w:rsid w:val="00FB4FA8"/>
    <w:rsid w:val="00FB5262"/>
    <w:rsid w:val="00FB5B64"/>
    <w:rsid w:val="00FB5B70"/>
    <w:rsid w:val="00FB6AC9"/>
    <w:rsid w:val="00FB6BA9"/>
    <w:rsid w:val="00FB6D2F"/>
    <w:rsid w:val="00FC03E9"/>
    <w:rsid w:val="00FC0598"/>
    <w:rsid w:val="00FC089C"/>
    <w:rsid w:val="00FC17B0"/>
    <w:rsid w:val="00FC1D84"/>
    <w:rsid w:val="00FC2188"/>
    <w:rsid w:val="00FC30DD"/>
    <w:rsid w:val="00FC3CEB"/>
    <w:rsid w:val="00FC4010"/>
    <w:rsid w:val="00FC4762"/>
    <w:rsid w:val="00FC4FD2"/>
    <w:rsid w:val="00FC5581"/>
    <w:rsid w:val="00FC58B7"/>
    <w:rsid w:val="00FC619A"/>
    <w:rsid w:val="00FC637A"/>
    <w:rsid w:val="00FC6672"/>
    <w:rsid w:val="00FC6CD5"/>
    <w:rsid w:val="00FC70A9"/>
    <w:rsid w:val="00FC7763"/>
    <w:rsid w:val="00FC794C"/>
    <w:rsid w:val="00FD0035"/>
    <w:rsid w:val="00FD03F4"/>
    <w:rsid w:val="00FD06F3"/>
    <w:rsid w:val="00FD09DF"/>
    <w:rsid w:val="00FD0F17"/>
    <w:rsid w:val="00FD101B"/>
    <w:rsid w:val="00FD159B"/>
    <w:rsid w:val="00FD161F"/>
    <w:rsid w:val="00FD19E8"/>
    <w:rsid w:val="00FD1A9C"/>
    <w:rsid w:val="00FD1EA9"/>
    <w:rsid w:val="00FD1FED"/>
    <w:rsid w:val="00FD2260"/>
    <w:rsid w:val="00FD3A12"/>
    <w:rsid w:val="00FD3E65"/>
    <w:rsid w:val="00FD49E7"/>
    <w:rsid w:val="00FD4BC2"/>
    <w:rsid w:val="00FD4EB4"/>
    <w:rsid w:val="00FD501F"/>
    <w:rsid w:val="00FD5224"/>
    <w:rsid w:val="00FD61C7"/>
    <w:rsid w:val="00FD6FFE"/>
    <w:rsid w:val="00FD731F"/>
    <w:rsid w:val="00FD7A40"/>
    <w:rsid w:val="00FD7D65"/>
    <w:rsid w:val="00FD7DFE"/>
    <w:rsid w:val="00FE0088"/>
    <w:rsid w:val="00FE05C8"/>
    <w:rsid w:val="00FE0B89"/>
    <w:rsid w:val="00FE130C"/>
    <w:rsid w:val="00FE26E0"/>
    <w:rsid w:val="00FE330E"/>
    <w:rsid w:val="00FE356A"/>
    <w:rsid w:val="00FE3A88"/>
    <w:rsid w:val="00FE4166"/>
    <w:rsid w:val="00FE42C2"/>
    <w:rsid w:val="00FE464D"/>
    <w:rsid w:val="00FE4909"/>
    <w:rsid w:val="00FE4F1C"/>
    <w:rsid w:val="00FE5003"/>
    <w:rsid w:val="00FE5906"/>
    <w:rsid w:val="00FE5C8F"/>
    <w:rsid w:val="00FE5E4F"/>
    <w:rsid w:val="00FE64F7"/>
    <w:rsid w:val="00FE69E8"/>
    <w:rsid w:val="00FE6A8D"/>
    <w:rsid w:val="00FE6D12"/>
    <w:rsid w:val="00FE7A2E"/>
    <w:rsid w:val="00FF002C"/>
    <w:rsid w:val="00FF027F"/>
    <w:rsid w:val="00FF0B6C"/>
    <w:rsid w:val="00FF1592"/>
    <w:rsid w:val="00FF16B9"/>
    <w:rsid w:val="00FF16D8"/>
    <w:rsid w:val="00FF1B9B"/>
    <w:rsid w:val="00FF1D04"/>
    <w:rsid w:val="00FF1D7D"/>
    <w:rsid w:val="00FF24CF"/>
    <w:rsid w:val="00FF2542"/>
    <w:rsid w:val="00FF28D2"/>
    <w:rsid w:val="00FF2AC9"/>
    <w:rsid w:val="00FF2B21"/>
    <w:rsid w:val="00FF336F"/>
    <w:rsid w:val="00FF33F9"/>
    <w:rsid w:val="00FF37AE"/>
    <w:rsid w:val="00FF37E3"/>
    <w:rsid w:val="00FF4113"/>
    <w:rsid w:val="00FF4295"/>
    <w:rsid w:val="00FF6053"/>
    <w:rsid w:val="00FF61DC"/>
    <w:rsid w:val="00FF641D"/>
    <w:rsid w:val="00FF64FC"/>
    <w:rsid w:val="00FF6982"/>
    <w:rsid w:val="00FF6BF4"/>
    <w:rsid w:val="00FF75BA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692B01"/>
  <w15:chartTrackingRefBased/>
  <w15:docId w15:val="{C975FCF5-0062-492B-BCCC-EB304343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locked="1" w:semiHidden="1" w:unhideWhenUsed="1"/>
    <w:lsdException w:name="Outline List 3" w:semiHidden="1" w:uiPriority="0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unhideWhenUsed="1"/>
    <w:lsdException w:name="Table Grid" w:uiPriority="59"/>
    <w:lsdException w:name="Table Theme" w:locked="1" w:semiHidden="1" w:unhideWhenUsed="1"/>
    <w:lsdException w:name="Placeholder Text" w:locked="1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A64D7D"/>
  </w:style>
  <w:style w:type="paragraph" w:styleId="18">
    <w:name w:val="heading 1"/>
    <w:aliases w:val="_Заг1 Раздел,Глава,h1,Header 1,H1,Заголов,Çàãîëîâ,ch,(раздел),Заголовок 1 Знак1,.,Название спецификации,!Заголовок 1"/>
    <w:next w:val="af6"/>
    <w:link w:val="1e"/>
    <w:qFormat/>
    <w:locked/>
    <w:rsid w:val="00FA6DE7"/>
    <w:pPr>
      <w:pageBreakBefore/>
      <w:numPr>
        <w:numId w:val="73"/>
      </w:numPr>
      <w:tabs>
        <w:tab w:val="left" w:pos="1304"/>
      </w:tabs>
      <w:spacing w:after="240" w:line="360" w:lineRule="auto"/>
      <w:outlineLvl w:val="0"/>
    </w:pPr>
    <w:rPr>
      <w:rFonts w:eastAsia="Times New Roman"/>
      <w:kern w:val="28"/>
      <w:sz w:val="32"/>
      <w:szCs w:val="24"/>
    </w:rPr>
  </w:style>
  <w:style w:type="paragraph" w:styleId="29">
    <w:name w:val="heading 2"/>
    <w:aliases w:val="_Заг2 Подраздел,h2,H2"/>
    <w:next w:val="af6"/>
    <w:link w:val="2a"/>
    <w:qFormat/>
    <w:locked/>
    <w:rsid w:val="00FA6DE7"/>
    <w:pPr>
      <w:keepNext/>
      <w:tabs>
        <w:tab w:val="left" w:pos="1418"/>
      </w:tabs>
      <w:spacing w:before="60" w:after="120" w:line="360" w:lineRule="auto"/>
      <w:outlineLvl w:val="1"/>
    </w:pPr>
    <w:rPr>
      <w:rFonts w:eastAsia="Times New Roman"/>
      <w:kern w:val="28"/>
      <w:sz w:val="28"/>
      <w:szCs w:val="24"/>
    </w:rPr>
  </w:style>
  <w:style w:type="paragraph" w:styleId="36">
    <w:name w:val="heading 3"/>
    <w:aliases w:val="_Заг3 Пункт,h3,H3"/>
    <w:next w:val="af7"/>
    <w:link w:val="37"/>
    <w:qFormat/>
    <w:locked/>
    <w:rsid w:val="00FA6DE7"/>
    <w:pPr>
      <w:keepNext/>
      <w:tabs>
        <w:tab w:val="left" w:pos="1418"/>
        <w:tab w:val="left" w:pos="1701"/>
      </w:tabs>
      <w:spacing w:before="120" w:after="120" w:line="360" w:lineRule="auto"/>
      <w:outlineLvl w:val="2"/>
    </w:pPr>
    <w:rPr>
      <w:rFonts w:eastAsia="Times New Roman"/>
      <w:kern w:val="28"/>
      <w:sz w:val="28"/>
      <w:szCs w:val="24"/>
    </w:rPr>
  </w:style>
  <w:style w:type="paragraph" w:styleId="44">
    <w:name w:val="heading 4"/>
    <w:aliases w:val="_Заг4 Подпункт,h4,H4"/>
    <w:next w:val="af7"/>
    <w:link w:val="45"/>
    <w:qFormat/>
    <w:locked/>
    <w:rsid w:val="00F95F7E"/>
    <w:pPr>
      <w:keepNext/>
      <w:tabs>
        <w:tab w:val="left" w:pos="1134"/>
        <w:tab w:val="left" w:pos="1985"/>
      </w:tabs>
      <w:spacing w:before="120" w:after="120" w:line="360" w:lineRule="auto"/>
      <w:outlineLvl w:val="3"/>
    </w:pPr>
    <w:rPr>
      <w:rFonts w:eastAsia="Times New Roman"/>
      <w:kern w:val="28"/>
      <w:sz w:val="28"/>
      <w:szCs w:val="24"/>
    </w:rPr>
  </w:style>
  <w:style w:type="paragraph" w:styleId="50">
    <w:name w:val="heading 5"/>
    <w:aliases w:val="_5 Заголовок (не рекомендован),h5,Bold/Italics,(приложение),H5,PIM 5,5,ITT t5,PA Pico Section,Обыч. абзац 1,27+1"/>
    <w:next w:val="af6"/>
    <w:link w:val="52"/>
    <w:qFormat/>
    <w:locked/>
    <w:rsid w:val="00783D1F"/>
    <w:pPr>
      <w:numPr>
        <w:ilvl w:val="4"/>
        <w:numId w:val="73"/>
      </w:numPr>
      <w:tabs>
        <w:tab w:val="left" w:pos="1701"/>
      </w:tabs>
      <w:spacing w:line="360" w:lineRule="auto"/>
      <w:jc w:val="both"/>
      <w:outlineLvl w:val="4"/>
    </w:pPr>
    <w:rPr>
      <w:rFonts w:eastAsia="Times New Roman"/>
      <w:kern w:val="28"/>
      <w:sz w:val="28"/>
      <w:szCs w:val="24"/>
    </w:rPr>
  </w:style>
  <w:style w:type="paragraph" w:styleId="60">
    <w:name w:val="heading 6"/>
    <w:aliases w:val="_Заг6 Подзаголовок без нумерации,PIM 6,H6"/>
    <w:next w:val="af6"/>
    <w:link w:val="61"/>
    <w:qFormat/>
    <w:locked/>
    <w:rsid w:val="00DD4415"/>
    <w:pPr>
      <w:numPr>
        <w:ilvl w:val="5"/>
        <w:numId w:val="73"/>
      </w:numPr>
      <w:tabs>
        <w:tab w:val="left" w:pos="2268"/>
      </w:tabs>
      <w:spacing w:line="360" w:lineRule="auto"/>
      <w:jc w:val="both"/>
      <w:outlineLvl w:val="5"/>
    </w:pPr>
    <w:rPr>
      <w:rFonts w:eastAsia="Times New Roman"/>
      <w:bCs/>
      <w:kern w:val="28"/>
      <w:sz w:val="28"/>
      <w:szCs w:val="22"/>
    </w:rPr>
  </w:style>
  <w:style w:type="paragraph" w:styleId="7">
    <w:name w:val="heading 7"/>
    <w:aliases w:val="PIM 7,H7"/>
    <w:basedOn w:val="af6"/>
    <w:next w:val="af6"/>
    <w:link w:val="73"/>
    <w:qFormat/>
    <w:locked/>
    <w:rsid w:val="00063EC2"/>
    <w:pPr>
      <w:numPr>
        <w:ilvl w:val="6"/>
        <w:numId w:val="73"/>
      </w:numPr>
      <w:spacing w:before="240" w:after="240"/>
      <w:jc w:val="center"/>
      <w:outlineLvl w:val="6"/>
    </w:pPr>
    <w:rPr>
      <w:rFonts w:eastAsia="Times New Roman"/>
      <w:sz w:val="32"/>
      <w:szCs w:val="24"/>
      <w:lang w:val="x-none" w:eastAsia="x-none"/>
    </w:rPr>
  </w:style>
  <w:style w:type="paragraph" w:styleId="8">
    <w:name w:val="heading 8"/>
    <w:aliases w:val="H8"/>
    <w:basedOn w:val="af6"/>
    <w:next w:val="af6"/>
    <w:link w:val="83"/>
    <w:qFormat/>
    <w:locked/>
    <w:rsid w:val="00063EC2"/>
    <w:pPr>
      <w:numPr>
        <w:ilvl w:val="7"/>
        <w:numId w:val="73"/>
      </w:numPr>
      <w:spacing w:before="240" w:after="240" w:line="360" w:lineRule="auto"/>
      <w:outlineLvl w:val="7"/>
    </w:pPr>
    <w:rPr>
      <w:rFonts w:eastAsia="Times New Roman"/>
      <w:iCs/>
      <w:sz w:val="32"/>
      <w:szCs w:val="24"/>
      <w:lang w:val="x-none" w:eastAsia="x-none"/>
    </w:rPr>
  </w:style>
  <w:style w:type="paragraph" w:styleId="9">
    <w:name w:val="heading 9"/>
    <w:aliases w:val="Заголовок 90,H9"/>
    <w:basedOn w:val="af6"/>
    <w:next w:val="af6"/>
    <w:link w:val="91"/>
    <w:qFormat/>
    <w:locked/>
    <w:rsid w:val="00D433D7"/>
    <w:pPr>
      <w:numPr>
        <w:ilvl w:val="8"/>
        <w:numId w:val="73"/>
      </w:numPr>
      <w:spacing w:before="240" w:after="240" w:line="360" w:lineRule="auto"/>
      <w:outlineLvl w:val="8"/>
    </w:pPr>
    <w:rPr>
      <w:rFonts w:eastAsia="Times New Roman"/>
      <w:sz w:val="28"/>
      <w:szCs w:val="22"/>
      <w:lang w:val="x-none" w:eastAsia="x-none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e">
    <w:name w:val="Заголовок 1 Знак"/>
    <w:aliases w:val="_Заг1 Раздел Знак,Глава Знак,h1 Знак,Header 1 Знак,H1 Знак,Заголов Знак,Çàãîëîâ Знак,ch Знак,(раздел) Знак,Заголовок 1 Знак1 Знак,. Знак,Название спецификации Знак,!Заголовок 1 Знак"/>
    <w:link w:val="18"/>
    <w:rsid w:val="00FA6DE7"/>
    <w:rPr>
      <w:rFonts w:eastAsia="Times New Roman"/>
      <w:kern w:val="28"/>
      <w:sz w:val="32"/>
      <w:szCs w:val="24"/>
    </w:rPr>
  </w:style>
  <w:style w:type="character" w:customStyle="1" w:styleId="2a">
    <w:name w:val="Заголовок 2 Знак"/>
    <w:aliases w:val="_Заг2 Подраздел Знак,h2 Знак1,H2 Знак1"/>
    <w:link w:val="29"/>
    <w:rsid w:val="00FA6DE7"/>
    <w:rPr>
      <w:rFonts w:eastAsia="Times New Roman"/>
      <w:kern w:val="28"/>
      <w:sz w:val="28"/>
      <w:szCs w:val="24"/>
      <w:lang w:bidi="ar-SA"/>
    </w:rPr>
  </w:style>
  <w:style w:type="character" w:customStyle="1" w:styleId="37">
    <w:name w:val="Заголовок 3 Знак"/>
    <w:aliases w:val="_Заг3 Пункт Знак,h3 Знак1,H3 Знак1"/>
    <w:link w:val="36"/>
    <w:rsid w:val="00FA6DE7"/>
    <w:rPr>
      <w:rFonts w:eastAsia="Times New Roman"/>
      <w:kern w:val="28"/>
      <w:sz w:val="28"/>
      <w:szCs w:val="24"/>
      <w:lang w:bidi="ar-SA"/>
    </w:rPr>
  </w:style>
  <w:style w:type="character" w:customStyle="1" w:styleId="45">
    <w:name w:val="Заголовок 4 Знак"/>
    <w:aliases w:val="_Заг4 Подпункт Знак,h4 Знак1,H4 Знак1"/>
    <w:link w:val="44"/>
    <w:rsid w:val="00F95F7E"/>
    <w:rPr>
      <w:rFonts w:eastAsia="Times New Roman"/>
      <w:kern w:val="28"/>
      <w:sz w:val="28"/>
      <w:szCs w:val="24"/>
      <w:lang w:bidi="ar-SA"/>
    </w:rPr>
  </w:style>
  <w:style w:type="character" w:customStyle="1" w:styleId="52">
    <w:name w:val="Заголовок 5 Знак"/>
    <w:aliases w:val="_5 Заголовок (не рекомендован) Знак,h5 Знак1,Bold/Italics Знак1,(приложение) Знак1,H5 Знак1,PIM 5 Знак1,5 Знак1,ITT t5 Знак1,PA Pico Section Знак1,Обыч. абзац 1 Знак1,27+1 Знак1"/>
    <w:link w:val="50"/>
    <w:rsid w:val="00783D1F"/>
    <w:rPr>
      <w:rFonts w:eastAsia="Times New Roman"/>
      <w:kern w:val="28"/>
      <w:sz w:val="28"/>
      <w:szCs w:val="24"/>
    </w:rPr>
  </w:style>
  <w:style w:type="character" w:customStyle="1" w:styleId="61">
    <w:name w:val="Заголовок 6 Знак"/>
    <w:aliases w:val="_Заг6 Подзаголовок без нумерации Знак,PIM 6 Знак1,H6 Знак1"/>
    <w:link w:val="60"/>
    <w:rsid w:val="00DD4415"/>
    <w:rPr>
      <w:rFonts w:eastAsia="Times New Roman"/>
      <w:bCs/>
      <w:kern w:val="28"/>
      <w:sz w:val="28"/>
      <w:szCs w:val="22"/>
    </w:rPr>
  </w:style>
  <w:style w:type="character" w:customStyle="1" w:styleId="70">
    <w:name w:val="Заголовок 7 Знак"/>
    <w:aliases w:val="PIM 7 Знак,H7 Знак"/>
    <w:rsid w:val="005F3EFF"/>
    <w:rPr>
      <w:rFonts w:eastAsia="Times New Roman"/>
      <w:sz w:val="32"/>
      <w:szCs w:val="24"/>
    </w:rPr>
  </w:style>
  <w:style w:type="character" w:customStyle="1" w:styleId="80">
    <w:name w:val="Заголовок 8 Знак"/>
    <w:aliases w:val="H8 Знак"/>
    <w:rsid w:val="005F3EFF"/>
    <w:rPr>
      <w:rFonts w:eastAsia="Times New Roman"/>
      <w:b/>
      <w:iCs/>
      <w:sz w:val="36"/>
      <w:szCs w:val="24"/>
    </w:rPr>
  </w:style>
  <w:style w:type="character" w:customStyle="1" w:styleId="90">
    <w:name w:val="Заголовок 9 Знак"/>
    <w:aliases w:val="Заголовок 90 Знак,H9 Знак"/>
    <w:rsid w:val="00897754"/>
    <w:rPr>
      <w:rFonts w:eastAsia="Times New Roman"/>
      <w:sz w:val="32"/>
      <w:szCs w:val="22"/>
    </w:rPr>
  </w:style>
  <w:style w:type="paragraph" w:customStyle="1" w:styleId="af7">
    <w:name w:val="р_текст"/>
    <w:basedOn w:val="af6"/>
    <w:link w:val="afb"/>
    <w:uiPriority w:val="99"/>
    <w:qFormat/>
    <w:locked/>
    <w:rsid w:val="00FA6DE7"/>
    <w:pPr>
      <w:spacing w:before="60" w:after="60" w:line="360" w:lineRule="auto"/>
      <w:ind w:firstLine="567"/>
      <w:jc w:val="both"/>
    </w:pPr>
    <w:rPr>
      <w:rFonts w:eastAsia="Times New Roman"/>
      <w:sz w:val="28"/>
      <w:szCs w:val="24"/>
    </w:rPr>
  </w:style>
  <w:style w:type="paragraph" w:styleId="afc">
    <w:name w:val="header"/>
    <w:aliases w:val=" Char"/>
    <w:basedOn w:val="af6"/>
    <w:link w:val="afd"/>
    <w:uiPriority w:val="99"/>
    <w:unhideWhenUsed/>
    <w:locked/>
    <w:rsid w:val="0094711A"/>
  </w:style>
  <w:style w:type="character" w:customStyle="1" w:styleId="afd">
    <w:name w:val="Верхний колонтитул Знак"/>
    <w:aliases w:val=" Char Знак"/>
    <w:basedOn w:val="af8"/>
    <w:link w:val="afc"/>
    <w:uiPriority w:val="99"/>
    <w:rsid w:val="0094711A"/>
  </w:style>
  <w:style w:type="paragraph" w:styleId="afe">
    <w:name w:val="footer"/>
    <w:basedOn w:val="af6"/>
    <w:link w:val="aff"/>
    <w:uiPriority w:val="99"/>
    <w:unhideWhenUsed/>
    <w:locked/>
    <w:rsid w:val="008B0A9B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f8"/>
    <w:link w:val="afe"/>
    <w:uiPriority w:val="99"/>
    <w:rsid w:val="008B0A9B"/>
  </w:style>
  <w:style w:type="table" w:styleId="aff0">
    <w:name w:val="Table Grid"/>
    <w:aliases w:val="Обозначения"/>
    <w:basedOn w:val="af9"/>
    <w:uiPriority w:val="59"/>
    <w:locked/>
    <w:rsid w:val="008B0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р_Текст"/>
    <w:qFormat/>
    <w:locked/>
    <w:rsid w:val="00E04F04"/>
    <w:pPr>
      <w:spacing w:line="360" w:lineRule="auto"/>
      <w:jc w:val="center"/>
    </w:pPr>
    <w:rPr>
      <w:sz w:val="32"/>
    </w:rPr>
  </w:style>
  <w:style w:type="character" w:styleId="aff2">
    <w:name w:val="Hyperlink"/>
    <w:uiPriority w:val="99"/>
    <w:unhideWhenUsed/>
    <w:locked/>
    <w:rsid w:val="005B55E0"/>
    <w:rPr>
      <w:color w:val="0000FF"/>
      <w:u w:val="single"/>
    </w:rPr>
  </w:style>
  <w:style w:type="paragraph" w:customStyle="1" w:styleId="110">
    <w:name w:val="Оглавление 11"/>
    <w:basedOn w:val="af6"/>
    <w:next w:val="af6"/>
    <w:autoRedefine/>
    <w:uiPriority w:val="39"/>
    <w:unhideWhenUsed/>
    <w:locked/>
    <w:rsid w:val="001C2B9E"/>
    <w:pPr>
      <w:spacing w:line="360" w:lineRule="auto"/>
    </w:pPr>
    <w:rPr>
      <w:sz w:val="28"/>
    </w:rPr>
  </w:style>
  <w:style w:type="paragraph" w:styleId="2b">
    <w:name w:val="toc 2"/>
    <w:basedOn w:val="af6"/>
    <w:next w:val="af6"/>
    <w:autoRedefine/>
    <w:uiPriority w:val="39"/>
    <w:unhideWhenUsed/>
    <w:qFormat/>
    <w:rsid w:val="000D41ED"/>
    <w:pPr>
      <w:tabs>
        <w:tab w:val="right" w:leader="dot" w:pos="10206"/>
      </w:tabs>
      <w:spacing w:before="40" w:after="40"/>
    </w:pPr>
    <w:rPr>
      <w:noProof/>
      <w:sz w:val="28"/>
      <w:szCs w:val="28"/>
    </w:rPr>
  </w:style>
  <w:style w:type="paragraph" w:styleId="38">
    <w:name w:val="toc 3"/>
    <w:basedOn w:val="af6"/>
    <w:next w:val="af6"/>
    <w:autoRedefine/>
    <w:uiPriority w:val="39"/>
    <w:unhideWhenUsed/>
    <w:qFormat/>
    <w:rsid w:val="00A549D2"/>
    <w:pPr>
      <w:tabs>
        <w:tab w:val="left" w:pos="851"/>
        <w:tab w:val="left" w:pos="1540"/>
        <w:tab w:val="right" w:leader="dot" w:pos="10065"/>
      </w:tabs>
      <w:spacing w:before="40" w:after="40" w:line="300" w:lineRule="exact"/>
      <w:ind w:left="1360" w:hanging="680"/>
    </w:pPr>
    <w:rPr>
      <w:noProof/>
      <w:sz w:val="28"/>
      <w:szCs w:val="28"/>
    </w:rPr>
  </w:style>
  <w:style w:type="paragraph" w:styleId="46">
    <w:name w:val="toc 4"/>
    <w:basedOn w:val="af6"/>
    <w:next w:val="af6"/>
    <w:autoRedefine/>
    <w:uiPriority w:val="39"/>
    <w:unhideWhenUsed/>
    <w:rsid w:val="00936937"/>
    <w:pPr>
      <w:tabs>
        <w:tab w:val="right" w:leader="dot" w:pos="9639"/>
      </w:tabs>
      <w:spacing w:line="360" w:lineRule="auto"/>
    </w:pPr>
    <w:rPr>
      <w:sz w:val="28"/>
    </w:rPr>
  </w:style>
  <w:style w:type="paragraph" w:styleId="aff3">
    <w:name w:val="Balloon Text"/>
    <w:basedOn w:val="af6"/>
    <w:link w:val="aff4"/>
    <w:unhideWhenUsed/>
    <w:locked/>
    <w:rsid w:val="007012BE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7012BE"/>
    <w:rPr>
      <w:rFonts w:ascii="Tahoma" w:hAnsi="Tahoma" w:cs="Tahoma"/>
      <w:sz w:val="16"/>
      <w:szCs w:val="16"/>
    </w:rPr>
  </w:style>
  <w:style w:type="paragraph" w:styleId="53">
    <w:name w:val="toc 5"/>
    <w:basedOn w:val="af6"/>
    <w:next w:val="af6"/>
    <w:autoRedefine/>
    <w:uiPriority w:val="39"/>
    <w:unhideWhenUsed/>
    <w:locked/>
    <w:rsid w:val="00D22537"/>
    <w:pPr>
      <w:tabs>
        <w:tab w:val="left" w:pos="851"/>
        <w:tab w:val="right" w:leader="dot" w:pos="9072"/>
        <w:tab w:val="right" w:leader="dot" w:pos="9639"/>
      </w:tabs>
      <w:spacing w:line="360" w:lineRule="auto"/>
    </w:pPr>
    <w:rPr>
      <w:sz w:val="28"/>
    </w:rPr>
  </w:style>
  <w:style w:type="paragraph" w:styleId="62">
    <w:name w:val="toc 6"/>
    <w:basedOn w:val="af6"/>
    <w:next w:val="af6"/>
    <w:autoRedefine/>
    <w:uiPriority w:val="39"/>
    <w:unhideWhenUsed/>
    <w:locked/>
    <w:rsid w:val="00166395"/>
    <w:pPr>
      <w:tabs>
        <w:tab w:val="left" w:pos="1134"/>
        <w:tab w:val="right" w:leader="dot" w:pos="9072"/>
      </w:tabs>
      <w:ind w:left="567"/>
    </w:pPr>
    <w:rPr>
      <w:sz w:val="28"/>
    </w:rPr>
  </w:style>
  <w:style w:type="paragraph" w:customStyle="1" w:styleId="aff5">
    <w:name w:val="Текст_надписи"/>
    <w:basedOn w:val="af7"/>
    <w:qFormat/>
    <w:locked/>
    <w:rsid w:val="00953449"/>
    <w:pPr>
      <w:ind w:firstLine="0"/>
      <w:jc w:val="center"/>
    </w:pPr>
  </w:style>
  <w:style w:type="paragraph" w:customStyle="1" w:styleId="aff6">
    <w:name w:val="т_Наименование"/>
    <w:basedOn w:val="af6"/>
    <w:qFormat/>
    <w:locked/>
    <w:rsid w:val="00C224E9"/>
    <w:rPr>
      <w:b/>
    </w:rPr>
  </w:style>
  <w:style w:type="paragraph" w:customStyle="1" w:styleId="aff7">
    <w:name w:val="р_текст по центру"/>
    <w:basedOn w:val="af7"/>
    <w:qFormat/>
    <w:locked/>
    <w:rsid w:val="0024018E"/>
    <w:pPr>
      <w:ind w:firstLine="0"/>
      <w:jc w:val="center"/>
    </w:pPr>
  </w:style>
  <w:style w:type="character" w:customStyle="1" w:styleId="71">
    <w:name w:val="Заголовок 7 Знак1"/>
    <w:rsid w:val="005F3EFF"/>
    <w:rPr>
      <w:rFonts w:eastAsia="Times New Roman" w:cs="Times New Roman"/>
      <w:sz w:val="32"/>
      <w:szCs w:val="24"/>
    </w:rPr>
  </w:style>
  <w:style w:type="paragraph" w:styleId="1f">
    <w:name w:val="toc 1"/>
    <w:basedOn w:val="af6"/>
    <w:next w:val="af6"/>
    <w:autoRedefine/>
    <w:uiPriority w:val="39"/>
    <w:unhideWhenUsed/>
    <w:qFormat/>
    <w:rsid w:val="001E0EF4"/>
    <w:pPr>
      <w:tabs>
        <w:tab w:val="right" w:leader="dot" w:pos="10206"/>
      </w:tabs>
      <w:spacing w:before="40" w:after="40" w:line="264" w:lineRule="auto"/>
      <w:jc w:val="both"/>
    </w:pPr>
    <w:rPr>
      <w:rFonts w:eastAsia="Times New Roman"/>
      <w:b/>
      <w:bCs/>
      <w:noProof/>
      <w:sz w:val="28"/>
      <w:szCs w:val="28"/>
    </w:rPr>
  </w:style>
  <w:style w:type="paragraph" w:styleId="aff8">
    <w:name w:val="footnote text"/>
    <w:basedOn w:val="af6"/>
    <w:link w:val="aff9"/>
    <w:uiPriority w:val="99"/>
    <w:unhideWhenUsed/>
    <w:locked/>
    <w:rsid w:val="00CA2A34"/>
    <w:pPr>
      <w:ind w:firstLine="709"/>
      <w:jc w:val="both"/>
    </w:pPr>
    <w:rPr>
      <w:rFonts w:eastAsia="Times New Roman"/>
      <w:sz w:val="28"/>
      <w:lang w:val="x-none" w:eastAsia="en-US"/>
    </w:rPr>
  </w:style>
  <w:style w:type="paragraph" w:customStyle="1" w:styleId="100">
    <w:name w:val="Текст_надписи_10"/>
    <w:basedOn w:val="aff5"/>
    <w:qFormat/>
    <w:locked/>
    <w:rsid w:val="00951DE1"/>
    <w:pPr>
      <w:overflowPunct w:val="0"/>
      <w:autoSpaceDE w:val="0"/>
      <w:autoSpaceDN w:val="0"/>
      <w:adjustRightInd w:val="0"/>
      <w:spacing w:before="0"/>
      <w:textAlignment w:val="baseline"/>
    </w:pPr>
    <w:rPr>
      <w:sz w:val="16"/>
    </w:rPr>
  </w:style>
  <w:style w:type="paragraph" w:customStyle="1" w:styleId="affa">
    <w:name w:val="р_Рисунок"/>
    <w:basedOn w:val="aff7"/>
    <w:qFormat/>
    <w:locked/>
    <w:rsid w:val="00681839"/>
  </w:style>
  <w:style w:type="paragraph" w:customStyle="1" w:styleId="affb">
    <w:name w:val="р_Таблица"/>
    <w:basedOn w:val="af7"/>
    <w:qFormat/>
    <w:locked/>
    <w:rsid w:val="00F5402B"/>
    <w:pPr>
      <w:jc w:val="center"/>
    </w:pPr>
    <w:rPr>
      <w:color w:val="00B050"/>
    </w:rPr>
  </w:style>
  <w:style w:type="paragraph" w:customStyle="1" w:styleId="affc">
    <w:name w:val="р_Исправить"/>
    <w:basedOn w:val="af7"/>
    <w:qFormat/>
    <w:locked/>
    <w:rsid w:val="00E34B4E"/>
    <w:rPr>
      <w:color w:val="FF0000"/>
    </w:rPr>
  </w:style>
  <w:style w:type="paragraph" w:customStyle="1" w:styleId="affd">
    <w:name w:val="р_текст_таблица"/>
    <w:basedOn w:val="af7"/>
    <w:qFormat/>
    <w:locked/>
    <w:rsid w:val="00D60CE7"/>
    <w:pPr>
      <w:ind w:firstLine="0"/>
    </w:pPr>
    <w:rPr>
      <w:sz w:val="20"/>
    </w:rPr>
  </w:style>
  <w:style w:type="character" w:customStyle="1" w:styleId="aff9">
    <w:name w:val="Текст сноски Знак"/>
    <w:link w:val="aff8"/>
    <w:uiPriority w:val="99"/>
    <w:rsid w:val="00CA2A34"/>
    <w:rPr>
      <w:rFonts w:eastAsia="Times New Roman"/>
      <w:sz w:val="28"/>
      <w:lang w:eastAsia="en-US"/>
    </w:rPr>
  </w:style>
  <w:style w:type="character" w:styleId="affe">
    <w:name w:val="footnote reference"/>
    <w:uiPriority w:val="99"/>
    <w:unhideWhenUsed/>
    <w:locked/>
    <w:rsid w:val="00CA2A34"/>
    <w:rPr>
      <w:vertAlign w:val="superscript"/>
    </w:rPr>
  </w:style>
  <w:style w:type="paragraph" w:customStyle="1" w:styleId="39">
    <w:name w:val="_Таблица 3.Текст"/>
    <w:basedOn w:val="af6"/>
    <w:qFormat/>
    <w:locked/>
    <w:rsid w:val="00964E3F"/>
    <w:pPr>
      <w:spacing w:before="120" w:after="120"/>
      <w:ind w:firstLine="709"/>
      <w:jc w:val="both"/>
    </w:pPr>
    <w:rPr>
      <w:rFonts w:eastAsia="Times New Roman"/>
      <w:sz w:val="24"/>
      <w:szCs w:val="24"/>
    </w:rPr>
  </w:style>
  <w:style w:type="paragraph" w:customStyle="1" w:styleId="Normal">
    <w:name w:val="_Normal"/>
    <w:basedOn w:val="af6"/>
    <w:link w:val="Normal0"/>
    <w:locked/>
    <w:rsid w:val="00964E3F"/>
    <w:pPr>
      <w:spacing w:line="360" w:lineRule="auto"/>
      <w:ind w:firstLine="425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Normal0">
    <w:name w:val="_Normal Знак"/>
    <w:link w:val="Normal"/>
    <w:rsid w:val="00964E3F"/>
    <w:rPr>
      <w:rFonts w:eastAsia="Times New Roman"/>
      <w:sz w:val="24"/>
      <w:szCs w:val="24"/>
    </w:rPr>
  </w:style>
  <w:style w:type="paragraph" w:customStyle="1" w:styleId="1f0">
    <w:name w:val="_Таблица 1. Шапка"/>
    <w:basedOn w:val="af6"/>
    <w:qFormat/>
    <w:locked/>
    <w:rsid w:val="00964E3F"/>
    <w:pPr>
      <w:spacing w:before="120" w:after="120"/>
      <w:jc w:val="center"/>
    </w:pPr>
    <w:rPr>
      <w:rFonts w:eastAsia="Times New Roman"/>
      <w:b/>
      <w:sz w:val="24"/>
      <w:szCs w:val="24"/>
    </w:rPr>
  </w:style>
  <w:style w:type="paragraph" w:customStyle="1" w:styleId="3a">
    <w:name w:val="Тблица 3. Текст_Центр"/>
    <w:qFormat/>
    <w:locked/>
    <w:rsid w:val="00964E3F"/>
    <w:pPr>
      <w:jc w:val="center"/>
    </w:pPr>
    <w:rPr>
      <w:rFonts w:eastAsia="Times New Roman"/>
      <w:b/>
      <w:caps/>
      <w:sz w:val="24"/>
      <w:szCs w:val="24"/>
    </w:rPr>
  </w:style>
  <w:style w:type="paragraph" w:customStyle="1" w:styleId="3b">
    <w:name w:val="_Текст_Нум.3ур"/>
    <w:qFormat/>
    <w:locked/>
    <w:rsid w:val="008150FE"/>
    <w:pPr>
      <w:tabs>
        <w:tab w:val="num" w:pos="360"/>
      </w:tabs>
      <w:spacing w:line="360" w:lineRule="auto"/>
      <w:ind w:left="1985" w:hanging="709"/>
      <w:jc w:val="both"/>
    </w:pPr>
    <w:rPr>
      <w:rFonts w:eastAsia="Times New Roman"/>
      <w:sz w:val="24"/>
      <w:szCs w:val="24"/>
      <w:lang w:eastAsia="en-US"/>
    </w:rPr>
  </w:style>
  <w:style w:type="paragraph" w:customStyle="1" w:styleId="3">
    <w:name w:val="_Таблица 3. Текст_Нум"/>
    <w:basedOn w:val="af6"/>
    <w:qFormat/>
    <w:locked/>
    <w:rsid w:val="008150FE"/>
    <w:pPr>
      <w:numPr>
        <w:numId w:val="3"/>
      </w:numPr>
      <w:spacing w:before="120"/>
      <w:contextualSpacing/>
    </w:pPr>
    <w:rPr>
      <w:sz w:val="24"/>
      <w:szCs w:val="22"/>
    </w:rPr>
  </w:style>
  <w:style w:type="paragraph" w:customStyle="1" w:styleId="3c">
    <w:name w:val="Абзац списка3"/>
    <w:aliases w:val="_Список_ненум 2ур,1,Абзац списка31"/>
    <w:basedOn w:val="af6"/>
    <w:link w:val="afff"/>
    <w:uiPriority w:val="34"/>
    <w:qFormat/>
    <w:locked/>
    <w:rsid w:val="00075E22"/>
    <w:pPr>
      <w:ind w:left="708"/>
    </w:pPr>
  </w:style>
  <w:style w:type="character" w:customStyle="1" w:styleId="afff">
    <w:name w:val="Абзац списка Знак"/>
    <w:aliases w:val="_Список_ненум 2ур Знак,1 Знак"/>
    <w:link w:val="3c"/>
    <w:uiPriority w:val="34"/>
    <w:rsid w:val="00075E22"/>
  </w:style>
  <w:style w:type="character" w:styleId="afff0">
    <w:name w:val="Strong"/>
    <w:qFormat/>
    <w:locked/>
    <w:rsid w:val="00075E22"/>
    <w:rPr>
      <w:bCs/>
    </w:rPr>
  </w:style>
  <w:style w:type="paragraph" w:styleId="afff1">
    <w:name w:val="Subtitle"/>
    <w:aliases w:val="_Название_Подзаголовок"/>
    <w:basedOn w:val="af6"/>
    <w:next w:val="af6"/>
    <w:link w:val="afff2"/>
    <w:qFormat/>
    <w:locked/>
    <w:rsid w:val="005A762D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character" w:customStyle="1" w:styleId="afff2">
    <w:name w:val="Подзаголовок Знак"/>
    <w:aliases w:val="_Название_Подзаголовок Знак"/>
    <w:link w:val="afff1"/>
    <w:rsid w:val="005A762D"/>
    <w:rPr>
      <w:rFonts w:ascii="Cambria" w:eastAsia="Times New Roman" w:hAnsi="Cambria"/>
      <w:sz w:val="24"/>
      <w:szCs w:val="24"/>
    </w:rPr>
  </w:style>
  <w:style w:type="paragraph" w:customStyle="1" w:styleId="afff3">
    <w:name w:val="р_таблица"/>
    <w:basedOn w:val="af7"/>
    <w:qFormat/>
    <w:locked/>
    <w:rsid w:val="005A762D"/>
    <w:pPr>
      <w:spacing w:before="0" w:after="0"/>
      <w:ind w:firstLine="0"/>
    </w:pPr>
    <w:rPr>
      <w:sz w:val="20"/>
    </w:rPr>
  </w:style>
  <w:style w:type="paragraph" w:customStyle="1" w:styleId="afff4">
    <w:name w:val="р_рисунок"/>
    <w:basedOn w:val="af7"/>
    <w:qFormat/>
    <w:locked/>
    <w:rsid w:val="003B7672"/>
    <w:pPr>
      <w:spacing w:before="240"/>
    </w:pPr>
  </w:style>
  <w:style w:type="paragraph" w:styleId="72">
    <w:name w:val="toc 7"/>
    <w:basedOn w:val="af6"/>
    <w:next w:val="af6"/>
    <w:autoRedefine/>
    <w:uiPriority w:val="39"/>
    <w:unhideWhenUsed/>
    <w:locked/>
    <w:rsid w:val="005A762D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81">
    <w:name w:val="toc 8"/>
    <w:basedOn w:val="af6"/>
    <w:next w:val="af6"/>
    <w:autoRedefine/>
    <w:uiPriority w:val="39"/>
    <w:unhideWhenUsed/>
    <w:locked/>
    <w:rsid w:val="005A762D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92">
    <w:name w:val="toc 9"/>
    <w:basedOn w:val="af6"/>
    <w:next w:val="af6"/>
    <w:autoRedefine/>
    <w:uiPriority w:val="39"/>
    <w:unhideWhenUsed/>
    <w:locked/>
    <w:rsid w:val="005A762D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customStyle="1" w:styleId="aa">
    <w:name w:val="р_список"/>
    <w:basedOn w:val="af6"/>
    <w:qFormat/>
    <w:locked/>
    <w:rsid w:val="005A762D"/>
    <w:pPr>
      <w:numPr>
        <w:numId w:val="5"/>
      </w:numPr>
      <w:spacing w:line="360" w:lineRule="auto"/>
      <w:ind w:left="0" w:firstLine="907"/>
    </w:pPr>
    <w:rPr>
      <w:sz w:val="28"/>
    </w:rPr>
  </w:style>
  <w:style w:type="paragraph" w:customStyle="1" w:styleId="afff5">
    <w:name w:val="р_центр"/>
    <w:basedOn w:val="af7"/>
    <w:qFormat/>
    <w:locked/>
    <w:rsid w:val="005A762D"/>
    <w:pPr>
      <w:spacing w:before="240" w:after="0"/>
      <w:ind w:firstLine="0"/>
      <w:jc w:val="center"/>
    </w:pPr>
  </w:style>
  <w:style w:type="paragraph" w:customStyle="1" w:styleId="afff6">
    <w:name w:val="Нум_список"/>
    <w:basedOn w:val="3c"/>
    <w:qFormat/>
    <w:locked/>
    <w:rsid w:val="005A762D"/>
    <w:pPr>
      <w:keepNext/>
      <w:tabs>
        <w:tab w:val="left" w:pos="993"/>
        <w:tab w:val="left" w:pos="1134"/>
      </w:tabs>
      <w:ind w:left="1720" w:hanging="360"/>
      <w:contextualSpacing/>
      <w:jc w:val="both"/>
    </w:pPr>
    <w:rPr>
      <w:sz w:val="28"/>
      <w:szCs w:val="28"/>
      <w:lang w:eastAsia="en-US"/>
    </w:rPr>
  </w:style>
  <w:style w:type="character" w:styleId="afff7">
    <w:name w:val="FollowedHyperlink"/>
    <w:uiPriority w:val="99"/>
    <w:unhideWhenUsed/>
    <w:locked/>
    <w:rsid w:val="005A762D"/>
    <w:rPr>
      <w:color w:val="800080"/>
      <w:u w:val="single"/>
    </w:rPr>
  </w:style>
  <w:style w:type="paragraph" w:customStyle="1" w:styleId="afff8">
    <w:name w:val="Надпись"/>
    <w:basedOn w:val="afe"/>
    <w:qFormat/>
    <w:locked/>
    <w:rsid w:val="005A762D"/>
    <w:rPr>
      <w:rFonts w:cs="Arial"/>
      <w:i/>
      <w:sz w:val="16"/>
      <w:szCs w:val="16"/>
    </w:rPr>
  </w:style>
  <w:style w:type="paragraph" w:customStyle="1" w:styleId="a4">
    <w:name w:val="марк_список"/>
    <w:basedOn w:val="3c"/>
    <w:qFormat/>
    <w:locked/>
    <w:rsid w:val="005A762D"/>
    <w:pPr>
      <w:keepNext/>
      <w:numPr>
        <w:numId w:val="6"/>
      </w:numPr>
      <w:tabs>
        <w:tab w:val="left" w:pos="1134"/>
      </w:tabs>
      <w:spacing w:line="276" w:lineRule="auto"/>
      <w:contextualSpacing/>
      <w:jc w:val="both"/>
    </w:pPr>
    <w:rPr>
      <w:sz w:val="28"/>
      <w:szCs w:val="28"/>
      <w:lang w:eastAsia="en-US"/>
    </w:rPr>
  </w:style>
  <w:style w:type="paragraph" w:customStyle="1" w:styleId="afff9">
    <w:name w:val="с отступом после"/>
    <w:basedOn w:val="af6"/>
    <w:qFormat/>
    <w:locked/>
    <w:rsid w:val="005A762D"/>
    <w:pPr>
      <w:keepNext/>
      <w:spacing w:after="120" w:line="276" w:lineRule="auto"/>
      <w:ind w:firstLine="709"/>
      <w:jc w:val="both"/>
    </w:pPr>
    <w:rPr>
      <w:sz w:val="28"/>
      <w:szCs w:val="28"/>
      <w:lang w:eastAsia="en-US"/>
    </w:rPr>
  </w:style>
  <w:style w:type="paragraph" w:customStyle="1" w:styleId="1qq">
    <w:name w:val="1qq"/>
    <w:basedOn w:val="af6"/>
    <w:link w:val="1qq0"/>
    <w:qFormat/>
    <w:locked/>
    <w:rsid w:val="005A762D"/>
    <w:pPr>
      <w:spacing w:line="360" w:lineRule="auto"/>
      <w:ind w:firstLine="708"/>
      <w:jc w:val="both"/>
    </w:pPr>
    <w:rPr>
      <w:rFonts w:eastAsia="Times New Roman"/>
      <w:sz w:val="28"/>
      <w:lang w:val="x-none" w:eastAsia="x-none"/>
    </w:rPr>
  </w:style>
  <w:style w:type="character" w:customStyle="1" w:styleId="1qq0">
    <w:name w:val="1qq Знак"/>
    <w:link w:val="1qq"/>
    <w:rsid w:val="005A762D"/>
    <w:rPr>
      <w:rFonts w:eastAsia="Times New Roman"/>
      <w:sz w:val="28"/>
    </w:rPr>
  </w:style>
  <w:style w:type="paragraph" w:styleId="afffa">
    <w:name w:val="caption"/>
    <w:aliases w:val="ph_Picture,Нумерация и заголовок таблиц"/>
    <w:basedOn w:val="af6"/>
    <w:next w:val="af6"/>
    <w:link w:val="afffb"/>
    <w:qFormat/>
    <w:locked/>
    <w:rsid w:val="005A762D"/>
    <w:pPr>
      <w:spacing w:after="200" w:line="276" w:lineRule="auto"/>
      <w:jc w:val="both"/>
    </w:pPr>
    <w:rPr>
      <w:rFonts w:eastAsia="Times New Roman"/>
      <w:b/>
      <w:bCs/>
      <w:lang w:val="x-none" w:eastAsia="x-none"/>
    </w:rPr>
  </w:style>
  <w:style w:type="paragraph" w:customStyle="1" w:styleId="afffc">
    <w:name w:val="Д.Текст"/>
    <w:basedOn w:val="af6"/>
    <w:link w:val="Char"/>
    <w:qFormat/>
    <w:locked/>
    <w:rsid w:val="005A762D"/>
    <w:pPr>
      <w:spacing w:line="360" w:lineRule="auto"/>
      <w:ind w:firstLine="709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Char">
    <w:name w:val="Д.Текст Char"/>
    <w:link w:val="afffc"/>
    <w:rsid w:val="005A762D"/>
    <w:rPr>
      <w:rFonts w:eastAsia="Times New Roman"/>
      <w:sz w:val="24"/>
      <w:szCs w:val="24"/>
    </w:rPr>
  </w:style>
  <w:style w:type="paragraph" w:customStyle="1" w:styleId="15">
    <w:name w:val="Д.Заголовок 1 Нум (Раздел Нум)"/>
    <w:basedOn w:val="af6"/>
    <w:next w:val="afffc"/>
    <w:locked/>
    <w:rsid w:val="005A762D"/>
    <w:pPr>
      <w:keepNext/>
      <w:pageBreakBefore/>
      <w:numPr>
        <w:numId w:val="8"/>
      </w:numPr>
      <w:spacing w:before="360" w:after="240" w:line="360" w:lineRule="auto"/>
      <w:outlineLvl w:val="0"/>
    </w:pPr>
    <w:rPr>
      <w:rFonts w:eastAsia="Times New Roman"/>
      <w:b/>
      <w:bCs/>
      <w:caps/>
      <w:sz w:val="24"/>
      <w:szCs w:val="24"/>
    </w:rPr>
  </w:style>
  <w:style w:type="paragraph" w:customStyle="1" w:styleId="21">
    <w:name w:val="Д.Заголовок 2 Нум (Подраздел Нум)"/>
    <w:basedOn w:val="15"/>
    <w:next w:val="afffc"/>
    <w:autoRedefine/>
    <w:locked/>
    <w:rsid w:val="005A762D"/>
    <w:pPr>
      <w:pageBreakBefore w:val="0"/>
      <w:numPr>
        <w:ilvl w:val="1"/>
      </w:numPr>
      <w:spacing w:before="120" w:after="120"/>
      <w:jc w:val="both"/>
      <w:outlineLvl w:val="1"/>
    </w:pPr>
    <w:rPr>
      <w:bCs w:val="0"/>
      <w:caps w:val="0"/>
    </w:rPr>
  </w:style>
  <w:style w:type="paragraph" w:customStyle="1" w:styleId="31">
    <w:name w:val="Д.Заголовок 3 Нум (Пункт Нум)"/>
    <w:basedOn w:val="21"/>
    <w:next w:val="afffc"/>
    <w:locked/>
    <w:rsid w:val="005A762D"/>
    <w:pPr>
      <w:numPr>
        <w:ilvl w:val="2"/>
      </w:numPr>
      <w:outlineLvl w:val="2"/>
    </w:pPr>
  </w:style>
  <w:style w:type="paragraph" w:customStyle="1" w:styleId="11">
    <w:name w:val="Д.Маркер 1"/>
    <w:basedOn w:val="af6"/>
    <w:qFormat/>
    <w:locked/>
    <w:rsid w:val="005A762D"/>
    <w:pPr>
      <w:numPr>
        <w:numId w:val="7"/>
      </w:numPr>
      <w:spacing w:line="360" w:lineRule="auto"/>
      <w:jc w:val="both"/>
    </w:pPr>
    <w:rPr>
      <w:rFonts w:eastAsia="Times New Roman"/>
      <w:sz w:val="24"/>
      <w:szCs w:val="24"/>
    </w:rPr>
  </w:style>
  <w:style w:type="paragraph" w:customStyle="1" w:styleId="4">
    <w:name w:val="Д.Заголовок 4 Нум (Подпункт Нум)"/>
    <w:basedOn w:val="31"/>
    <w:next w:val="afffc"/>
    <w:qFormat/>
    <w:locked/>
    <w:rsid w:val="005A762D"/>
    <w:pPr>
      <w:numPr>
        <w:ilvl w:val="3"/>
      </w:numPr>
      <w:tabs>
        <w:tab w:val="center" w:pos="851"/>
      </w:tabs>
      <w:ind w:left="720"/>
      <w:jc w:val="left"/>
      <w:outlineLvl w:val="3"/>
    </w:pPr>
  </w:style>
  <w:style w:type="paragraph" w:customStyle="1" w:styleId="5">
    <w:name w:val="Д.Заголовок 5 Нум"/>
    <w:basedOn w:val="4"/>
    <w:next w:val="afffc"/>
    <w:qFormat/>
    <w:locked/>
    <w:rsid w:val="005A762D"/>
    <w:pPr>
      <w:numPr>
        <w:ilvl w:val="4"/>
      </w:numPr>
      <w:tabs>
        <w:tab w:val="clear" w:pos="851"/>
        <w:tab w:val="center" w:pos="1134"/>
      </w:tabs>
      <w:ind w:left="0" w:firstLine="0"/>
      <w:outlineLvl w:val="4"/>
    </w:pPr>
  </w:style>
  <w:style w:type="paragraph" w:customStyle="1" w:styleId="1b">
    <w:name w:val="Маркерованный 1"/>
    <w:basedOn w:val="af6"/>
    <w:next w:val="af6"/>
    <w:uiPriority w:val="99"/>
    <w:locked/>
    <w:rsid w:val="005A762D"/>
    <w:pPr>
      <w:numPr>
        <w:ilvl w:val="1"/>
        <w:numId w:val="9"/>
      </w:numPr>
      <w:tabs>
        <w:tab w:val="left" w:pos="709"/>
      </w:tabs>
    </w:pPr>
    <w:rPr>
      <w:rFonts w:ascii="Garamond" w:eastAsia="Times New Roman" w:hAnsi="Garamond"/>
      <w:kern w:val="18"/>
      <w:sz w:val="24"/>
      <w:szCs w:val="24"/>
      <w:lang w:bidi="he-IL"/>
    </w:rPr>
  </w:style>
  <w:style w:type="paragraph" w:customStyle="1" w:styleId="ae">
    <w:name w:val="Д.Нумерация"/>
    <w:basedOn w:val="af6"/>
    <w:qFormat/>
    <w:locked/>
    <w:rsid w:val="005A762D"/>
    <w:pPr>
      <w:numPr>
        <w:numId w:val="10"/>
      </w:numPr>
      <w:spacing w:line="360" w:lineRule="auto"/>
      <w:jc w:val="both"/>
    </w:pPr>
    <w:rPr>
      <w:rFonts w:eastAsia="Times New Roman"/>
      <w:sz w:val="24"/>
      <w:szCs w:val="24"/>
    </w:rPr>
  </w:style>
  <w:style w:type="paragraph" w:customStyle="1" w:styleId="DotBullet">
    <w:name w:val="Dot Bullet"/>
    <w:basedOn w:val="af6"/>
    <w:link w:val="DotBulletChar"/>
    <w:qFormat/>
    <w:locked/>
    <w:rsid w:val="005A762D"/>
    <w:pPr>
      <w:spacing w:line="360" w:lineRule="auto"/>
      <w:ind w:left="1429" w:hanging="360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DotBulletChar">
    <w:name w:val="Dot Bullet Char"/>
    <w:link w:val="DotBullet"/>
    <w:rsid w:val="005A762D"/>
    <w:rPr>
      <w:rFonts w:eastAsia="Times New Roman"/>
      <w:sz w:val="24"/>
      <w:szCs w:val="24"/>
    </w:rPr>
  </w:style>
  <w:style w:type="numbering" w:customStyle="1" w:styleId="1f1">
    <w:name w:val="Нет списка1"/>
    <w:next w:val="afa"/>
    <w:uiPriority w:val="99"/>
    <w:semiHidden/>
    <w:unhideWhenUsed/>
    <w:locked/>
    <w:rsid w:val="005A762D"/>
  </w:style>
  <w:style w:type="paragraph" w:customStyle="1" w:styleId="afffd">
    <w:name w:val="Картинка"/>
    <w:basedOn w:val="af6"/>
    <w:link w:val="afffe"/>
    <w:qFormat/>
    <w:locked/>
    <w:rsid w:val="005A762D"/>
    <w:pPr>
      <w:spacing w:line="360" w:lineRule="auto"/>
      <w:jc w:val="both"/>
    </w:pPr>
    <w:rPr>
      <w:color w:val="000000"/>
      <w:sz w:val="28"/>
      <w:lang w:val="x-none" w:eastAsia="x-none"/>
    </w:rPr>
  </w:style>
  <w:style w:type="character" w:customStyle="1" w:styleId="afffe">
    <w:name w:val="Картинка Знак"/>
    <w:link w:val="afffd"/>
    <w:rsid w:val="005A762D"/>
    <w:rPr>
      <w:color w:val="000000"/>
      <w:sz w:val="28"/>
    </w:rPr>
  </w:style>
  <w:style w:type="paragraph" w:customStyle="1" w:styleId="a8">
    <w:name w:val="Заголовок документа"/>
    <w:basedOn w:val="af6"/>
    <w:qFormat/>
    <w:locked/>
    <w:rsid w:val="005A762D"/>
    <w:pPr>
      <w:numPr>
        <w:numId w:val="11"/>
      </w:numPr>
      <w:spacing w:line="360" w:lineRule="auto"/>
      <w:ind w:left="0" w:firstLine="0"/>
      <w:jc w:val="center"/>
    </w:pPr>
    <w:rPr>
      <w:b/>
      <w:color w:val="000000"/>
      <w:sz w:val="40"/>
    </w:rPr>
  </w:style>
  <w:style w:type="paragraph" w:customStyle="1" w:styleId="affff">
    <w:name w:val="Текст таблицы"/>
    <w:basedOn w:val="af6"/>
    <w:qFormat/>
    <w:locked/>
    <w:rsid w:val="005A762D"/>
    <w:pPr>
      <w:spacing w:line="360" w:lineRule="auto"/>
      <w:jc w:val="both"/>
    </w:pPr>
    <w:rPr>
      <w:color w:val="000000"/>
      <w:sz w:val="28"/>
    </w:rPr>
  </w:style>
  <w:style w:type="paragraph" w:customStyle="1" w:styleId="1f2">
    <w:name w:val="_Текст_1.Маркер"/>
    <w:qFormat/>
    <w:locked/>
    <w:rsid w:val="005A762D"/>
    <w:pPr>
      <w:spacing w:line="360" w:lineRule="auto"/>
      <w:ind w:left="785" w:hanging="360"/>
      <w:jc w:val="both"/>
    </w:pPr>
    <w:rPr>
      <w:rFonts w:eastAsia="Times New Roman"/>
      <w:sz w:val="24"/>
      <w:szCs w:val="24"/>
    </w:rPr>
  </w:style>
  <w:style w:type="paragraph" w:customStyle="1" w:styleId="phList1">
    <w:name w:val="ph_List1"/>
    <w:basedOn w:val="af6"/>
    <w:locked/>
    <w:rsid w:val="005A762D"/>
    <w:pPr>
      <w:spacing w:line="360" w:lineRule="auto"/>
      <w:jc w:val="both"/>
    </w:pPr>
    <w:rPr>
      <w:sz w:val="24"/>
      <w:szCs w:val="24"/>
    </w:rPr>
  </w:style>
  <w:style w:type="paragraph" w:customStyle="1" w:styleId="1">
    <w:name w:val="_Текст_Нум.1ур"/>
    <w:qFormat/>
    <w:locked/>
    <w:rsid w:val="005A762D"/>
    <w:pPr>
      <w:numPr>
        <w:numId w:val="4"/>
      </w:numPr>
      <w:tabs>
        <w:tab w:val="num" w:pos="360"/>
      </w:tabs>
      <w:spacing w:line="360" w:lineRule="auto"/>
      <w:ind w:left="0" w:firstLine="0"/>
      <w:jc w:val="both"/>
    </w:pPr>
    <w:rPr>
      <w:rFonts w:eastAsia="Times New Roman"/>
      <w:sz w:val="24"/>
      <w:szCs w:val="24"/>
      <w:lang w:eastAsia="en-US"/>
    </w:rPr>
  </w:style>
  <w:style w:type="paragraph" w:customStyle="1" w:styleId="25">
    <w:name w:val="_Текст_Нум.2ур"/>
    <w:qFormat/>
    <w:locked/>
    <w:rsid w:val="005A762D"/>
    <w:pPr>
      <w:numPr>
        <w:ilvl w:val="1"/>
        <w:numId w:val="11"/>
      </w:numPr>
      <w:tabs>
        <w:tab w:val="clear" w:pos="1797"/>
        <w:tab w:val="num" w:pos="360"/>
        <w:tab w:val="left" w:pos="1276"/>
      </w:tabs>
      <w:spacing w:line="360" w:lineRule="auto"/>
      <w:ind w:left="0" w:hanging="567"/>
      <w:jc w:val="both"/>
    </w:pPr>
    <w:rPr>
      <w:rFonts w:eastAsia="Times New Roman"/>
      <w:sz w:val="24"/>
      <w:szCs w:val="24"/>
      <w:lang w:eastAsia="en-US"/>
    </w:rPr>
  </w:style>
  <w:style w:type="paragraph" w:customStyle="1" w:styleId="affff0">
    <w:name w:val="_Текст_БО"/>
    <w:basedOn w:val="af6"/>
    <w:next w:val="af6"/>
    <w:qFormat/>
    <w:locked/>
    <w:rsid w:val="005A762D"/>
    <w:pPr>
      <w:spacing w:before="120" w:line="360" w:lineRule="auto"/>
    </w:pPr>
    <w:rPr>
      <w:rFonts w:eastAsia="Times New Roman" w:cs="Times New Roman UniToktom"/>
      <w:sz w:val="24"/>
      <w:szCs w:val="28"/>
    </w:rPr>
  </w:style>
  <w:style w:type="paragraph" w:customStyle="1" w:styleId="phList11">
    <w:name w:val="ph_List1_1"/>
    <w:qFormat/>
    <w:locked/>
    <w:rsid w:val="005A762D"/>
    <w:pPr>
      <w:numPr>
        <w:ilvl w:val="1"/>
        <w:numId w:val="2"/>
      </w:numPr>
      <w:spacing w:line="360" w:lineRule="auto"/>
      <w:ind w:left="0" w:firstLine="0"/>
    </w:pPr>
    <w:rPr>
      <w:sz w:val="24"/>
      <w:szCs w:val="24"/>
    </w:rPr>
  </w:style>
  <w:style w:type="paragraph" w:customStyle="1" w:styleId="affff1">
    <w:name w:val="Д.Текст_полужирн"/>
    <w:basedOn w:val="af6"/>
    <w:qFormat/>
    <w:locked/>
    <w:rsid w:val="005A762D"/>
    <w:pPr>
      <w:spacing w:line="360" w:lineRule="auto"/>
      <w:ind w:firstLine="709"/>
      <w:jc w:val="both"/>
    </w:pPr>
    <w:rPr>
      <w:rFonts w:eastAsia="Times New Roman"/>
      <w:b/>
      <w:sz w:val="24"/>
      <w:szCs w:val="24"/>
    </w:rPr>
  </w:style>
  <w:style w:type="paragraph" w:customStyle="1" w:styleId="phTableHead">
    <w:name w:val="ph_TableHead"/>
    <w:basedOn w:val="af6"/>
    <w:qFormat/>
    <w:locked/>
    <w:rsid w:val="005A762D"/>
    <w:pPr>
      <w:spacing w:before="120" w:after="120"/>
      <w:jc w:val="center"/>
    </w:pPr>
    <w:rPr>
      <w:rFonts w:eastAsia="Times New Roman"/>
      <w:b/>
      <w:sz w:val="24"/>
      <w:szCs w:val="24"/>
      <w:lang w:eastAsia="en-US"/>
    </w:rPr>
  </w:style>
  <w:style w:type="paragraph" w:customStyle="1" w:styleId="13">
    <w:name w:val="_Текст_Нум_1)"/>
    <w:qFormat/>
    <w:locked/>
    <w:rsid w:val="005A762D"/>
    <w:pPr>
      <w:numPr>
        <w:numId w:val="24"/>
      </w:numPr>
      <w:spacing w:before="120" w:after="120" w:line="360" w:lineRule="auto"/>
      <w:ind w:left="360" w:hanging="360"/>
      <w:jc w:val="both"/>
    </w:pPr>
    <w:rPr>
      <w:rFonts w:eastAsia="Times New Roman"/>
      <w:sz w:val="24"/>
      <w:lang w:eastAsia="en-US"/>
    </w:rPr>
  </w:style>
  <w:style w:type="paragraph" w:customStyle="1" w:styleId="2c">
    <w:name w:val="_Текст_2.Маркер"/>
    <w:basedOn w:val="1f2"/>
    <w:qFormat/>
    <w:locked/>
    <w:rsid w:val="005A762D"/>
    <w:pPr>
      <w:tabs>
        <w:tab w:val="left" w:pos="1560"/>
      </w:tabs>
      <w:spacing w:before="120" w:after="120"/>
      <w:ind w:left="1304" w:hanging="170"/>
    </w:pPr>
    <w:rPr>
      <w:rFonts w:eastAsia="Calibri"/>
      <w:lang w:eastAsia="en-US"/>
    </w:rPr>
  </w:style>
  <w:style w:type="paragraph" w:customStyle="1" w:styleId="af3">
    <w:name w:val="_Текст_Нум_Буквы"/>
    <w:qFormat/>
    <w:locked/>
    <w:rsid w:val="005A762D"/>
    <w:pPr>
      <w:numPr>
        <w:numId w:val="12"/>
      </w:numPr>
      <w:spacing w:before="120" w:after="120" w:line="360" w:lineRule="auto"/>
      <w:jc w:val="both"/>
    </w:pPr>
    <w:rPr>
      <w:rFonts w:eastAsia="Times New Roman"/>
      <w:sz w:val="24"/>
      <w:lang w:val="en-US" w:eastAsia="en-US"/>
    </w:rPr>
  </w:style>
  <w:style w:type="paragraph" w:styleId="affff2">
    <w:name w:val="Title"/>
    <w:aliases w:val="_НАЗВАНИЕ ДОКУМЕНТА"/>
    <w:basedOn w:val="af6"/>
    <w:next w:val="af6"/>
    <w:link w:val="affff3"/>
    <w:qFormat/>
    <w:locked/>
    <w:rsid w:val="005A762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affff3">
    <w:name w:val="Заголовок Знак"/>
    <w:aliases w:val="_НАЗВАНИЕ ДОКУМЕНТА Знак"/>
    <w:link w:val="affff2"/>
    <w:rsid w:val="005A762D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affff4">
    <w:name w:val="Д.Рис_Название"/>
    <w:basedOn w:val="af6"/>
    <w:link w:val="affff5"/>
    <w:qFormat/>
    <w:locked/>
    <w:rsid w:val="005A762D"/>
    <w:pPr>
      <w:jc w:val="center"/>
    </w:pPr>
    <w:rPr>
      <w:rFonts w:eastAsia="Times New Roman"/>
      <w:b/>
      <w:bCs/>
      <w:lang w:val="x-none" w:eastAsia="x-none"/>
    </w:rPr>
  </w:style>
  <w:style w:type="character" w:customStyle="1" w:styleId="affff5">
    <w:name w:val="Д.Рис_Название Знак"/>
    <w:link w:val="affff4"/>
    <w:rsid w:val="005A762D"/>
    <w:rPr>
      <w:rFonts w:eastAsia="Times New Roman"/>
      <w:b/>
      <w:bCs/>
    </w:rPr>
  </w:style>
  <w:style w:type="numbering" w:customStyle="1" w:styleId="111">
    <w:name w:val="Нет списка11"/>
    <w:next w:val="afa"/>
    <w:uiPriority w:val="99"/>
    <w:semiHidden/>
    <w:unhideWhenUsed/>
    <w:locked/>
    <w:rsid w:val="005A762D"/>
  </w:style>
  <w:style w:type="paragraph" w:customStyle="1" w:styleId="--">
    <w:name w:val="Назначение-функции-состав"/>
    <w:basedOn w:val="af6"/>
    <w:link w:val="--0"/>
    <w:qFormat/>
    <w:locked/>
    <w:rsid w:val="005A762D"/>
    <w:pPr>
      <w:spacing w:before="240" w:after="120"/>
      <w:ind w:firstLine="709"/>
    </w:pPr>
    <w:rPr>
      <w:b/>
      <w:sz w:val="28"/>
      <w:lang w:val="x-none" w:eastAsia="x-none"/>
    </w:rPr>
  </w:style>
  <w:style w:type="character" w:customStyle="1" w:styleId="--0">
    <w:name w:val="Назначение-функции-состав Знак"/>
    <w:link w:val="--"/>
    <w:rsid w:val="005A762D"/>
    <w:rPr>
      <w:b/>
      <w:sz w:val="28"/>
    </w:rPr>
  </w:style>
  <w:style w:type="character" w:customStyle="1" w:styleId="apple-converted-space">
    <w:name w:val="apple-converted-space"/>
    <w:locked/>
    <w:rsid w:val="005A762D"/>
  </w:style>
  <w:style w:type="numbering" w:customStyle="1" w:styleId="2d">
    <w:name w:val="Нет списка2"/>
    <w:next w:val="afa"/>
    <w:uiPriority w:val="99"/>
    <w:semiHidden/>
    <w:unhideWhenUsed/>
    <w:locked/>
    <w:rsid w:val="005A762D"/>
  </w:style>
  <w:style w:type="numbering" w:customStyle="1" w:styleId="120">
    <w:name w:val="Нет списка12"/>
    <w:next w:val="afa"/>
    <w:uiPriority w:val="99"/>
    <w:semiHidden/>
    <w:unhideWhenUsed/>
    <w:locked/>
    <w:rsid w:val="005A762D"/>
  </w:style>
  <w:style w:type="paragraph" w:styleId="affff6">
    <w:name w:val="Document Map"/>
    <w:basedOn w:val="af6"/>
    <w:link w:val="affff7"/>
    <w:locked/>
    <w:rsid w:val="005A762D"/>
    <w:pPr>
      <w:shd w:val="clear" w:color="auto" w:fill="000080"/>
      <w:spacing w:line="360" w:lineRule="auto"/>
      <w:ind w:firstLine="425"/>
    </w:pPr>
    <w:rPr>
      <w:rFonts w:ascii="Tahoma" w:eastAsia="Times New Roman" w:hAnsi="Tahoma"/>
      <w:sz w:val="24"/>
      <w:szCs w:val="24"/>
      <w:lang w:val="x-none" w:eastAsia="x-none"/>
    </w:rPr>
  </w:style>
  <w:style w:type="character" w:customStyle="1" w:styleId="affff7">
    <w:name w:val="Схема документа Знак"/>
    <w:link w:val="affff6"/>
    <w:rsid w:val="005A762D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phTitle">
    <w:name w:val="ph_Title"/>
    <w:basedOn w:val="af6"/>
    <w:locked/>
    <w:rsid w:val="005A762D"/>
    <w:pPr>
      <w:spacing w:line="360" w:lineRule="auto"/>
      <w:ind w:firstLine="425"/>
      <w:jc w:val="center"/>
      <w:outlineLvl w:val="0"/>
    </w:pPr>
    <w:rPr>
      <w:rFonts w:eastAsia="Times New Roman"/>
      <w:b/>
      <w:bCs/>
      <w:caps/>
      <w:sz w:val="28"/>
      <w:szCs w:val="28"/>
    </w:rPr>
  </w:style>
  <w:style w:type="paragraph" w:customStyle="1" w:styleId="phSubtitle">
    <w:name w:val="ph_Subtitle"/>
    <w:basedOn w:val="phTitle2"/>
    <w:locked/>
    <w:rsid w:val="005A762D"/>
    <w:pPr>
      <w:jc w:val="center"/>
    </w:pPr>
    <w:rPr>
      <w:b/>
      <w:sz w:val="28"/>
    </w:rPr>
  </w:style>
  <w:style w:type="paragraph" w:customStyle="1" w:styleId="phTitle2">
    <w:name w:val="ph_Title2"/>
    <w:basedOn w:val="Normal"/>
    <w:locked/>
    <w:rsid w:val="005A762D"/>
    <w:pPr>
      <w:ind w:firstLine="0"/>
    </w:pPr>
  </w:style>
  <w:style w:type="paragraph" w:customStyle="1" w:styleId="phPodzagolovok">
    <w:name w:val="ph_Podzagolovok"/>
    <w:basedOn w:val="18"/>
    <w:locked/>
    <w:rsid w:val="005A762D"/>
    <w:pPr>
      <w:numPr>
        <w:numId w:val="0"/>
      </w:numPr>
      <w:tabs>
        <w:tab w:val="clear" w:pos="1304"/>
      </w:tabs>
      <w:spacing w:before="240" w:after="60"/>
      <w:ind w:firstLine="720"/>
    </w:pPr>
    <w:rPr>
      <w:rFonts w:cs="Arial"/>
      <w:b/>
      <w:bCs/>
      <w:caps/>
      <w:kern w:val="32"/>
      <w:szCs w:val="32"/>
    </w:rPr>
  </w:style>
  <w:style w:type="paragraph" w:customStyle="1" w:styleId="phContent">
    <w:name w:val="ph_Content"/>
    <w:basedOn w:val="phPodzagolovok"/>
    <w:link w:val="phContent0"/>
    <w:locked/>
    <w:rsid w:val="005A762D"/>
    <w:pPr>
      <w:ind w:firstLine="0"/>
      <w:jc w:val="center"/>
    </w:pPr>
    <w:rPr>
      <w:rFonts w:cs="Times New Roman"/>
      <w:sz w:val="28"/>
      <w:lang w:val="x-none" w:eastAsia="x-none"/>
    </w:rPr>
  </w:style>
  <w:style w:type="character" w:customStyle="1" w:styleId="phContent0">
    <w:name w:val="ph_Content Знак"/>
    <w:link w:val="phContent"/>
    <w:rsid w:val="005A762D"/>
    <w:rPr>
      <w:rFonts w:eastAsia="Times New Roman" w:cs="Arial"/>
      <w:b/>
      <w:bCs/>
      <w:caps/>
      <w:kern w:val="32"/>
      <w:sz w:val="28"/>
      <w:szCs w:val="32"/>
    </w:rPr>
  </w:style>
  <w:style w:type="paragraph" w:customStyle="1" w:styleId="phList2">
    <w:name w:val="ph_List2"/>
    <w:basedOn w:val="Normal"/>
    <w:locked/>
    <w:rsid w:val="005A762D"/>
    <w:pPr>
      <w:numPr>
        <w:numId w:val="15"/>
      </w:numPr>
    </w:pPr>
  </w:style>
  <w:style w:type="paragraph" w:customStyle="1" w:styleId="phTable">
    <w:name w:val="ph_Table"/>
    <w:basedOn w:val="afffa"/>
    <w:next w:val="Normal"/>
    <w:link w:val="phTable0"/>
    <w:locked/>
    <w:rsid w:val="005A762D"/>
    <w:pPr>
      <w:keepNext/>
      <w:spacing w:before="120" w:after="120" w:line="360" w:lineRule="auto"/>
      <w:ind w:firstLine="425"/>
      <w:jc w:val="left"/>
    </w:pPr>
    <w:rPr>
      <w:bCs w:val="0"/>
      <w:kern w:val="28"/>
      <w:sz w:val="24"/>
    </w:rPr>
  </w:style>
  <w:style w:type="paragraph" w:customStyle="1" w:styleId="phTitleTable">
    <w:name w:val="ph_TitleTable"/>
    <w:basedOn w:val="phTable"/>
    <w:locked/>
    <w:rsid w:val="005A762D"/>
    <w:pPr>
      <w:keepLines/>
      <w:spacing w:before="0" w:after="0"/>
      <w:jc w:val="center"/>
    </w:pPr>
    <w:rPr>
      <w:lang w:eastAsia="en-US"/>
    </w:rPr>
  </w:style>
  <w:style w:type="paragraph" w:customStyle="1" w:styleId="phTableText">
    <w:name w:val="ph_TableText"/>
    <w:basedOn w:val="phTable"/>
    <w:link w:val="phTableText0"/>
    <w:locked/>
    <w:rsid w:val="005A762D"/>
    <w:pPr>
      <w:keepNext w:val="0"/>
      <w:keepLines/>
      <w:spacing w:before="0" w:after="0"/>
      <w:ind w:left="56" w:hanging="28"/>
    </w:pPr>
    <w:rPr>
      <w:b w:val="0"/>
      <w:lang w:eastAsia="en-US"/>
    </w:rPr>
  </w:style>
  <w:style w:type="character" w:customStyle="1" w:styleId="phTableText0">
    <w:name w:val="ph_TableText Знак"/>
    <w:link w:val="phTableText"/>
    <w:rsid w:val="005A762D"/>
    <w:rPr>
      <w:rFonts w:eastAsia="Times New Roman" w:cs="Arial"/>
      <w:kern w:val="28"/>
      <w:sz w:val="24"/>
      <w:lang w:eastAsia="en-US"/>
    </w:rPr>
  </w:style>
  <w:style w:type="paragraph" w:customStyle="1" w:styleId="phAddition">
    <w:name w:val="ph_Addition"/>
    <w:basedOn w:val="phPodzagolovok"/>
    <w:link w:val="phAddition0"/>
    <w:locked/>
    <w:rsid w:val="005A762D"/>
    <w:pPr>
      <w:pageBreakBefore w:val="0"/>
      <w:jc w:val="center"/>
      <w:outlineLvl w:val="2"/>
    </w:pPr>
    <w:rPr>
      <w:rFonts w:cs="Times New Roman"/>
      <w:b w:val="0"/>
      <w:sz w:val="28"/>
      <w:lang w:val="x-none" w:eastAsia="x-none"/>
    </w:rPr>
  </w:style>
  <w:style w:type="character" w:styleId="affff8">
    <w:name w:val="page number"/>
    <w:locked/>
    <w:rsid w:val="005A762D"/>
  </w:style>
  <w:style w:type="paragraph" w:customStyle="1" w:styleId="phTitle3">
    <w:name w:val="ph_Title3"/>
    <w:basedOn w:val="phTitle2"/>
    <w:locked/>
    <w:rsid w:val="005A762D"/>
    <w:pPr>
      <w:jc w:val="right"/>
    </w:pPr>
    <w:rPr>
      <w:b/>
    </w:rPr>
  </w:style>
  <w:style w:type="paragraph" w:styleId="affff9">
    <w:name w:val="Body Text"/>
    <w:aliases w:val="ändrad,body text,bt,body text1,bt1,body text2,bt2,body text11,bt11,body text3,bt3,paragraph 2,paragraph 21,EHPT,Body Text2,b,body text4,body text5,body text6,body text7,body text8,body text9,body text21,body text31,body text41,Bodytex"/>
    <w:basedOn w:val="af6"/>
    <w:link w:val="affffa"/>
    <w:locked/>
    <w:rsid w:val="005A762D"/>
    <w:pPr>
      <w:spacing w:after="120" w:line="360" w:lineRule="auto"/>
      <w:ind w:firstLine="425"/>
    </w:pPr>
    <w:rPr>
      <w:rFonts w:eastAsia="Times New Roman"/>
      <w:sz w:val="24"/>
      <w:szCs w:val="24"/>
      <w:lang w:val="x-none" w:eastAsia="x-none"/>
    </w:rPr>
  </w:style>
  <w:style w:type="character" w:customStyle="1" w:styleId="affffa">
    <w:name w:val="Основной текст Знак"/>
    <w:aliases w:val="ändrad Знак,body text Знак,bt Знак,body text1 Знак,bt1 Знак,body text2 Знак,bt2 Знак,body text11 Знак,bt11 Знак,body text3 Знак,bt3 Знак,paragraph 2 Знак,paragraph 21 Знак,EHPT Знак,Body Text2 Знак,b Знак,body text4 Знак,Bodytex Знак"/>
    <w:link w:val="affff9"/>
    <w:rsid w:val="005A762D"/>
    <w:rPr>
      <w:rFonts w:eastAsia="Times New Roman"/>
      <w:sz w:val="24"/>
      <w:szCs w:val="24"/>
    </w:rPr>
  </w:style>
  <w:style w:type="paragraph" w:customStyle="1" w:styleId="phGraph">
    <w:name w:val="ph_Graph"/>
    <w:basedOn w:val="af6"/>
    <w:locked/>
    <w:rsid w:val="005A762D"/>
    <w:pPr>
      <w:keepNext/>
      <w:spacing w:line="360" w:lineRule="auto"/>
      <w:ind w:firstLine="425"/>
      <w:jc w:val="center"/>
    </w:pPr>
    <w:rPr>
      <w:rFonts w:eastAsia="Times New Roman"/>
      <w:sz w:val="24"/>
      <w:szCs w:val="24"/>
      <w:lang w:val="en-US"/>
    </w:rPr>
  </w:style>
  <w:style w:type="paragraph" w:customStyle="1" w:styleId="phPictureText">
    <w:name w:val="ph_PictureText"/>
    <w:basedOn w:val="Normal"/>
    <w:next w:val="Normal"/>
    <w:locked/>
    <w:rsid w:val="005A762D"/>
    <w:pPr>
      <w:ind w:firstLine="0"/>
      <w:jc w:val="center"/>
    </w:pPr>
    <w:rPr>
      <w:b/>
    </w:rPr>
  </w:style>
  <w:style w:type="paragraph" w:styleId="affffb">
    <w:name w:val="Body Text First Indent"/>
    <w:basedOn w:val="affff9"/>
    <w:link w:val="affffc"/>
    <w:uiPriority w:val="99"/>
    <w:locked/>
    <w:rsid w:val="005A762D"/>
    <w:pPr>
      <w:spacing w:line="276" w:lineRule="auto"/>
      <w:ind w:firstLine="720"/>
      <w:jc w:val="both"/>
    </w:pPr>
  </w:style>
  <w:style w:type="character" w:customStyle="1" w:styleId="affffc">
    <w:name w:val="Красная строка Знак"/>
    <w:link w:val="affffb"/>
    <w:uiPriority w:val="99"/>
    <w:rsid w:val="005A762D"/>
    <w:rPr>
      <w:rFonts w:eastAsia="Times New Roman"/>
      <w:sz w:val="24"/>
      <w:szCs w:val="24"/>
    </w:rPr>
  </w:style>
  <w:style w:type="paragraph" w:customStyle="1" w:styleId="phAdditionTitle">
    <w:name w:val="ph_AdditionTitle"/>
    <w:locked/>
    <w:rsid w:val="005A762D"/>
    <w:pPr>
      <w:spacing w:line="360" w:lineRule="auto"/>
      <w:ind w:firstLine="425"/>
      <w:jc w:val="center"/>
      <w:outlineLvl w:val="1"/>
    </w:pPr>
    <w:rPr>
      <w:rFonts w:eastAsia="Times New Roman" w:cs="Arial"/>
      <w:b/>
      <w:bCs/>
      <w:kern w:val="32"/>
      <w:sz w:val="28"/>
      <w:szCs w:val="32"/>
    </w:rPr>
  </w:style>
  <w:style w:type="paragraph" w:customStyle="1" w:styleId="phAddtition1">
    <w:name w:val="ph_Addtition1"/>
    <w:basedOn w:val="phAdditionTitle"/>
    <w:locked/>
    <w:rsid w:val="005A762D"/>
    <w:pPr>
      <w:outlineLvl w:val="3"/>
    </w:pPr>
  </w:style>
  <w:style w:type="paragraph" w:customStyle="1" w:styleId="phList3">
    <w:name w:val="ph_List3"/>
    <w:basedOn w:val="Normal"/>
    <w:locked/>
    <w:rsid w:val="005A762D"/>
    <w:pPr>
      <w:numPr>
        <w:numId w:val="13"/>
      </w:numPr>
      <w:tabs>
        <w:tab w:val="left" w:pos="1077"/>
      </w:tabs>
    </w:pPr>
  </w:style>
  <w:style w:type="paragraph" w:customStyle="1" w:styleId="phPrim">
    <w:name w:val="ph_Prim"/>
    <w:basedOn w:val="Normal"/>
    <w:link w:val="phPrim0"/>
    <w:locked/>
    <w:rsid w:val="005A762D"/>
    <w:rPr>
      <w:b/>
      <w:i/>
    </w:rPr>
  </w:style>
  <w:style w:type="character" w:customStyle="1" w:styleId="phPrim0">
    <w:name w:val="ph_Prim Знак"/>
    <w:link w:val="phPrim"/>
    <w:rsid w:val="005A762D"/>
    <w:rPr>
      <w:rFonts w:eastAsia="Times New Roman"/>
      <w:b/>
      <w:i/>
      <w:sz w:val="24"/>
      <w:szCs w:val="24"/>
    </w:rPr>
  </w:style>
  <w:style w:type="paragraph" w:customStyle="1" w:styleId="phComment">
    <w:name w:val="ph_Comment"/>
    <w:basedOn w:val="Normal"/>
    <w:link w:val="phComment0"/>
    <w:locked/>
    <w:rsid w:val="005A762D"/>
    <w:pPr>
      <w:ind w:firstLine="851"/>
    </w:pPr>
    <w:rPr>
      <w:color w:val="0000FF"/>
    </w:rPr>
  </w:style>
  <w:style w:type="character" w:customStyle="1" w:styleId="phComment0">
    <w:name w:val="ph_Comment Знак"/>
    <w:link w:val="phComment"/>
    <w:rsid w:val="005A762D"/>
    <w:rPr>
      <w:rFonts w:eastAsia="Times New Roman"/>
      <w:color w:val="0000FF"/>
      <w:sz w:val="24"/>
      <w:szCs w:val="24"/>
    </w:rPr>
  </w:style>
  <w:style w:type="paragraph" w:customStyle="1" w:styleId="phBullet">
    <w:name w:val="ph_Bullet"/>
    <w:basedOn w:val="Normal"/>
    <w:link w:val="phBullet0"/>
    <w:locked/>
    <w:rsid w:val="005A762D"/>
    <w:pPr>
      <w:numPr>
        <w:numId w:val="14"/>
      </w:numPr>
    </w:pPr>
  </w:style>
  <w:style w:type="character" w:customStyle="1" w:styleId="phBullet0">
    <w:name w:val="ph_Bullet Знак Знак"/>
    <w:link w:val="phBullet"/>
    <w:rsid w:val="005A762D"/>
    <w:rPr>
      <w:rFonts w:eastAsia="Times New Roman"/>
      <w:sz w:val="24"/>
      <w:szCs w:val="24"/>
      <w:lang w:val="x-none" w:eastAsia="x-none"/>
    </w:rPr>
  </w:style>
  <w:style w:type="paragraph" w:customStyle="1" w:styleId="phList">
    <w:name w:val="ph_List"/>
    <w:basedOn w:val="Normal"/>
    <w:link w:val="phList0"/>
    <w:locked/>
    <w:rsid w:val="005A762D"/>
    <w:pPr>
      <w:numPr>
        <w:numId w:val="17"/>
      </w:numPr>
    </w:pPr>
  </w:style>
  <w:style w:type="paragraph" w:customStyle="1" w:styleId="PamkaSmall">
    <w:name w:val="PamkaSmall"/>
    <w:basedOn w:val="af6"/>
    <w:locked/>
    <w:rsid w:val="005A762D"/>
    <w:pPr>
      <w:spacing w:line="360" w:lineRule="auto"/>
      <w:ind w:firstLine="425"/>
    </w:pPr>
    <w:rPr>
      <w:rFonts w:ascii="Arial" w:eastAsia="Times New Roman" w:hAnsi="Arial" w:cs="Arial"/>
      <w:i/>
      <w:spacing w:val="-5"/>
      <w:sz w:val="16"/>
      <w:szCs w:val="24"/>
      <w:lang w:eastAsia="ja-JP"/>
    </w:rPr>
  </w:style>
  <w:style w:type="paragraph" w:customStyle="1" w:styleId="PamkaNum">
    <w:name w:val="PamkaNum"/>
    <w:basedOn w:val="af6"/>
    <w:locked/>
    <w:rsid w:val="005A762D"/>
    <w:pPr>
      <w:spacing w:line="360" w:lineRule="auto"/>
      <w:ind w:firstLine="425"/>
      <w:jc w:val="center"/>
    </w:pPr>
    <w:rPr>
      <w:rFonts w:ascii="Arial" w:eastAsia="Times New Roman" w:hAnsi="Arial" w:cs="Arial"/>
      <w:i/>
      <w:spacing w:val="-5"/>
      <w:szCs w:val="24"/>
      <w:lang w:eastAsia="ja-JP"/>
    </w:rPr>
  </w:style>
  <w:style w:type="paragraph" w:customStyle="1" w:styleId="PamkaStad">
    <w:name w:val="PamkaStad"/>
    <w:basedOn w:val="af6"/>
    <w:locked/>
    <w:rsid w:val="005A762D"/>
    <w:pPr>
      <w:spacing w:line="360" w:lineRule="auto"/>
      <w:ind w:firstLine="425"/>
      <w:jc w:val="center"/>
    </w:pPr>
    <w:rPr>
      <w:rFonts w:ascii="Arial" w:eastAsia="Times New Roman" w:hAnsi="Arial" w:cs="Arial"/>
      <w:spacing w:val="-5"/>
      <w:sz w:val="24"/>
      <w:szCs w:val="24"/>
      <w:lang w:eastAsia="ja-JP"/>
    </w:rPr>
  </w:style>
  <w:style w:type="paragraph" w:customStyle="1" w:styleId="PamkaGraf">
    <w:name w:val="PamkaGraf"/>
    <w:basedOn w:val="af6"/>
    <w:locked/>
    <w:rsid w:val="005A762D"/>
    <w:pPr>
      <w:spacing w:line="360" w:lineRule="auto"/>
      <w:ind w:firstLine="425"/>
    </w:pPr>
    <w:rPr>
      <w:rFonts w:ascii="Arial" w:eastAsia="Times New Roman" w:hAnsi="Arial" w:cs="Arial"/>
      <w:i/>
      <w:spacing w:val="-5"/>
      <w:sz w:val="8"/>
      <w:szCs w:val="24"/>
      <w:lang w:eastAsia="ja-JP"/>
    </w:rPr>
  </w:style>
  <w:style w:type="paragraph" w:customStyle="1" w:styleId="PamkaNaim">
    <w:name w:val="PamkaNaim"/>
    <w:basedOn w:val="af6"/>
    <w:locked/>
    <w:rsid w:val="005A762D"/>
    <w:pPr>
      <w:spacing w:line="360" w:lineRule="auto"/>
      <w:ind w:firstLine="425"/>
      <w:jc w:val="center"/>
    </w:pPr>
    <w:rPr>
      <w:rFonts w:ascii="Arial" w:eastAsia="Times New Roman" w:hAnsi="Arial" w:cs="Arial"/>
      <w:i/>
      <w:spacing w:val="-5"/>
      <w:sz w:val="24"/>
      <w:szCs w:val="24"/>
      <w:lang w:eastAsia="ja-JP"/>
    </w:rPr>
  </w:style>
  <w:style w:type="paragraph" w:styleId="a9">
    <w:name w:val="List Bullet"/>
    <w:aliases w:val="Round Bullet"/>
    <w:basedOn w:val="affffd"/>
    <w:locked/>
    <w:rsid w:val="005A762D"/>
    <w:pPr>
      <w:numPr>
        <w:numId w:val="16"/>
      </w:numPr>
      <w:tabs>
        <w:tab w:val="left" w:pos="3345"/>
      </w:tabs>
      <w:spacing w:after="240" w:line="240" w:lineRule="atLeast"/>
      <w:contextualSpacing w:val="0"/>
      <w:jc w:val="both"/>
    </w:pPr>
    <w:rPr>
      <w:rFonts w:ascii="Arial" w:hAnsi="Arial"/>
      <w:spacing w:val="-5"/>
      <w:sz w:val="20"/>
      <w:szCs w:val="20"/>
    </w:rPr>
  </w:style>
  <w:style w:type="paragraph" w:styleId="affffd">
    <w:name w:val="List"/>
    <w:basedOn w:val="af6"/>
    <w:locked/>
    <w:rsid w:val="005A762D"/>
    <w:pPr>
      <w:spacing w:line="360" w:lineRule="auto"/>
      <w:ind w:left="283" w:hanging="283"/>
      <w:contextualSpacing/>
    </w:pPr>
    <w:rPr>
      <w:rFonts w:eastAsia="Times New Roman"/>
      <w:sz w:val="24"/>
      <w:szCs w:val="24"/>
    </w:rPr>
  </w:style>
  <w:style w:type="paragraph" w:styleId="2e">
    <w:name w:val="Body Text Indent 2"/>
    <w:basedOn w:val="af6"/>
    <w:link w:val="2f"/>
    <w:locked/>
    <w:rsid w:val="005A762D"/>
    <w:pPr>
      <w:spacing w:after="120" w:line="480" w:lineRule="auto"/>
      <w:ind w:left="283" w:firstLine="425"/>
    </w:pPr>
    <w:rPr>
      <w:rFonts w:eastAsia="Times New Roman"/>
      <w:sz w:val="24"/>
      <w:szCs w:val="24"/>
      <w:lang w:val="x-none" w:eastAsia="x-none"/>
    </w:rPr>
  </w:style>
  <w:style w:type="character" w:customStyle="1" w:styleId="2f">
    <w:name w:val="Основной текст с отступом 2 Знак"/>
    <w:link w:val="2e"/>
    <w:rsid w:val="005A762D"/>
    <w:rPr>
      <w:rFonts w:eastAsia="Times New Roman"/>
      <w:sz w:val="24"/>
      <w:szCs w:val="24"/>
    </w:rPr>
  </w:style>
  <w:style w:type="paragraph" w:customStyle="1" w:styleId="affffe">
    <w:name w:val="Простой"/>
    <w:basedOn w:val="af6"/>
    <w:locked/>
    <w:rsid w:val="005A762D"/>
    <w:pPr>
      <w:spacing w:line="360" w:lineRule="auto"/>
      <w:ind w:firstLine="425"/>
    </w:pPr>
    <w:rPr>
      <w:rFonts w:ascii="Arial" w:eastAsia="Times New Roman" w:hAnsi="Arial"/>
      <w:spacing w:val="-5"/>
    </w:rPr>
  </w:style>
  <w:style w:type="paragraph" w:customStyle="1" w:styleId="TOCBase">
    <w:name w:val="TOC Base"/>
    <w:basedOn w:val="af6"/>
    <w:locked/>
    <w:rsid w:val="005A762D"/>
    <w:pPr>
      <w:tabs>
        <w:tab w:val="right" w:leader="dot" w:pos="6480"/>
      </w:tabs>
      <w:spacing w:after="240" w:line="240" w:lineRule="atLeast"/>
      <w:ind w:firstLine="425"/>
      <w:jc w:val="both"/>
    </w:pPr>
    <w:rPr>
      <w:rFonts w:ascii="Arial" w:eastAsia="Times New Roman" w:hAnsi="Arial"/>
      <w:spacing w:val="-5"/>
    </w:rPr>
  </w:style>
  <w:style w:type="paragraph" w:customStyle="1" w:styleId="Confirm">
    <w:name w:val="_Confirm"/>
    <w:basedOn w:val="af6"/>
    <w:locked/>
    <w:rsid w:val="005A762D"/>
    <w:pPr>
      <w:spacing w:line="360" w:lineRule="auto"/>
      <w:ind w:firstLine="425"/>
    </w:pPr>
    <w:rPr>
      <w:rFonts w:eastAsia="Times New Roman"/>
      <w:b/>
      <w:caps/>
      <w:sz w:val="24"/>
      <w:szCs w:val="24"/>
    </w:rPr>
  </w:style>
  <w:style w:type="paragraph" w:customStyle="1" w:styleId="phDate">
    <w:name w:val="ph_Date"/>
    <w:basedOn w:val="af6"/>
    <w:next w:val="af6"/>
    <w:autoRedefine/>
    <w:locked/>
    <w:rsid w:val="005A762D"/>
    <w:pPr>
      <w:spacing w:line="360" w:lineRule="auto"/>
      <w:ind w:firstLine="425"/>
      <w:jc w:val="center"/>
    </w:pPr>
    <w:rPr>
      <w:rFonts w:eastAsia="Times New Roman"/>
      <w:sz w:val="24"/>
      <w:szCs w:val="24"/>
    </w:rPr>
  </w:style>
  <w:style w:type="character" w:styleId="afffff">
    <w:name w:val="annotation reference"/>
    <w:locked/>
    <w:rsid w:val="005A762D"/>
    <w:rPr>
      <w:sz w:val="16"/>
      <w:szCs w:val="16"/>
    </w:rPr>
  </w:style>
  <w:style w:type="paragraph" w:styleId="afffff0">
    <w:name w:val="annotation text"/>
    <w:basedOn w:val="af6"/>
    <w:link w:val="afffff1"/>
    <w:uiPriority w:val="99"/>
    <w:locked/>
    <w:rsid w:val="005A762D"/>
    <w:pPr>
      <w:spacing w:line="360" w:lineRule="auto"/>
      <w:ind w:firstLine="425"/>
    </w:pPr>
    <w:rPr>
      <w:rFonts w:eastAsia="Times New Roman"/>
      <w:lang w:val="x-none" w:eastAsia="x-none"/>
    </w:rPr>
  </w:style>
  <w:style w:type="character" w:customStyle="1" w:styleId="afffff1">
    <w:name w:val="Текст примечания Знак"/>
    <w:link w:val="afffff0"/>
    <w:uiPriority w:val="99"/>
    <w:rsid w:val="005A762D"/>
    <w:rPr>
      <w:rFonts w:eastAsia="Times New Roman"/>
    </w:rPr>
  </w:style>
  <w:style w:type="paragraph" w:styleId="afffff2">
    <w:name w:val="annotation subject"/>
    <w:basedOn w:val="afffff0"/>
    <w:next w:val="afffff0"/>
    <w:link w:val="afffff3"/>
    <w:uiPriority w:val="99"/>
    <w:locked/>
    <w:rsid w:val="005A762D"/>
    <w:rPr>
      <w:b/>
      <w:bCs/>
    </w:rPr>
  </w:style>
  <w:style w:type="character" w:customStyle="1" w:styleId="afffff3">
    <w:name w:val="Тема примечания Знак"/>
    <w:link w:val="afffff2"/>
    <w:uiPriority w:val="99"/>
    <w:rsid w:val="005A762D"/>
    <w:rPr>
      <w:rFonts w:eastAsia="Times New Roman"/>
      <w:b/>
      <w:bCs/>
    </w:rPr>
  </w:style>
  <w:style w:type="paragraph" w:styleId="afffff4">
    <w:name w:val="TOC Heading"/>
    <w:basedOn w:val="18"/>
    <w:next w:val="af6"/>
    <w:uiPriority w:val="39"/>
    <w:qFormat/>
    <w:locked/>
    <w:rsid w:val="005A762D"/>
    <w:pPr>
      <w:keepLines/>
      <w:pageBreakBefore w:val="0"/>
      <w:numPr>
        <w:numId w:val="0"/>
      </w:numPr>
      <w:tabs>
        <w:tab w:val="clear" w:pos="1304"/>
      </w:tabs>
      <w:spacing w:before="480" w:after="0" w:line="276" w:lineRule="auto"/>
      <w:outlineLvl w:val="9"/>
    </w:pPr>
    <w:rPr>
      <w:rFonts w:ascii="Cambria" w:hAnsi="Cambria"/>
      <w:b/>
      <w:bCs/>
      <w:color w:val="365F91"/>
      <w:kern w:val="0"/>
      <w:szCs w:val="28"/>
    </w:rPr>
  </w:style>
  <w:style w:type="paragraph" w:customStyle="1" w:styleId="ConsPlusNonformat">
    <w:name w:val="ConsPlusNonformat"/>
    <w:locked/>
    <w:rsid w:val="005A762D"/>
    <w:pPr>
      <w:widowControl w:val="0"/>
      <w:autoSpaceDE w:val="0"/>
      <w:autoSpaceDN w:val="0"/>
      <w:adjustRightInd w:val="0"/>
      <w:spacing w:line="360" w:lineRule="auto"/>
      <w:ind w:firstLine="425"/>
    </w:pPr>
    <w:rPr>
      <w:rFonts w:ascii="Courier New" w:eastAsia="Times New Roman" w:hAnsi="Courier New" w:cs="Courier New"/>
      <w:sz w:val="24"/>
      <w:szCs w:val="24"/>
    </w:rPr>
  </w:style>
  <w:style w:type="paragraph" w:customStyle="1" w:styleId="ConsPlusTitle">
    <w:name w:val="ConsPlusTitle"/>
    <w:locked/>
    <w:rsid w:val="005A762D"/>
    <w:pPr>
      <w:widowControl w:val="0"/>
      <w:autoSpaceDE w:val="0"/>
      <w:autoSpaceDN w:val="0"/>
      <w:adjustRightInd w:val="0"/>
      <w:spacing w:line="360" w:lineRule="auto"/>
      <w:ind w:firstLine="425"/>
    </w:pPr>
    <w:rPr>
      <w:rFonts w:eastAsia="Times New Roman"/>
      <w:b/>
      <w:bCs/>
      <w:sz w:val="24"/>
      <w:szCs w:val="24"/>
    </w:rPr>
  </w:style>
  <w:style w:type="table" w:customStyle="1" w:styleId="1f3">
    <w:name w:val="Сетка таблицы1"/>
    <w:basedOn w:val="af9"/>
    <w:next w:val="aff0"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0">
    <w:name w:val="Сетка таблицы2"/>
    <w:basedOn w:val="af9"/>
    <w:next w:val="aff0"/>
    <w:uiPriority w:val="59"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TitleTable15">
    <w:name w:val="Стиль ph_TitleTable + Междустр.интервал:  15 строки"/>
    <w:basedOn w:val="phTitleTable"/>
    <w:locked/>
    <w:rsid w:val="005A762D"/>
    <w:rPr>
      <w:bCs/>
    </w:rPr>
  </w:style>
  <w:style w:type="paragraph" w:customStyle="1" w:styleId="phTableHead0">
    <w:name w:val="Стиль ph_TableHead +"/>
    <w:basedOn w:val="phTableHead"/>
    <w:locked/>
    <w:rsid w:val="005A762D"/>
    <w:pPr>
      <w:spacing w:line="360" w:lineRule="auto"/>
      <w:ind w:firstLine="425"/>
    </w:pPr>
    <w:rPr>
      <w:bCs/>
      <w:szCs w:val="20"/>
    </w:rPr>
  </w:style>
  <w:style w:type="paragraph" w:customStyle="1" w:styleId="phTableHead1015">
    <w:name w:val="Стиль ph_TableHead + 10 пт кернинг от 15 пт"/>
    <w:basedOn w:val="phTableHead"/>
    <w:locked/>
    <w:rsid w:val="005A762D"/>
    <w:pPr>
      <w:spacing w:line="360" w:lineRule="auto"/>
      <w:ind w:firstLine="425"/>
    </w:pPr>
    <w:rPr>
      <w:bCs/>
      <w:kern w:val="3"/>
    </w:rPr>
  </w:style>
  <w:style w:type="table" w:customStyle="1" w:styleId="3d">
    <w:name w:val="Сетка таблицы3"/>
    <w:basedOn w:val="af9"/>
    <w:next w:val="aff0"/>
    <w:uiPriority w:val="59"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5">
    <w:name w:val="Д.Заголовок таблицы"/>
    <w:basedOn w:val="af6"/>
    <w:uiPriority w:val="99"/>
    <w:qFormat/>
    <w:locked/>
    <w:rsid w:val="005A762D"/>
    <w:pPr>
      <w:spacing w:before="120" w:after="120" w:line="360" w:lineRule="auto"/>
      <w:ind w:firstLine="709"/>
      <w:jc w:val="center"/>
    </w:pPr>
    <w:rPr>
      <w:rFonts w:eastAsia="Times New Roman"/>
      <w:b/>
      <w:sz w:val="24"/>
      <w:szCs w:val="24"/>
      <w:lang w:eastAsia="en-US"/>
    </w:rPr>
  </w:style>
  <w:style w:type="paragraph" w:customStyle="1" w:styleId="afffff6">
    <w:name w:val="Д.Таблица заголовок"/>
    <w:basedOn w:val="af6"/>
    <w:link w:val="afffff7"/>
    <w:uiPriority w:val="99"/>
    <w:qFormat/>
    <w:locked/>
    <w:rsid w:val="005A762D"/>
    <w:pPr>
      <w:spacing w:before="120" w:after="120" w:line="360" w:lineRule="auto"/>
      <w:ind w:firstLine="709"/>
      <w:jc w:val="right"/>
    </w:pPr>
    <w:rPr>
      <w:rFonts w:eastAsia="Times New Roman"/>
      <w:b/>
      <w:bCs/>
      <w:sz w:val="24"/>
      <w:lang w:val="x-none" w:eastAsia="en-US"/>
    </w:rPr>
  </w:style>
  <w:style w:type="character" w:customStyle="1" w:styleId="afffff7">
    <w:name w:val="Д.Таблица заголовок Знак"/>
    <w:link w:val="afffff6"/>
    <w:uiPriority w:val="99"/>
    <w:rsid w:val="005A762D"/>
    <w:rPr>
      <w:rFonts w:eastAsia="Times New Roman"/>
      <w:b/>
      <w:bCs/>
      <w:sz w:val="24"/>
      <w:lang w:eastAsia="en-US"/>
    </w:rPr>
  </w:style>
  <w:style w:type="character" w:customStyle="1" w:styleId="510">
    <w:name w:val="Заголовок 5 Знак1"/>
    <w:aliases w:val="h5 Знак,Bold/Italics Знак,(приложение) Знак,H5 Знак,PIM 5 Знак,5 Знак,ITT t5 Знак,PA Pico Section Знак,Обыч. абзац 1 Знак,27+1 Знак"/>
    <w:locked/>
    <w:rsid w:val="005A762D"/>
    <w:rPr>
      <w:b/>
      <w:bCs/>
      <w:i/>
      <w:iCs/>
      <w:sz w:val="26"/>
      <w:szCs w:val="26"/>
    </w:rPr>
  </w:style>
  <w:style w:type="character" w:customStyle="1" w:styleId="610">
    <w:name w:val="Заголовок 6 Знак1"/>
    <w:aliases w:val="PIM 6 Знак,H6 Знак"/>
    <w:locked/>
    <w:rsid w:val="005A762D"/>
    <w:rPr>
      <w:b/>
      <w:bCs/>
      <w:sz w:val="22"/>
      <w:szCs w:val="22"/>
    </w:rPr>
  </w:style>
  <w:style w:type="character" w:styleId="afffff8">
    <w:name w:val="Emphasis"/>
    <w:qFormat/>
    <w:locked/>
    <w:rsid w:val="005A762D"/>
    <w:rPr>
      <w:rFonts w:ascii="Calibri" w:hAnsi="Calibri"/>
      <w:b/>
      <w:i/>
      <w:iCs/>
    </w:rPr>
  </w:style>
  <w:style w:type="paragraph" w:customStyle="1" w:styleId="a0">
    <w:name w:val="Нумерованный перечень"/>
    <w:basedOn w:val="af6"/>
    <w:uiPriority w:val="99"/>
    <w:qFormat/>
    <w:locked/>
    <w:rsid w:val="005A762D"/>
    <w:pPr>
      <w:numPr>
        <w:numId w:val="18"/>
      </w:numPr>
      <w:spacing w:before="120" w:after="120" w:line="360" w:lineRule="auto"/>
      <w:ind w:left="720"/>
      <w:jc w:val="both"/>
    </w:pPr>
    <w:rPr>
      <w:rFonts w:eastAsia="Times New Roman"/>
      <w:sz w:val="24"/>
      <w:szCs w:val="24"/>
      <w:lang w:eastAsia="en-US"/>
    </w:rPr>
  </w:style>
  <w:style w:type="paragraph" w:customStyle="1" w:styleId="afffff9">
    <w:name w:val="Ненумерованный перечень"/>
    <w:basedOn w:val="af6"/>
    <w:uiPriority w:val="99"/>
    <w:qFormat/>
    <w:locked/>
    <w:rsid w:val="005A762D"/>
    <w:pPr>
      <w:spacing w:before="120" w:after="120" w:line="360" w:lineRule="auto"/>
      <w:ind w:firstLine="709"/>
      <w:contextualSpacing/>
      <w:jc w:val="both"/>
    </w:pPr>
    <w:rPr>
      <w:rFonts w:eastAsia="Times New Roman"/>
      <w:sz w:val="24"/>
      <w:szCs w:val="24"/>
      <w:lang w:eastAsia="en-US"/>
    </w:rPr>
  </w:style>
  <w:style w:type="paragraph" w:customStyle="1" w:styleId="1f4">
    <w:name w:val="Д.Таблица 1. Шапка"/>
    <w:basedOn w:val="af6"/>
    <w:uiPriority w:val="99"/>
    <w:locked/>
    <w:rsid w:val="005A762D"/>
    <w:pPr>
      <w:spacing w:before="120" w:after="120" w:line="360" w:lineRule="auto"/>
      <w:ind w:firstLine="709"/>
      <w:jc w:val="center"/>
    </w:pPr>
    <w:rPr>
      <w:rFonts w:eastAsia="Times New Roman"/>
      <w:b/>
      <w:sz w:val="24"/>
      <w:szCs w:val="24"/>
    </w:rPr>
  </w:style>
  <w:style w:type="numbering" w:customStyle="1" w:styleId="10">
    <w:name w:val="Стиль1"/>
    <w:uiPriority w:val="99"/>
    <w:locked/>
    <w:rsid w:val="005A762D"/>
    <w:pPr>
      <w:numPr>
        <w:numId w:val="19"/>
      </w:numPr>
    </w:pPr>
  </w:style>
  <w:style w:type="paragraph" w:customStyle="1" w:styleId="afffffa">
    <w:name w:val="_Текст"/>
    <w:qFormat/>
    <w:locked/>
    <w:rsid w:val="005A762D"/>
    <w:pPr>
      <w:spacing w:before="120" w:after="120" w:line="360" w:lineRule="auto"/>
      <w:ind w:firstLine="709"/>
      <w:jc w:val="both"/>
    </w:pPr>
    <w:rPr>
      <w:rFonts w:eastAsia="Times New Roman" w:cs="Times New Roman UniToktom"/>
      <w:sz w:val="24"/>
      <w:szCs w:val="28"/>
    </w:rPr>
  </w:style>
  <w:style w:type="paragraph" w:customStyle="1" w:styleId="afffffb">
    <w:name w:val="_Название_Подназвание"/>
    <w:basedOn w:val="af6"/>
    <w:locked/>
    <w:rsid w:val="005A762D"/>
    <w:pPr>
      <w:spacing w:before="120" w:after="60" w:line="360" w:lineRule="auto"/>
      <w:ind w:firstLine="709"/>
      <w:jc w:val="center"/>
    </w:pPr>
    <w:rPr>
      <w:rFonts w:ascii="Arial" w:eastAsia="Times New Roman" w:hAnsi="Arial" w:cs="Arial"/>
      <w:b/>
      <w:bCs/>
      <w:kern w:val="28"/>
      <w:sz w:val="28"/>
      <w:szCs w:val="32"/>
      <w:lang w:eastAsia="en-US"/>
    </w:rPr>
  </w:style>
  <w:style w:type="paragraph" w:customStyle="1" w:styleId="afffffc">
    <w:name w:val="_Загл_Подзаголовки Без нумерации"/>
    <w:basedOn w:val="afffffa"/>
    <w:locked/>
    <w:rsid w:val="005A762D"/>
    <w:pPr>
      <w:ind w:firstLine="0"/>
    </w:pPr>
    <w:rPr>
      <w:b/>
    </w:rPr>
  </w:style>
  <w:style w:type="paragraph" w:customStyle="1" w:styleId="30">
    <w:name w:val="_Текст_3.Маркер"/>
    <w:qFormat/>
    <w:locked/>
    <w:rsid w:val="005A762D"/>
    <w:pPr>
      <w:numPr>
        <w:numId w:val="25"/>
      </w:numPr>
      <w:spacing w:line="360" w:lineRule="auto"/>
    </w:pPr>
    <w:rPr>
      <w:rFonts w:eastAsia="Times New Roman"/>
      <w:sz w:val="24"/>
      <w:szCs w:val="24"/>
      <w:lang w:val="en-US" w:eastAsia="en-US"/>
    </w:rPr>
  </w:style>
  <w:style w:type="paragraph" w:customStyle="1" w:styleId="afffffd">
    <w:name w:val="_Таблица_Название"/>
    <w:link w:val="afffffe"/>
    <w:uiPriority w:val="99"/>
    <w:unhideWhenUsed/>
    <w:locked/>
    <w:rsid w:val="005A762D"/>
    <w:pPr>
      <w:keepNext/>
      <w:spacing w:before="120" w:after="120" w:line="360" w:lineRule="auto"/>
      <w:ind w:firstLine="709"/>
      <w:jc w:val="both"/>
    </w:pPr>
    <w:rPr>
      <w:b/>
      <w:bCs/>
      <w:sz w:val="24"/>
      <w:szCs w:val="24"/>
      <w:lang w:eastAsia="en-US"/>
    </w:rPr>
  </w:style>
  <w:style w:type="character" w:customStyle="1" w:styleId="afffffe">
    <w:name w:val="_Таблица_Название Знак"/>
    <w:link w:val="afffffd"/>
    <w:uiPriority w:val="99"/>
    <w:rsid w:val="005A762D"/>
    <w:rPr>
      <w:b/>
      <w:bCs/>
      <w:sz w:val="24"/>
      <w:szCs w:val="24"/>
      <w:lang w:eastAsia="en-US" w:bidi="ar-SA"/>
    </w:rPr>
  </w:style>
  <w:style w:type="paragraph" w:customStyle="1" w:styleId="af4">
    <w:name w:val="_Текст_Буквы"/>
    <w:qFormat/>
    <w:locked/>
    <w:rsid w:val="005A762D"/>
    <w:pPr>
      <w:numPr>
        <w:numId w:val="23"/>
      </w:numPr>
      <w:spacing w:line="360" w:lineRule="auto"/>
      <w:ind w:left="0" w:firstLine="425"/>
      <w:jc w:val="both"/>
    </w:pPr>
    <w:rPr>
      <w:rFonts w:eastAsia="Times New Roman"/>
      <w:sz w:val="24"/>
      <w:szCs w:val="24"/>
      <w:lang w:val="en-US"/>
    </w:rPr>
  </w:style>
  <w:style w:type="paragraph" w:customStyle="1" w:styleId="2f1">
    <w:name w:val="_Таблица 2.Раздел"/>
    <w:qFormat/>
    <w:locked/>
    <w:rsid w:val="005A762D"/>
    <w:pPr>
      <w:spacing w:before="120" w:after="120" w:line="360" w:lineRule="auto"/>
      <w:ind w:firstLine="709"/>
      <w:jc w:val="center"/>
    </w:pPr>
    <w:rPr>
      <w:rFonts w:eastAsia="Times New Roman" w:cs="Arial"/>
      <w:b/>
      <w:bCs/>
      <w:kern w:val="32"/>
      <w:sz w:val="24"/>
      <w:szCs w:val="32"/>
    </w:rPr>
  </w:style>
  <w:style w:type="paragraph" w:customStyle="1" w:styleId="affffff">
    <w:name w:val="_Таблица_Текст"/>
    <w:basedOn w:val="afffffa"/>
    <w:uiPriority w:val="99"/>
    <w:unhideWhenUsed/>
    <w:qFormat/>
    <w:locked/>
    <w:rsid w:val="005A762D"/>
    <w:pPr>
      <w:spacing w:before="0" w:after="0" w:line="240" w:lineRule="auto"/>
      <w:ind w:firstLine="0"/>
    </w:pPr>
  </w:style>
  <w:style w:type="paragraph" w:customStyle="1" w:styleId="0">
    <w:name w:val="_Таблица 0.Название"/>
    <w:basedOn w:val="af6"/>
    <w:link w:val="00"/>
    <w:qFormat/>
    <w:locked/>
    <w:rsid w:val="005A762D"/>
    <w:pPr>
      <w:keepNext/>
      <w:spacing w:before="360" w:after="120" w:line="360" w:lineRule="auto"/>
      <w:ind w:firstLine="425"/>
    </w:pPr>
    <w:rPr>
      <w:rFonts w:eastAsia="Times New Roman"/>
      <w:b/>
      <w:bCs/>
      <w:sz w:val="24"/>
      <w:lang w:val="x-none" w:eastAsia="en-US"/>
    </w:rPr>
  </w:style>
  <w:style w:type="character" w:customStyle="1" w:styleId="00">
    <w:name w:val="_Таблица 0.Название Знак"/>
    <w:link w:val="0"/>
    <w:rsid w:val="005A762D"/>
    <w:rPr>
      <w:rFonts w:eastAsia="Times New Roman"/>
      <w:b/>
      <w:bCs/>
      <w:sz w:val="24"/>
      <w:lang w:eastAsia="en-US"/>
    </w:rPr>
  </w:style>
  <w:style w:type="paragraph" w:customStyle="1" w:styleId="2f2">
    <w:name w:val="_Таблица 2. Раздел таблицы"/>
    <w:next w:val="39"/>
    <w:qFormat/>
    <w:locked/>
    <w:rsid w:val="005A762D"/>
    <w:pPr>
      <w:spacing w:before="120" w:after="120"/>
      <w:jc w:val="center"/>
    </w:pPr>
    <w:rPr>
      <w:rFonts w:eastAsia="Times New Roman"/>
      <w:b/>
      <w:sz w:val="24"/>
      <w:szCs w:val="24"/>
    </w:rPr>
  </w:style>
  <w:style w:type="paragraph" w:customStyle="1" w:styleId="affffff0">
    <w:name w:val="Не использовать"/>
    <w:basedOn w:val="af6"/>
    <w:uiPriority w:val="99"/>
    <w:qFormat/>
    <w:locked/>
    <w:rsid w:val="005A762D"/>
    <w:pPr>
      <w:spacing w:before="120" w:after="120" w:line="360" w:lineRule="auto"/>
      <w:ind w:firstLine="709"/>
      <w:jc w:val="center"/>
    </w:pPr>
    <w:rPr>
      <w:rFonts w:eastAsia="Times New Roman"/>
      <w:b/>
      <w:sz w:val="24"/>
      <w:szCs w:val="24"/>
      <w:lang w:eastAsia="en-US"/>
    </w:rPr>
  </w:style>
  <w:style w:type="paragraph" w:customStyle="1" w:styleId="1f5">
    <w:name w:val="Не использовать1"/>
    <w:basedOn w:val="af6"/>
    <w:uiPriority w:val="99"/>
    <w:locked/>
    <w:rsid w:val="005A762D"/>
    <w:pPr>
      <w:spacing w:before="120" w:after="120" w:line="360" w:lineRule="auto"/>
      <w:ind w:firstLine="709"/>
      <w:jc w:val="center"/>
    </w:pPr>
    <w:rPr>
      <w:rFonts w:eastAsia="Times New Roman"/>
      <w:b/>
      <w:sz w:val="24"/>
      <w:szCs w:val="24"/>
    </w:rPr>
  </w:style>
  <w:style w:type="paragraph" w:customStyle="1" w:styleId="3e">
    <w:name w:val="Не использовать3"/>
    <w:basedOn w:val="af6"/>
    <w:link w:val="3f"/>
    <w:uiPriority w:val="99"/>
    <w:qFormat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val="x-none" w:eastAsia="en-US"/>
    </w:rPr>
  </w:style>
  <w:style w:type="character" w:customStyle="1" w:styleId="3f">
    <w:name w:val="Не использовать3 Знак"/>
    <w:link w:val="3e"/>
    <w:uiPriority w:val="99"/>
    <w:rsid w:val="005A762D"/>
    <w:rPr>
      <w:rFonts w:eastAsia="Times New Roman"/>
      <w:sz w:val="24"/>
      <w:szCs w:val="24"/>
      <w:lang w:eastAsia="en-US"/>
    </w:rPr>
  </w:style>
  <w:style w:type="paragraph" w:customStyle="1" w:styleId="47">
    <w:name w:val="Не использовать4"/>
    <w:link w:val="48"/>
    <w:uiPriority w:val="99"/>
    <w:unhideWhenUsed/>
    <w:locked/>
    <w:rsid w:val="005A762D"/>
    <w:pPr>
      <w:keepNext/>
      <w:spacing w:before="120" w:after="120" w:line="360" w:lineRule="auto"/>
      <w:ind w:firstLine="709"/>
      <w:jc w:val="both"/>
    </w:pPr>
    <w:rPr>
      <w:b/>
      <w:bCs/>
      <w:sz w:val="24"/>
      <w:szCs w:val="24"/>
      <w:lang w:eastAsia="en-US"/>
    </w:rPr>
  </w:style>
  <w:style w:type="character" w:customStyle="1" w:styleId="48">
    <w:name w:val="Не использовать4 Знак"/>
    <w:link w:val="47"/>
    <w:uiPriority w:val="99"/>
    <w:rsid w:val="005A762D"/>
    <w:rPr>
      <w:b/>
      <w:bCs/>
      <w:sz w:val="24"/>
      <w:szCs w:val="24"/>
      <w:lang w:eastAsia="en-US" w:bidi="ar-SA"/>
    </w:rPr>
  </w:style>
  <w:style w:type="paragraph" w:customStyle="1" w:styleId="ad">
    <w:name w:val="_Таблица_Текст_Марк"/>
    <w:uiPriority w:val="99"/>
    <w:unhideWhenUsed/>
    <w:qFormat/>
    <w:locked/>
    <w:rsid w:val="005A762D"/>
    <w:pPr>
      <w:numPr>
        <w:numId w:val="20"/>
      </w:numPr>
      <w:spacing w:before="120" w:after="120" w:line="360" w:lineRule="auto"/>
      <w:jc w:val="both"/>
    </w:pPr>
    <w:rPr>
      <w:rFonts w:eastAsia="Times New Roman" w:cs="Times New Roman UniToktom"/>
      <w:sz w:val="24"/>
      <w:szCs w:val="28"/>
    </w:rPr>
  </w:style>
  <w:style w:type="paragraph" w:customStyle="1" w:styleId="3f0">
    <w:name w:val="_Таблица 3.Текст_Марк"/>
    <w:uiPriority w:val="99"/>
    <w:unhideWhenUsed/>
    <w:qFormat/>
    <w:locked/>
    <w:rsid w:val="005A762D"/>
    <w:pPr>
      <w:spacing w:before="120" w:after="120" w:line="360" w:lineRule="auto"/>
      <w:ind w:firstLine="709"/>
      <w:jc w:val="both"/>
    </w:pPr>
    <w:rPr>
      <w:rFonts w:eastAsia="Times New Roman" w:cs="Times New Roman UniToktom"/>
      <w:sz w:val="24"/>
      <w:szCs w:val="28"/>
    </w:rPr>
  </w:style>
  <w:style w:type="paragraph" w:customStyle="1" w:styleId="affffff1">
    <w:name w:val="_Рисунок Название"/>
    <w:basedOn w:val="afffa"/>
    <w:qFormat/>
    <w:locked/>
    <w:rsid w:val="005A762D"/>
    <w:pPr>
      <w:spacing w:before="120" w:line="360" w:lineRule="auto"/>
      <w:ind w:firstLine="709"/>
      <w:jc w:val="center"/>
    </w:pPr>
    <w:rPr>
      <w:sz w:val="24"/>
      <w:szCs w:val="24"/>
      <w:lang w:eastAsia="en-US"/>
    </w:rPr>
  </w:style>
  <w:style w:type="table" w:customStyle="1" w:styleId="112">
    <w:name w:val="Сетка таблицы11"/>
    <w:basedOn w:val="af9"/>
    <w:next w:val="aff0"/>
    <w:uiPriority w:val="59"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"/>
    <w:basedOn w:val="af9"/>
    <w:next w:val="aff0"/>
    <w:uiPriority w:val="59"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3">
    <w:name w:val="Quote"/>
    <w:basedOn w:val="af6"/>
    <w:next w:val="af6"/>
    <w:link w:val="2f4"/>
    <w:uiPriority w:val="29"/>
    <w:qFormat/>
    <w:locked/>
    <w:rsid w:val="005A762D"/>
    <w:pPr>
      <w:spacing w:before="120" w:after="120" w:line="360" w:lineRule="auto"/>
      <w:ind w:firstLine="709"/>
      <w:jc w:val="both"/>
    </w:pPr>
    <w:rPr>
      <w:rFonts w:eastAsia="Times New Roman"/>
      <w:i/>
      <w:sz w:val="24"/>
      <w:szCs w:val="24"/>
      <w:lang w:val="x-none" w:eastAsia="en-US"/>
    </w:rPr>
  </w:style>
  <w:style w:type="character" w:customStyle="1" w:styleId="2f4">
    <w:name w:val="Цитата 2 Знак"/>
    <w:link w:val="2f3"/>
    <w:uiPriority w:val="29"/>
    <w:rsid w:val="005A762D"/>
    <w:rPr>
      <w:rFonts w:eastAsia="Times New Roman"/>
      <w:i/>
      <w:sz w:val="24"/>
      <w:szCs w:val="24"/>
      <w:lang w:eastAsia="en-US"/>
    </w:rPr>
  </w:style>
  <w:style w:type="paragraph" w:styleId="affffff2">
    <w:name w:val="Intense Quote"/>
    <w:basedOn w:val="af6"/>
    <w:next w:val="af6"/>
    <w:link w:val="affffff3"/>
    <w:uiPriority w:val="30"/>
    <w:qFormat/>
    <w:locked/>
    <w:rsid w:val="005A762D"/>
    <w:pPr>
      <w:spacing w:before="120" w:after="120" w:line="360" w:lineRule="auto"/>
      <w:ind w:left="720" w:right="720" w:firstLine="709"/>
      <w:jc w:val="both"/>
    </w:pPr>
    <w:rPr>
      <w:rFonts w:eastAsia="Times New Roman"/>
      <w:b/>
      <w:i/>
      <w:sz w:val="24"/>
      <w:szCs w:val="22"/>
      <w:lang w:val="x-none" w:eastAsia="en-US"/>
    </w:rPr>
  </w:style>
  <w:style w:type="character" w:customStyle="1" w:styleId="affffff3">
    <w:name w:val="Выделенная цитата Знак"/>
    <w:link w:val="affffff2"/>
    <w:uiPriority w:val="30"/>
    <w:rsid w:val="005A762D"/>
    <w:rPr>
      <w:rFonts w:eastAsia="Times New Roman"/>
      <w:b/>
      <w:i/>
      <w:sz w:val="24"/>
      <w:szCs w:val="22"/>
      <w:lang w:eastAsia="en-US"/>
    </w:rPr>
  </w:style>
  <w:style w:type="character" w:styleId="affffff4">
    <w:name w:val="Subtle Emphasis"/>
    <w:uiPriority w:val="19"/>
    <w:qFormat/>
    <w:locked/>
    <w:rsid w:val="005A762D"/>
    <w:rPr>
      <w:i/>
      <w:color w:val="5A5A5A"/>
    </w:rPr>
  </w:style>
  <w:style w:type="character" w:styleId="affffff5">
    <w:name w:val="Intense Emphasis"/>
    <w:uiPriority w:val="21"/>
    <w:qFormat/>
    <w:locked/>
    <w:rsid w:val="005A762D"/>
    <w:rPr>
      <w:b/>
      <w:i/>
      <w:sz w:val="24"/>
      <w:szCs w:val="24"/>
      <w:u w:val="single"/>
    </w:rPr>
  </w:style>
  <w:style w:type="character" w:styleId="affffff6">
    <w:name w:val="Subtle Reference"/>
    <w:uiPriority w:val="31"/>
    <w:qFormat/>
    <w:locked/>
    <w:rsid w:val="005A762D"/>
    <w:rPr>
      <w:sz w:val="24"/>
      <w:szCs w:val="24"/>
      <w:u w:val="single"/>
    </w:rPr>
  </w:style>
  <w:style w:type="character" w:styleId="affffff7">
    <w:name w:val="Intense Reference"/>
    <w:uiPriority w:val="32"/>
    <w:qFormat/>
    <w:locked/>
    <w:rsid w:val="005A762D"/>
    <w:rPr>
      <w:b/>
      <w:sz w:val="24"/>
      <w:u w:val="single"/>
    </w:rPr>
  </w:style>
  <w:style w:type="character" w:styleId="affffff8">
    <w:name w:val="Book Title"/>
    <w:uiPriority w:val="99"/>
    <w:qFormat/>
    <w:locked/>
    <w:rsid w:val="005A762D"/>
    <w:rPr>
      <w:rFonts w:ascii="Cambria" w:eastAsia="Times New Roman" w:hAnsi="Cambria"/>
      <w:b/>
      <w:i/>
      <w:sz w:val="24"/>
      <w:szCs w:val="24"/>
    </w:rPr>
  </w:style>
  <w:style w:type="paragraph" w:customStyle="1" w:styleId="01">
    <w:name w:val="_Заг0 ОБЩИЕ РАЗДЕЛЫ"/>
    <w:basedOn w:val="affff2"/>
    <w:qFormat/>
    <w:locked/>
    <w:rsid w:val="005A762D"/>
    <w:pPr>
      <w:pBdr>
        <w:bottom w:val="none" w:sz="0" w:space="0" w:color="auto"/>
      </w:pBdr>
      <w:spacing w:before="120" w:after="60" w:line="360" w:lineRule="auto"/>
      <w:ind w:firstLine="425"/>
      <w:contextualSpacing w:val="0"/>
      <w:jc w:val="center"/>
      <w:outlineLvl w:val="0"/>
    </w:pPr>
    <w:rPr>
      <w:rFonts w:ascii="Arial" w:hAnsi="Arial" w:cs="Arial"/>
      <w:b/>
      <w:bCs/>
      <w:caps/>
      <w:color w:val="auto"/>
      <w:spacing w:val="0"/>
      <w:sz w:val="32"/>
      <w:szCs w:val="32"/>
    </w:rPr>
  </w:style>
  <w:style w:type="paragraph" w:customStyle="1" w:styleId="93">
    <w:name w:val="_Заг9 Приложения"/>
    <w:next w:val="af6"/>
    <w:qFormat/>
    <w:locked/>
    <w:rsid w:val="005A762D"/>
    <w:pPr>
      <w:pageBreakBefore/>
      <w:spacing w:before="120" w:after="120" w:line="360" w:lineRule="auto"/>
      <w:ind w:firstLine="709"/>
      <w:jc w:val="right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character" w:customStyle="1" w:styleId="phTable0">
    <w:name w:val="ph_Table Знак"/>
    <w:link w:val="phTable"/>
    <w:rsid w:val="005A762D"/>
    <w:rPr>
      <w:rFonts w:eastAsia="Times New Roman" w:cs="Arial"/>
      <w:b/>
      <w:kern w:val="28"/>
      <w:sz w:val="24"/>
    </w:rPr>
  </w:style>
  <w:style w:type="paragraph" w:customStyle="1" w:styleId="phTableBig">
    <w:name w:val="ph_TableBig"/>
    <w:basedOn w:val="phTable"/>
    <w:next w:val="Normal"/>
    <w:locked/>
    <w:rsid w:val="005A762D"/>
    <w:pPr>
      <w:spacing w:before="0" w:after="0"/>
      <w:jc w:val="right"/>
    </w:pPr>
    <w:rPr>
      <w:kern w:val="0"/>
      <w:szCs w:val="24"/>
    </w:rPr>
  </w:style>
  <w:style w:type="character" w:customStyle="1" w:styleId="phList0">
    <w:name w:val="ph_List Знак"/>
    <w:link w:val="phList"/>
    <w:rsid w:val="005A762D"/>
    <w:rPr>
      <w:rFonts w:eastAsia="Times New Roman"/>
      <w:sz w:val="24"/>
      <w:szCs w:val="24"/>
      <w:lang w:val="x-none" w:eastAsia="x-none"/>
    </w:rPr>
  </w:style>
  <w:style w:type="paragraph" w:customStyle="1" w:styleId="phAddition2">
    <w:name w:val="ph_Addition2"/>
    <w:basedOn w:val="Normal"/>
    <w:next w:val="phAdditionTitle"/>
    <w:locked/>
    <w:rsid w:val="005A762D"/>
    <w:pPr>
      <w:numPr>
        <w:numId w:val="22"/>
      </w:numPr>
      <w:ind w:left="0" w:firstLine="0"/>
      <w:jc w:val="center"/>
    </w:pPr>
  </w:style>
  <w:style w:type="character" w:customStyle="1" w:styleId="phAddition0">
    <w:name w:val="ph_Addition Знак"/>
    <w:link w:val="phAddition"/>
    <w:rsid w:val="005A762D"/>
    <w:rPr>
      <w:rFonts w:eastAsia="Times New Roman" w:cs="Arial"/>
      <w:bCs/>
      <w:caps/>
      <w:kern w:val="32"/>
      <w:sz w:val="28"/>
      <w:szCs w:val="32"/>
    </w:rPr>
  </w:style>
  <w:style w:type="paragraph" w:customStyle="1" w:styleId="affffff9">
    <w:name w:val="Комментарий"/>
    <w:basedOn w:val="af6"/>
    <w:locked/>
    <w:rsid w:val="005A762D"/>
    <w:pPr>
      <w:spacing w:line="360" w:lineRule="auto"/>
      <w:ind w:firstLine="720"/>
      <w:jc w:val="both"/>
    </w:pPr>
    <w:rPr>
      <w:rFonts w:eastAsia="Times New Roman"/>
      <w:color w:val="0000FF"/>
      <w:sz w:val="22"/>
      <w:szCs w:val="24"/>
    </w:rPr>
  </w:style>
  <w:style w:type="paragraph" w:styleId="2f5">
    <w:name w:val="List 2"/>
    <w:basedOn w:val="af6"/>
    <w:locked/>
    <w:rsid w:val="005A762D"/>
    <w:pPr>
      <w:tabs>
        <w:tab w:val="num" w:pos="360"/>
      </w:tabs>
      <w:spacing w:before="120" w:after="120" w:line="360" w:lineRule="auto"/>
      <w:ind w:left="360" w:hanging="360"/>
    </w:pPr>
    <w:rPr>
      <w:rFonts w:eastAsia="Times New Roman"/>
      <w:sz w:val="24"/>
    </w:rPr>
  </w:style>
  <w:style w:type="paragraph" w:customStyle="1" w:styleId="phTableText2">
    <w:name w:val="ph_TableText2"/>
    <w:basedOn w:val="phTableText"/>
    <w:locked/>
    <w:rsid w:val="005A762D"/>
    <w:pPr>
      <w:keepLines w:val="0"/>
      <w:spacing w:before="120" w:after="120"/>
      <w:ind w:left="0" w:firstLine="0"/>
    </w:pPr>
    <w:rPr>
      <w:kern w:val="0"/>
      <w:sz w:val="20"/>
      <w:lang w:eastAsia="ru-RU"/>
    </w:rPr>
  </w:style>
  <w:style w:type="paragraph" w:customStyle="1" w:styleId="phAdditionPart">
    <w:name w:val="ph_AdditionPart"/>
    <w:basedOn w:val="Normal"/>
    <w:next w:val="Normal"/>
    <w:locked/>
    <w:rsid w:val="005A762D"/>
    <w:pPr>
      <w:ind w:firstLine="851"/>
    </w:pPr>
    <w:rPr>
      <w:b/>
    </w:rPr>
  </w:style>
  <w:style w:type="paragraph" w:customStyle="1" w:styleId="Style14ptBefore05lineAfter05lineLinespacing1">
    <w:name w:val="Стиль Style 14 pt Before:  05 line After:  05 line Line spacing:  1..."/>
    <w:basedOn w:val="af6"/>
    <w:locked/>
    <w:rsid w:val="005A762D"/>
    <w:pPr>
      <w:spacing w:beforeLines="50" w:before="120" w:afterLines="50" w:after="120" w:line="360" w:lineRule="auto"/>
      <w:ind w:firstLine="567"/>
      <w:jc w:val="both"/>
    </w:pPr>
    <w:rPr>
      <w:rFonts w:eastAsia="Times New Roman"/>
      <w:sz w:val="28"/>
    </w:rPr>
  </w:style>
  <w:style w:type="paragraph" w:customStyle="1" w:styleId="150">
    <w:name w:val="Обычный 1.5"/>
    <w:basedOn w:val="af6"/>
    <w:locked/>
    <w:rsid w:val="005A762D"/>
    <w:pPr>
      <w:spacing w:before="120" w:after="120" w:line="360" w:lineRule="auto"/>
      <w:ind w:firstLine="720"/>
      <w:jc w:val="both"/>
    </w:pPr>
    <w:rPr>
      <w:rFonts w:eastAsia="Times New Roman"/>
      <w:sz w:val="26"/>
    </w:rPr>
  </w:style>
  <w:style w:type="paragraph" w:styleId="3f1">
    <w:name w:val="Body Text 3"/>
    <w:basedOn w:val="af6"/>
    <w:link w:val="3f2"/>
    <w:locked/>
    <w:rsid w:val="005A762D"/>
    <w:pPr>
      <w:spacing w:before="120" w:after="120" w:line="360" w:lineRule="auto"/>
      <w:ind w:firstLine="709"/>
    </w:pPr>
    <w:rPr>
      <w:rFonts w:eastAsia="Times New Roman"/>
      <w:sz w:val="16"/>
      <w:szCs w:val="16"/>
      <w:lang w:val="x-none" w:eastAsia="x-none"/>
    </w:rPr>
  </w:style>
  <w:style w:type="character" w:customStyle="1" w:styleId="3f2">
    <w:name w:val="Основной текст 3 Знак"/>
    <w:link w:val="3f1"/>
    <w:rsid w:val="005A762D"/>
    <w:rPr>
      <w:rFonts w:eastAsia="Times New Roman"/>
      <w:sz w:val="16"/>
      <w:szCs w:val="16"/>
    </w:rPr>
  </w:style>
  <w:style w:type="paragraph" w:customStyle="1" w:styleId="affffffa">
    <w:name w:val="Письмо"/>
    <w:basedOn w:val="af6"/>
    <w:locked/>
    <w:rsid w:val="005A762D"/>
    <w:pPr>
      <w:spacing w:line="320" w:lineRule="exact"/>
      <w:ind w:firstLine="720"/>
      <w:jc w:val="both"/>
    </w:pPr>
    <w:rPr>
      <w:rFonts w:eastAsia="Times New Roman"/>
      <w:sz w:val="28"/>
    </w:rPr>
  </w:style>
  <w:style w:type="table" w:customStyle="1" w:styleId="210">
    <w:name w:val="Сетка таблицы21"/>
    <w:basedOn w:val="af9"/>
    <w:next w:val="aff0"/>
    <w:locked/>
    <w:rsid w:val="005A762D"/>
    <w:pPr>
      <w:spacing w:line="360" w:lineRule="auto"/>
      <w:ind w:firstLine="425"/>
    </w:pPr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b">
    <w:name w:val="table of figures"/>
    <w:basedOn w:val="af6"/>
    <w:next w:val="af6"/>
    <w:uiPriority w:val="99"/>
    <w:locked/>
    <w:rsid w:val="005A762D"/>
    <w:pPr>
      <w:spacing w:line="360" w:lineRule="auto"/>
      <w:ind w:firstLine="425"/>
    </w:pPr>
    <w:rPr>
      <w:rFonts w:eastAsia="Times New Roman"/>
      <w:sz w:val="24"/>
      <w:szCs w:val="24"/>
    </w:rPr>
  </w:style>
  <w:style w:type="paragraph" w:styleId="HTML">
    <w:name w:val="HTML Preformatted"/>
    <w:basedOn w:val="af6"/>
    <w:link w:val="HTML0"/>
    <w:uiPriority w:val="99"/>
    <w:locked/>
    <w:rsid w:val="005A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425"/>
    </w:pPr>
    <w:rPr>
      <w:rFonts w:ascii="Courier New" w:eastAsia="Times New Roman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5A762D"/>
    <w:rPr>
      <w:rFonts w:ascii="Courier New" w:eastAsia="Times New Roman" w:hAnsi="Courier New" w:cs="Courier New"/>
    </w:rPr>
  </w:style>
  <w:style w:type="paragraph" w:styleId="affffffc">
    <w:name w:val="Body Text Indent"/>
    <w:basedOn w:val="af6"/>
    <w:link w:val="affffffd"/>
    <w:locked/>
    <w:rsid w:val="005A762D"/>
    <w:pPr>
      <w:spacing w:after="120" w:line="360" w:lineRule="auto"/>
      <w:ind w:left="283" w:firstLine="425"/>
    </w:pPr>
    <w:rPr>
      <w:rFonts w:eastAsia="Times New Roman"/>
      <w:sz w:val="24"/>
      <w:szCs w:val="24"/>
      <w:lang w:val="x-none" w:eastAsia="x-none"/>
    </w:rPr>
  </w:style>
  <w:style w:type="character" w:customStyle="1" w:styleId="affffffd">
    <w:name w:val="Основной текст с отступом Знак"/>
    <w:link w:val="affffffc"/>
    <w:rsid w:val="005A762D"/>
    <w:rPr>
      <w:rFonts w:eastAsia="Times New Roman"/>
      <w:sz w:val="24"/>
      <w:szCs w:val="24"/>
    </w:rPr>
  </w:style>
  <w:style w:type="paragraph" w:customStyle="1" w:styleId="1f6">
    <w:name w:val="заголовок 1"/>
    <w:basedOn w:val="af6"/>
    <w:next w:val="af6"/>
    <w:uiPriority w:val="99"/>
    <w:locked/>
    <w:rsid w:val="005A762D"/>
    <w:pPr>
      <w:keepNext/>
      <w:spacing w:line="360" w:lineRule="auto"/>
      <w:ind w:firstLine="425"/>
      <w:jc w:val="center"/>
    </w:pPr>
    <w:rPr>
      <w:rFonts w:ascii="Arial" w:eastAsia="Times New Roman" w:hAnsi="Arial"/>
      <w:b/>
      <w:sz w:val="24"/>
    </w:rPr>
  </w:style>
  <w:style w:type="paragraph" w:customStyle="1" w:styleId="54">
    <w:name w:val="заголовок 5"/>
    <w:basedOn w:val="af6"/>
    <w:next w:val="af6"/>
    <w:locked/>
    <w:rsid w:val="005A762D"/>
    <w:pPr>
      <w:keepNext/>
      <w:tabs>
        <w:tab w:val="left" w:pos="3600"/>
      </w:tabs>
      <w:spacing w:before="240" w:after="60" w:line="360" w:lineRule="auto"/>
      <w:ind w:firstLine="425"/>
      <w:jc w:val="center"/>
    </w:pPr>
    <w:rPr>
      <w:rFonts w:ascii="NTHelvetica/Cyrillic" w:eastAsia="Times New Roman" w:hAnsi="NTHelvetica/Cyrillic"/>
      <w:b/>
    </w:rPr>
  </w:style>
  <w:style w:type="paragraph" w:customStyle="1" w:styleId="affffffe">
    <w:name w:val="В таблице"/>
    <w:basedOn w:val="af6"/>
    <w:locked/>
    <w:rsid w:val="005A762D"/>
    <w:pPr>
      <w:spacing w:line="360" w:lineRule="auto"/>
      <w:ind w:right="34" w:firstLine="425"/>
      <w:jc w:val="both"/>
    </w:pPr>
    <w:rPr>
      <w:rFonts w:ascii="Times New Roman CYR" w:eastAsia="Times New Roman" w:hAnsi="Times New Roman CYR"/>
    </w:rPr>
  </w:style>
  <w:style w:type="paragraph" w:customStyle="1" w:styleId="afffffff">
    <w:name w:val="Заг.В табл."/>
    <w:basedOn w:val="affffffe"/>
    <w:locked/>
    <w:rsid w:val="005A762D"/>
    <w:pPr>
      <w:jc w:val="center"/>
    </w:pPr>
    <w:rPr>
      <w:b/>
    </w:rPr>
  </w:style>
  <w:style w:type="paragraph" w:customStyle="1" w:styleId="afffffff0">
    <w:name w:val="Основной"/>
    <w:basedOn w:val="af6"/>
    <w:uiPriority w:val="99"/>
    <w:locked/>
    <w:rsid w:val="005A762D"/>
    <w:pPr>
      <w:spacing w:before="120" w:line="360" w:lineRule="auto"/>
      <w:ind w:firstLine="567"/>
      <w:jc w:val="both"/>
    </w:pPr>
    <w:rPr>
      <w:rFonts w:ascii="Times New Roman CYR" w:eastAsia="Times New Roman" w:hAnsi="Times New Roman CYR"/>
      <w:sz w:val="24"/>
    </w:rPr>
  </w:style>
  <w:style w:type="paragraph" w:customStyle="1" w:styleId="red">
    <w:name w:val="red"/>
    <w:basedOn w:val="af6"/>
    <w:locked/>
    <w:rsid w:val="005A762D"/>
    <w:pPr>
      <w:spacing w:before="100" w:beforeAutospacing="1" w:after="100" w:afterAutospacing="1" w:line="360" w:lineRule="auto"/>
      <w:ind w:firstLine="425"/>
    </w:pPr>
    <w:rPr>
      <w:rFonts w:eastAsia="Times New Roman"/>
      <w:sz w:val="24"/>
      <w:szCs w:val="24"/>
    </w:rPr>
  </w:style>
  <w:style w:type="paragraph" w:styleId="afffffff1">
    <w:name w:val="Normal (Web)"/>
    <w:basedOn w:val="af6"/>
    <w:link w:val="afffffff2"/>
    <w:uiPriority w:val="99"/>
    <w:unhideWhenUsed/>
    <w:locked/>
    <w:rsid w:val="005A762D"/>
    <w:pPr>
      <w:spacing w:before="100" w:beforeAutospacing="1" w:after="100" w:afterAutospacing="1" w:line="360" w:lineRule="auto"/>
      <w:ind w:firstLine="425"/>
    </w:pPr>
    <w:rPr>
      <w:rFonts w:eastAsia="Times New Roman"/>
      <w:sz w:val="24"/>
      <w:szCs w:val="24"/>
      <w:lang w:val="x-none" w:eastAsia="x-none"/>
    </w:rPr>
  </w:style>
  <w:style w:type="character" w:customStyle="1" w:styleId="skypepnhcontainer">
    <w:name w:val="skype_pnh_container"/>
    <w:locked/>
    <w:rsid w:val="005A762D"/>
  </w:style>
  <w:style w:type="character" w:customStyle="1" w:styleId="skypepnhleftspan">
    <w:name w:val="skype_pnh_left_span"/>
    <w:locked/>
    <w:rsid w:val="005A762D"/>
  </w:style>
  <w:style w:type="character" w:customStyle="1" w:styleId="skypepnhdropartspan">
    <w:name w:val="skype_pnh_dropart_span"/>
    <w:locked/>
    <w:rsid w:val="005A762D"/>
  </w:style>
  <w:style w:type="character" w:customStyle="1" w:styleId="skypepnhdropartflagspan">
    <w:name w:val="skype_pnh_dropart_flag_span"/>
    <w:locked/>
    <w:rsid w:val="005A762D"/>
  </w:style>
  <w:style w:type="character" w:customStyle="1" w:styleId="skypepnhtextspan">
    <w:name w:val="skype_pnh_text_span"/>
    <w:locked/>
    <w:rsid w:val="005A762D"/>
  </w:style>
  <w:style w:type="character" w:customStyle="1" w:styleId="skypepnhrightspan">
    <w:name w:val="skype_pnh_right_span"/>
    <w:locked/>
    <w:rsid w:val="005A762D"/>
  </w:style>
  <w:style w:type="paragraph" w:customStyle="1" w:styleId="TableContents">
    <w:name w:val="Table Contents"/>
    <w:basedOn w:val="af6"/>
    <w:locked/>
    <w:rsid w:val="005A762D"/>
    <w:pPr>
      <w:suppressLineNumbers/>
      <w:suppressAutoHyphens/>
      <w:autoSpaceDN w:val="0"/>
      <w:spacing w:line="276" w:lineRule="auto"/>
      <w:ind w:firstLine="709"/>
      <w:jc w:val="both"/>
      <w:textAlignment w:val="baseline"/>
    </w:pPr>
    <w:rPr>
      <w:kern w:val="3"/>
      <w:sz w:val="28"/>
      <w:szCs w:val="22"/>
    </w:rPr>
  </w:style>
  <w:style w:type="paragraph" w:customStyle="1" w:styleId="Standard">
    <w:name w:val="Standard"/>
    <w:locked/>
    <w:rsid w:val="005A762D"/>
    <w:pPr>
      <w:suppressAutoHyphens/>
      <w:autoSpaceDN w:val="0"/>
      <w:spacing w:line="276" w:lineRule="auto"/>
      <w:ind w:firstLine="709"/>
      <w:jc w:val="both"/>
      <w:textAlignment w:val="baseline"/>
    </w:pPr>
    <w:rPr>
      <w:kern w:val="3"/>
      <w:sz w:val="28"/>
      <w:szCs w:val="22"/>
    </w:rPr>
  </w:style>
  <w:style w:type="paragraph" w:customStyle="1" w:styleId="gostnorm">
    <w:name w:val="gost_norm"/>
    <w:link w:val="gostnorm0"/>
    <w:locked/>
    <w:rsid w:val="005A762D"/>
    <w:pPr>
      <w:spacing w:line="360" w:lineRule="auto"/>
      <w:ind w:firstLine="851"/>
      <w:jc w:val="both"/>
    </w:pPr>
    <w:rPr>
      <w:rFonts w:eastAsia="Times New Roman"/>
      <w:sz w:val="28"/>
      <w:szCs w:val="24"/>
    </w:rPr>
  </w:style>
  <w:style w:type="character" w:customStyle="1" w:styleId="gostnorm0">
    <w:name w:val="gost_norm Знак"/>
    <w:link w:val="gostnorm"/>
    <w:rsid w:val="005A762D"/>
    <w:rPr>
      <w:rFonts w:eastAsia="Times New Roman"/>
      <w:sz w:val="28"/>
      <w:szCs w:val="24"/>
      <w:lang w:bidi="ar-SA"/>
    </w:rPr>
  </w:style>
  <w:style w:type="paragraph" w:customStyle="1" w:styleId="TableHeading">
    <w:name w:val="Table Heading"/>
    <w:basedOn w:val="af6"/>
    <w:uiPriority w:val="99"/>
    <w:locked/>
    <w:rsid w:val="005A762D"/>
    <w:pPr>
      <w:spacing w:line="312" w:lineRule="auto"/>
      <w:ind w:left="170" w:right="170" w:firstLine="720"/>
      <w:jc w:val="both"/>
    </w:pPr>
    <w:rPr>
      <w:rFonts w:ascii="Arial" w:eastAsia="Times New Roman" w:hAnsi="Arial" w:cs="Arial"/>
      <w:b/>
      <w:bCs/>
      <w:sz w:val="22"/>
      <w:szCs w:val="22"/>
      <w:lang w:val="de-DE" w:eastAsia="en-US"/>
    </w:rPr>
  </w:style>
  <w:style w:type="paragraph" w:customStyle="1" w:styleId="TableText">
    <w:name w:val="Table Text"/>
    <w:link w:val="TableText0"/>
    <w:locked/>
    <w:rsid w:val="005A762D"/>
    <w:pPr>
      <w:spacing w:before="40" w:line="360" w:lineRule="auto"/>
      <w:ind w:firstLine="425"/>
    </w:pPr>
    <w:rPr>
      <w:rFonts w:ascii="Arial" w:eastAsia="Times New Roman" w:hAnsi="Arial"/>
      <w:sz w:val="24"/>
      <w:szCs w:val="24"/>
      <w:lang w:val="de-DE" w:eastAsia="en-US"/>
    </w:rPr>
  </w:style>
  <w:style w:type="character" w:customStyle="1" w:styleId="TableText0">
    <w:name w:val="Table Text Знак"/>
    <w:link w:val="TableText"/>
    <w:locked/>
    <w:rsid w:val="005A762D"/>
    <w:rPr>
      <w:rFonts w:ascii="Arial" w:eastAsia="Times New Roman" w:hAnsi="Arial"/>
      <w:sz w:val="24"/>
      <w:szCs w:val="24"/>
      <w:lang w:val="de-DE" w:eastAsia="en-US" w:bidi="ar-SA"/>
    </w:rPr>
  </w:style>
  <w:style w:type="paragraph" w:customStyle="1" w:styleId="ConsPlusNormal">
    <w:name w:val="ConsPlusNormal"/>
    <w:locked/>
    <w:rsid w:val="005A762D"/>
    <w:pPr>
      <w:widowControl w:val="0"/>
      <w:autoSpaceDE w:val="0"/>
      <w:autoSpaceDN w:val="0"/>
      <w:adjustRightInd w:val="0"/>
      <w:spacing w:line="360" w:lineRule="auto"/>
      <w:ind w:firstLine="720"/>
    </w:pPr>
    <w:rPr>
      <w:rFonts w:ascii="Arial" w:eastAsia="Times New Roman" w:hAnsi="Arial" w:cs="Arial"/>
      <w:sz w:val="24"/>
      <w:szCs w:val="24"/>
    </w:rPr>
  </w:style>
  <w:style w:type="paragraph" w:customStyle="1" w:styleId="afffffff3">
    <w:name w:val="Форма документа"/>
    <w:basedOn w:val="Normal"/>
    <w:qFormat/>
    <w:locked/>
    <w:rsid w:val="005A762D"/>
    <w:pPr>
      <w:spacing w:line="240" w:lineRule="auto"/>
      <w:ind w:right="-204" w:firstLine="0"/>
    </w:pPr>
    <w:rPr>
      <w:rFonts w:ascii="Courier New" w:hAnsi="Courier New" w:cs="Courier New"/>
      <w:sz w:val="20"/>
      <w:szCs w:val="18"/>
    </w:rPr>
  </w:style>
  <w:style w:type="character" w:customStyle="1" w:styleId="Heading1Char">
    <w:name w:val="Heading 1 Char"/>
    <w:aliases w:val="Глава Char,h1 Char,Header 1 Char,II+ Char,I Char,Heading1 Char,H1-Heading 1 Char,Legal Line 1 Char,head 1 Char,H1 Char,l1 Char,Heading No. L1 Char,list 1 Char,11 Char,12 Char,13 Char,111 Char,14 Char,112 Char,15 Char,113 Char,121 Char"/>
    <w:uiPriority w:val="99"/>
    <w:locked/>
    <w:rsid w:val="005A762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fffffff4">
    <w:name w:val="Таблица текст"/>
    <w:basedOn w:val="af6"/>
    <w:uiPriority w:val="99"/>
    <w:locked/>
    <w:rsid w:val="005A762D"/>
    <w:pPr>
      <w:spacing w:before="40" w:after="40" w:line="360" w:lineRule="auto"/>
      <w:ind w:left="57" w:right="57" w:firstLine="425"/>
    </w:pPr>
    <w:rPr>
      <w:rFonts w:eastAsia="MS Mincho"/>
      <w:sz w:val="24"/>
      <w:szCs w:val="24"/>
    </w:rPr>
  </w:style>
  <w:style w:type="paragraph" w:customStyle="1" w:styleId="Default">
    <w:name w:val="Default"/>
    <w:locked/>
    <w:rsid w:val="005A762D"/>
    <w:pPr>
      <w:autoSpaceDE w:val="0"/>
      <w:autoSpaceDN w:val="0"/>
      <w:adjustRightInd w:val="0"/>
      <w:spacing w:line="360" w:lineRule="auto"/>
      <w:ind w:firstLine="425"/>
    </w:pPr>
    <w:rPr>
      <w:color w:val="000000"/>
      <w:sz w:val="24"/>
      <w:szCs w:val="24"/>
      <w:lang w:eastAsia="en-US"/>
    </w:rPr>
  </w:style>
  <w:style w:type="paragraph" w:styleId="afffffff5">
    <w:name w:val="Plain Text"/>
    <w:basedOn w:val="af6"/>
    <w:link w:val="afffffff6"/>
    <w:unhideWhenUsed/>
    <w:locked/>
    <w:rsid w:val="005A762D"/>
    <w:pPr>
      <w:spacing w:line="360" w:lineRule="auto"/>
      <w:ind w:firstLine="425"/>
    </w:pPr>
    <w:rPr>
      <w:rFonts w:ascii="Consolas" w:hAnsi="Consolas"/>
      <w:sz w:val="21"/>
      <w:szCs w:val="21"/>
      <w:lang w:val="x-none" w:eastAsia="en-US"/>
    </w:rPr>
  </w:style>
  <w:style w:type="character" w:customStyle="1" w:styleId="afffffff6">
    <w:name w:val="Текст Знак"/>
    <w:link w:val="afffffff5"/>
    <w:rsid w:val="005A762D"/>
    <w:rPr>
      <w:rFonts w:ascii="Consolas" w:hAnsi="Consolas"/>
      <w:sz w:val="21"/>
      <w:szCs w:val="21"/>
      <w:lang w:eastAsia="en-US"/>
    </w:rPr>
  </w:style>
  <w:style w:type="paragraph" w:customStyle="1" w:styleId="Arial">
    <w:name w:val="Обычный + Arial"/>
    <w:basedOn w:val="af6"/>
    <w:locked/>
    <w:rsid w:val="005A762D"/>
    <w:pPr>
      <w:spacing w:line="360" w:lineRule="auto"/>
      <w:ind w:firstLine="425"/>
    </w:pPr>
    <w:rPr>
      <w:rFonts w:ascii="Arial" w:eastAsia="Times New Roman" w:hAnsi="Arial" w:cs="Arial"/>
      <w:sz w:val="24"/>
      <w:szCs w:val="24"/>
    </w:rPr>
  </w:style>
  <w:style w:type="paragraph" w:customStyle="1" w:styleId="afffffff7">
    <w:name w:val="Знак"/>
    <w:basedOn w:val="af6"/>
    <w:uiPriority w:val="99"/>
    <w:locked/>
    <w:rsid w:val="005A762D"/>
    <w:pPr>
      <w:spacing w:after="160" w:line="240" w:lineRule="exact"/>
      <w:ind w:firstLine="425"/>
    </w:pPr>
    <w:rPr>
      <w:rFonts w:ascii="Verdana" w:eastAsia="Times New Roman" w:hAnsi="Verdana"/>
      <w:sz w:val="24"/>
      <w:szCs w:val="24"/>
      <w:lang w:val="en-US" w:eastAsia="en-US"/>
    </w:rPr>
  </w:style>
  <w:style w:type="paragraph" w:customStyle="1" w:styleId="phNormalleft">
    <w:name w:val="ph_Normal_left"/>
    <w:basedOn w:val="Normal"/>
    <w:qFormat/>
    <w:locked/>
    <w:rsid w:val="005A762D"/>
    <w:pPr>
      <w:ind w:firstLine="0"/>
    </w:pPr>
    <w:rPr>
      <w:noProof/>
    </w:rPr>
  </w:style>
  <w:style w:type="paragraph" w:customStyle="1" w:styleId="phList31">
    <w:name w:val="ph_List3_1"/>
    <w:basedOn w:val="phList3"/>
    <w:qFormat/>
    <w:locked/>
    <w:rsid w:val="005A762D"/>
    <w:pPr>
      <w:numPr>
        <w:numId w:val="21"/>
      </w:numPr>
      <w:tabs>
        <w:tab w:val="clear" w:pos="1077"/>
      </w:tabs>
      <w:ind w:left="1208" w:hanging="357"/>
    </w:pPr>
  </w:style>
  <w:style w:type="paragraph" w:customStyle="1" w:styleId="af2">
    <w:name w:val="_Текст_Нум"/>
    <w:basedOn w:val="af6"/>
    <w:uiPriority w:val="99"/>
    <w:unhideWhenUsed/>
    <w:locked/>
    <w:rsid w:val="005A762D"/>
    <w:pPr>
      <w:numPr>
        <w:numId w:val="26"/>
      </w:numPr>
      <w:spacing w:before="120" w:after="120" w:line="360" w:lineRule="auto"/>
      <w:jc w:val="both"/>
    </w:pPr>
    <w:rPr>
      <w:rFonts w:eastAsia="Times New Roman"/>
      <w:sz w:val="24"/>
      <w:szCs w:val="22"/>
      <w:lang w:eastAsia="en-US"/>
    </w:rPr>
  </w:style>
  <w:style w:type="paragraph" w:customStyle="1" w:styleId="phNormal">
    <w:name w:val="ph_Normal"/>
    <w:basedOn w:val="af6"/>
    <w:link w:val="phNormal0"/>
    <w:locked/>
    <w:rsid w:val="005A762D"/>
    <w:pPr>
      <w:spacing w:line="360" w:lineRule="auto"/>
      <w:ind w:firstLine="720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phNormal0">
    <w:name w:val="ph_Normal Знак"/>
    <w:link w:val="phNormal"/>
    <w:rsid w:val="005A762D"/>
    <w:rPr>
      <w:rFonts w:eastAsia="Times New Roman"/>
      <w:sz w:val="24"/>
      <w:szCs w:val="24"/>
    </w:rPr>
  </w:style>
  <w:style w:type="numbering" w:customStyle="1" w:styleId="3f3">
    <w:name w:val="Нет списка3"/>
    <w:next w:val="afa"/>
    <w:uiPriority w:val="99"/>
    <w:semiHidden/>
    <w:unhideWhenUsed/>
    <w:locked/>
    <w:rsid w:val="005A762D"/>
  </w:style>
  <w:style w:type="numbering" w:customStyle="1" w:styleId="WWOutlineListStyle">
    <w:name w:val="WW_OutlineListStyle"/>
    <w:basedOn w:val="afa"/>
    <w:locked/>
    <w:rsid w:val="005A762D"/>
    <w:pPr>
      <w:numPr>
        <w:numId w:val="27"/>
      </w:numPr>
    </w:pPr>
  </w:style>
  <w:style w:type="paragraph" w:customStyle="1" w:styleId="Heading">
    <w:name w:val="Heading"/>
    <w:basedOn w:val="Standard"/>
    <w:next w:val="Textbody"/>
    <w:locked/>
    <w:rsid w:val="005A762D"/>
    <w:pPr>
      <w:keepNext/>
      <w:widowControl w:val="0"/>
      <w:autoSpaceDE w:val="0"/>
      <w:spacing w:before="240" w:after="120" w:line="240" w:lineRule="auto"/>
      <w:ind w:firstLine="0"/>
      <w:jc w:val="left"/>
    </w:pPr>
    <w:rPr>
      <w:rFonts w:ascii="Arial" w:eastAsia="Microsoft YaHei" w:hAnsi="Arial" w:cs="Mangal"/>
      <w:color w:val="000000"/>
      <w:szCs w:val="28"/>
      <w:lang w:eastAsia="zh-CN" w:bidi="hi-IN"/>
    </w:rPr>
  </w:style>
  <w:style w:type="paragraph" w:customStyle="1" w:styleId="Textbody">
    <w:name w:val="Text body"/>
    <w:basedOn w:val="Standard"/>
    <w:locked/>
    <w:rsid w:val="005A762D"/>
    <w:pPr>
      <w:keepLines/>
      <w:widowControl w:val="0"/>
      <w:autoSpaceDE w:val="0"/>
      <w:spacing w:after="119" w:line="360" w:lineRule="auto"/>
      <w:ind w:firstLine="567"/>
    </w:pPr>
    <w:rPr>
      <w:rFonts w:eastAsia="Times New Roman"/>
      <w:color w:val="000000"/>
      <w:sz w:val="24"/>
      <w:szCs w:val="24"/>
      <w:lang w:eastAsia="zh-CN" w:bidi="hi-IN"/>
    </w:rPr>
  </w:style>
  <w:style w:type="paragraph" w:customStyle="1" w:styleId="Index">
    <w:name w:val="Index"/>
    <w:basedOn w:val="Standard"/>
    <w:locked/>
    <w:rsid w:val="005A762D"/>
    <w:pPr>
      <w:widowControl w:val="0"/>
      <w:suppressLineNumbers/>
      <w:autoSpaceDE w:val="0"/>
      <w:spacing w:line="240" w:lineRule="auto"/>
      <w:ind w:firstLine="0"/>
      <w:jc w:val="left"/>
    </w:pPr>
    <w:rPr>
      <w:rFonts w:eastAsia="Times New Roman" w:cs="Mangal"/>
      <w:color w:val="000000"/>
      <w:sz w:val="24"/>
      <w:szCs w:val="24"/>
      <w:lang w:eastAsia="zh-CN" w:bidi="hi-IN"/>
    </w:rPr>
  </w:style>
  <w:style w:type="paragraph" w:customStyle="1" w:styleId="ContentsHeading">
    <w:name w:val="Contents Heading"/>
    <w:basedOn w:val="affff2"/>
    <w:locked/>
    <w:rsid w:val="005A762D"/>
    <w:pPr>
      <w:keepNext/>
      <w:widowControl w:val="0"/>
      <w:suppressLineNumbers/>
      <w:pBdr>
        <w:bottom w:val="none" w:sz="0" w:space="0" w:color="auto"/>
      </w:pBdr>
      <w:suppressAutoHyphens/>
      <w:autoSpaceDE w:val="0"/>
      <w:autoSpaceDN w:val="0"/>
      <w:spacing w:after="0"/>
      <w:contextualSpacing w:val="0"/>
      <w:jc w:val="center"/>
      <w:textAlignment w:val="baseline"/>
    </w:pPr>
    <w:rPr>
      <w:rFonts w:ascii="Arial" w:eastAsia="Microsoft YaHei" w:hAnsi="Arial" w:cs="Mangal"/>
      <w:b/>
      <w:bCs/>
      <w:color w:val="000000"/>
      <w:spacing w:val="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Index"/>
    <w:locked/>
    <w:rsid w:val="005A762D"/>
    <w:pPr>
      <w:tabs>
        <w:tab w:val="right" w:leader="dot" w:pos="9638"/>
      </w:tabs>
    </w:pPr>
  </w:style>
  <w:style w:type="paragraph" w:customStyle="1" w:styleId="Contents2">
    <w:name w:val="Contents 2"/>
    <w:basedOn w:val="Index"/>
    <w:locked/>
    <w:rsid w:val="005A762D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locked/>
    <w:rsid w:val="005A762D"/>
    <w:pPr>
      <w:tabs>
        <w:tab w:val="right" w:leader="dot" w:pos="10205"/>
      </w:tabs>
      <w:ind w:left="566"/>
    </w:pPr>
  </w:style>
  <w:style w:type="paragraph" w:customStyle="1" w:styleId="AppHeader">
    <w:name w:val="AppHeader"/>
    <w:basedOn w:val="18"/>
    <w:next w:val="Textbody"/>
    <w:autoRedefine/>
    <w:locked/>
    <w:rsid w:val="005A762D"/>
    <w:pPr>
      <w:widowControl w:val="0"/>
      <w:numPr>
        <w:numId w:val="0"/>
      </w:numPr>
      <w:tabs>
        <w:tab w:val="clear" w:pos="1304"/>
      </w:tabs>
      <w:suppressAutoHyphens/>
      <w:autoSpaceDE w:val="0"/>
      <w:autoSpaceDN w:val="0"/>
      <w:spacing w:before="113" w:after="119" w:line="240" w:lineRule="auto"/>
      <w:jc w:val="center"/>
      <w:textAlignment w:val="baseline"/>
    </w:pPr>
    <w:rPr>
      <w:rFonts w:ascii="Arial" w:eastAsia="Microsoft YaHei" w:hAnsi="Arial" w:cs="Mangal"/>
      <w:b/>
      <w:bCs/>
      <w:color w:val="000000"/>
      <w:kern w:val="3"/>
      <w:sz w:val="24"/>
      <w:szCs w:val="28"/>
      <w:lang w:eastAsia="zh-CN" w:bidi="hi-IN"/>
    </w:rPr>
  </w:style>
  <w:style w:type="paragraph" w:customStyle="1" w:styleId="List1">
    <w:name w:val="List 1"/>
    <w:basedOn w:val="affffd"/>
    <w:locked/>
    <w:rsid w:val="005A762D"/>
    <w:pPr>
      <w:keepLines/>
      <w:widowControl w:val="0"/>
      <w:suppressAutoHyphens/>
      <w:autoSpaceDE w:val="0"/>
      <w:autoSpaceDN w:val="0"/>
      <w:spacing w:after="120"/>
      <w:ind w:left="360" w:hanging="360"/>
      <w:contextualSpacing w:val="0"/>
      <w:jc w:val="both"/>
      <w:textAlignment w:val="baseline"/>
    </w:pPr>
    <w:rPr>
      <w:rFonts w:cs="Mangal"/>
      <w:color w:val="000000"/>
      <w:kern w:val="3"/>
      <w:lang w:eastAsia="zh-CN" w:bidi="hi-IN"/>
    </w:rPr>
  </w:style>
  <w:style w:type="paragraph" w:customStyle="1" w:styleId="List5Cont">
    <w:name w:val="List 5 Cont."/>
    <w:basedOn w:val="affffd"/>
    <w:locked/>
    <w:rsid w:val="005A762D"/>
    <w:pPr>
      <w:keepLines/>
      <w:widowControl w:val="0"/>
      <w:suppressAutoHyphens/>
      <w:autoSpaceDE w:val="0"/>
      <w:autoSpaceDN w:val="0"/>
      <w:spacing w:after="120"/>
      <w:ind w:left="1800" w:firstLine="0"/>
      <w:contextualSpacing w:val="0"/>
      <w:jc w:val="both"/>
      <w:textAlignment w:val="baseline"/>
    </w:pPr>
    <w:rPr>
      <w:rFonts w:cs="Mangal"/>
      <w:color w:val="000000"/>
      <w:kern w:val="3"/>
      <w:lang w:eastAsia="zh-CN" w:bidi="hi-IN"/>
    </w:rPr>
  </w:style>
  <w:style w:type="paragraph" w:customStyle="1" w:styleId="Contents4">
    <w:name w:val="Contents 4"/>
    <w:basedOn w:val="Index"/>
    <w:locked/>
    <w:rsid w:val="005A762D"/>
    <w:pPr>
      <w:tabs>
        <w:tab w:val="right" w:leader="dot" w:pos="10205"/>
      </w:tabs>
      <w:ind w:left="849"/>
    </w:pPr>
  </w:style>
  <w:style w:type="character" w:customStyle="1" w:styleId="BulletSymbols">
    <w:name w:val="Bullet Symbols"/>
    <w:locked/>
    <w:rsid w:val="005A762D"/>
    <w:rPr>
      <w:rFonts w:ascii="OpenSymbol" w:eastAsia="OpenSymbol" w:hAnsi="OpenSymbol" w:cs="OpenSymbol"/>
    </w:rPr>
  </w:style>
  <w:style w:type="character" w:customStyle="1" w:styleId="NumberingSymbols">
    <w:name w:val="Numbering Symbols"/>
    <w:locked/>
    <w:rsid w:val="005A762D"/>
  </w:style>
  <w:style w:type="character" w:customStyle="1" w:styleId="StrongEmphasis">
    <w:name w:val="Strong Emphasis"/>
    <w:locked/>
    <w:rsid w:val="005A762D"/>
    <w:rPr>
      <w:b/>
      <w:bCs/>
    </w:rPr>
  </w:style>
  <w:style w:type="numbering" w:customStyle="1" w:styleId="RTFNum2">
    <w:name w:val="RTF_Num 2"/>
    <w:basedOn w:val="afa"/>
    <w:locked/>
    <w:rsid w:val="005A762D"/>
    <w:pPr>
      <w:numPr>
        <w:numId w:val="28"/>
      </w:numPr>
    </w:pPr>
  </w:style>
  <w:style w:type="paragraph" w:customStyle="1" w:styleId="2">
    <w:name w:val="Д.Маркер 2"/>
    <w:basedOn w:val="11"/>
    <w:qFormat/>
    <w:locked/>
    <w:rsid w:val="005A762D"/>
    <w:pPr>
      <w:numPr>
        <w:numId w:val="29"/>
      </w:numPr>
      <w:jc w:val="left"/>
    </w:pPr>
  </w:style>
  <w:style w:type="paragraph" w:customStyle="1" w:styleId="afffffff8">
    <w:name w:val="Д.Текст_полужирн_бо"/>
    <w:basedOn w:val="afffc"/>
    <w:next w:val="afffc"/>
    <w:qFormat/>
    <w:locked/>
    <w:rsid w:val="005A762D"/>
    <w:pPr>
      <w:keepNext/>
      <w:spacing w:before="240" w:after="120" w:line="240" w:lineRule="auto"/>
      <w:ind w:firstLine="0"/>
    </w:pPr>
    <w:rPr>
      <w:b/>
    </w:rPr>
  </w:style>
  <w:style w:type="paragraph" w:customStyle="1" w:styleId="2f6">
    <w:name w:val="Д.ЗагПрилож_2"/>
    <w:next w:val="afffc"/>
    <w:qFormat/>
    <w:locked/>
    <w:rsid w:val="005A762D"/>
    <w:pPr>
      <w:keepNext/>
      <w:spacing w:before="120" w:after="120"/>
    </w:pPr>
    <w:rPr>
      <w:rFonts w:eastAsia="Times New Roman"/>
      <w:b/>
      <w:bCs/>
      <w:sz w:val="24"/>
      <w:szCs w:val="24"/>
    </w:rPr>
  </w:style>
  <w:style w:type="paragraph" w:customStyle="1" w:styleId="afffffff9">
    <w:name w:val="Д.Текст_бо"/>
    <w:basedOn w:val="afffc"/>
    <w:qFormat/>
    <w:locked/>
    <w:rsid w:val="005A762D"/>
    <w:pPr>
      <w:ind w:firstLine="0"/>
    </w:pPr>
  </w:style>
  <w:style w:type="paragraph" w:customStyle="1" w:styleId="1f7">
    <w:name w:val="Обычный1"/>
    <w:basedOn w:val="af6"/>
    <w:link w:val="CharChar"/>
    <w:locked/>
    <w:rsid w:val="005A762D"/>
    <w:pPr>
      <w:spacing w:line="360" w:lineRule="auto"/>
      <w:ind w:firstLine="851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CharChar">
    <w:name w:val="Обычный Char Char"/>
    <w:link w:val="1f7"/>
    <w:rsid w:val="005A762D"/>
    <w:rPr>
      <w:rFonts w:eastAsia="Times New Roman"/>
      <w:sz w:val="24"/>
      <w:szCs w:val="24"/>
    </w:rPr>
  </w:style>
  <w:style w:type="character" w:customStyle="1" w:styleId="Heading4Char">
    <w:name w:val="Heading 4 Char"/>
    <w:aliases w:val="Знак1 Char,h4 Char,h41 Char,Heading_Numbered_4 Char,H4 Char1,H4 Char Char,popup Char,Map Title Char,a. Char,øàù úú-úú-ôø÷ Char,4 Char,l4 Char,parapoint Char,¶ Char,l4+toc4 Char,Numbered List Char,Sub sub heading Char,Alt+4 Char"/>
    <w:uiPriority w:val="99"/>
    <w:semiHidden/>
    <w:locked/>
    <w:rsid w:val="005A762D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Heading2Char4">
    <w:name w:val="Heading 2 Char4"/>
    <w:aliases w:val="h2 Char6,Heading2 Char6,H2-Heading 2 Char6,2 Char6,Header 2 Char6,l2 Char6,Header2 Char6,22 Char6,heading2 Char6,list2 Char6,H2 Char6,A Char6,A.B.C. Char6,list 2 Char6,21 Char6,23 Char6,24 Char6,25 Char6,211 Char6,221 Char6,231 Char6"/>
    <w:uiPriority w:val="99"/>
    <w:semiHidden/>
    <w:locked/>
    <w:rsid w:val="005A762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4">
    <w:name w:val="Heading 3 Char4"/>
    <w:aliases w:val="3m Char5,H3 Char5,sh3 Char5,h3 Char5,h31 Char5,HHHeading Char5,head3 Char5,øàù úú-ôø÷ Char5,orderpara2 Char5,l3 Char5,level 3 heading Char5,3 Char5,TextProp Char5,Nagłówek 3 z numeracją Char5,subhead Char5,1. Char5,l3+toc 3 Char5"/>
    <w:uiPriority w:val="99"/>
    <w:semiHidden/>
    <w:locked/>
    <w:rsid w:val="005A762D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Heading2Char3">
    <w:name w:val="Heading 2 Char3"/>
    <w:aliases w:val="h2 Char5,Heading2 Char5,H2-Heading 2 Char5,2 Char5,Header 2 Char5,l2 Char5,Header2 Char5,22 Char5,heading2 Char5,list2 Char5,H2 Char5,A Char5,A.B.C. Char5,list 2 Char5,21 Char5,23 Char5,24 Char5,25 Char5,211 Char5,221 Char5,231 Char5"/>
    <w:uiPriority w:val="99"/>
    <w:semiHidden/>
    <w:locked/>
    <w:rsid w:val="005A762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3">
    <w:name w:val="Heading 3 Char3"/>
    <w:aliases w:val="3m Char4,H3 Char4,sh3 Char4,h3 Char4,h31 Char4,HHHeading Char4,head3 Char4,øàù úú-ôø÷ Char4,orderpara2 Char4,l3 Char4,level 3 heading Char4,3 Char4,TextProp Char4,Nagłówek 3 z numeracją Char4,subhead Char4,1. Char4,l3+toc 3 Char4"/>
    <w:uiPriority w:val="99"/>
    <w:semiHidden/>
    <w:locked/>
    <w:rsid w:val="005A762D"/>
    <w:rPr>
      <w:rFonts w:ascii="Cambria" w:hAnsi="Cambria" w:cs="Times New Roman"/>
      <w:b/>
      <w:bCs/>
      <w:sz w:val="26"/>
      <w:szCs w:val="26"/>
      <w:lang w:val="en-GB" w:eastAsia="en-US"/>
    </w:rPr>
  </w:style>
  <w:style w:type="paragraph" w:customStyle="1" w:styleId="TimesNewRoman">
    <w:name w:val="Стиль Times New Roman Междустр.интервал:  полуторный"/>
    <w:basedOn w:val="af6"/>
    <w:autoRedefine/>
    <w:uiPriority w:val="99"/>
    <w:locked/>
    <w:rsid w:val="005A762D"/>
    <w:pPr>
      <w:spacing w:line="360" w:lineRule="auto"/>
      <w:ind w:hanging="7"/>
    </w:pPr>
    <w:rPr>
      <w:rFonts w:eastAsia="Times New Roman"/>
      <w:sz w:val="24"/>
      <w:szCs w:val="24"/>
    </w:rPr>
  </w:style>
  <w:style w:type="paragraph" w:customStyle="1" w:styleId="afffffffa">
    <w:name w:val="Стиль Заголовок таблицы + не полужирный Междустр.интервал:  полуто..."/>
    <w:basedOn w:val="afffffffb"/>
    <w:autoRedefine/>
    <w:uiPriority w:val="99"/>
    <w:locked/>
    <w:rsid w:val="005A762D"/>
    <w:pPr>
      <w:spacing w:before="0" w:after="0" w:line="360" w:lineRule="auto"/>
    </w:pPr>
    <w:rPr>
      <w:b w:val="0"/>
      <w:sz w:val="24"/>
    </w:rPr>
  </w:style>
  <w:style w:type="paragraph" w:customStyle="1" w:styleId="afffffffc">
    <w:name w:val="Наименование документа"/>
    <w:basedOn w:val="affff9"/>
    <w:uiPriority w:val="99"/>
    <w:locked/>
    <w:rsid w:val="005A762D"/>
    <w:pPr>
      <w:spacing w:line="240" w:lineRule="auto"/>
      <w:ind w:firstLine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PlainTextChar">
    <w:name w:val="Plain Text Char"/>
    <w:uiPriority w:val="99"/>
    <w:locked/>
    <w:rsid w:val="005A762D"/>
    <w:rPr>
      <w:rFonts w:ascii="Arial" w:hAnsi="Arial"/>
      <w:lang w:val="ru-RU" w:eastAsia="en-US"/>
    </w:rPr>
  </w:style>
  <w:style w:type="paragraph" w:customStyle="1" w:styleId="afffffffd">
    <w:name w:val="Наименование заказчика"/>
    <w:basedOn w:val="af6"/>
    <w:uiPriority w:val="99"/>
    <w:locked/>
    <w:rsid w:val="005A762D"/>
    <w:pPr>
      <w:jc w:val="center"/>
    </w:pPr>
    <w:rPr>
      <w:rFonts w:eastAsia="Times New Roman"/>
      <w:bCs/>
      <w:sz w:val="24"/>
      <w:szCs w:val="24"/>
    </w:rPr>
  </w:style>
  <w:style w:type="paragraph" w:customStyle="1" w:styleId="1f8">
    <w:name w:val="Текст выноски1"/>
    <w:basedOn w:val="af6"/>
    <w:semiHidden/>
    <w:locked/>
    <w:rsid w:val="005A762D"/>
    <w:rPr>
      <w:rFonts w:ascii="Tahoma" w:eastAsia="Times New Roman" w:hAnsi="Tahoma" w:cs="Tahoma"/>
      <w:sz w:val="16"/>
      <w:szCs w:val="16"/>
    </w:rPr>
  </w:style>
  <w:style w:type="paragraph" w:styleId="4a">
    <w:name w:val="List Bullet 4"/>
    <w:basedOn w:val="af6"/>
    <w:uiPriority w:val="99"/>
    <w:locked/>
    <w:rsid w:val="005A762D"/>
    <w:pPr>
      <w:tabs>
        <w:tab w:val="num" w:pos="1209"/>
      </w:tabs>
      <w:ind w:left="1209" w:hanging="360"/>
    </w:pPr>
    <w:rPr>
      <w:rFonts w:eastAsia="Times New Roman"/>
      <w:sz w:val="24"/>
      <w:szCs w:val="24"/>
    </w:rPr>
  </w:style>
  <w:style w:type="paragraph" w:styleId="55">
    <w:name w:val="List Bullet 5"/>
    <w:basedOn w:val="af6"/>
    <w:uiPriority w:val="99"/>
    <w:locked/>
    <w:rsid w:val="005A762D"/>
    <w:pPr>
      <w:tabs>
        <w:tab w:val="num" w:pos="1492"/>
      </w:tabs>
      <w:spacing w:before="120" w:after="120"/>
      <w:ind w:left="1492" w:hanging="360"/>
    </w:pPr>
    <w:rPr>
      <w:rFonts w:eastAsia="Times New Roman"/>
      <w:sz w:val="24"/>
      <w:szCs w:val="24"/>
    </w:rPr>
  </w:style>
  <w:style w:type="paragraph" w:styleId="afffffffe">
    <w:name w:val="List Number"/>
    <w:basedOn w:val="af6"/>
    <w:locked/>
    <w:rsid w:val="005A762D"/>
    <w:pPr>
      <w:tabs>
        <w:tab w:val="num" w:pos="1492"/>
      </w:tabs>
      <w:ind w:left="1492" w:hanging="360"/>
    </w:pPr>
    <w:rPr>
      <w:rFonts w:eastAsia="Times New Roman"/>
      <w:sz w:val="24"/>
      <w:szCs w:val="24"/>
    </w:rPr>
  </w:style>
  <w:style w:type="paragraph" w:styleId="2f7">
    <w:name w:val="List Number 2"/>
    <w:basedOn w:val="af6"/>
    <w:uiPriority w:val="99"/>
    <w:locked/>
    <w:rsid w:val="005A762D"/>
    <w:pPr>
      <w:tabs>
        <w:tab w:val="num" w:pos="643"/>
      </w:tabs>
      <w:ind w:left="643" w:hanging="360"/>
    </w:pPr>
    <w:rPr>
      <w:rFonts w:eastAsia="Times New Roman"/>
      <w:sz w:val="24"/>
      <w:szCs w:val="24"/>
    </w:rPr>
  </w:style>
  <w:style w:type="paragraph" w:styleId="3f4">
    <w:name w:val="List Number 3"/>
    <w:basedOn w:val="af6"/>
    <w:locked/>
    <w:rsid w:val="005A762D"/>
    <w:pPr>
      <w:tabs>
        <w:tab w:val="num" w:pos="926"/>
      </w:tabs>
      <w:ind w:left="926" w:hanging="360"/>
    </w:pPr>
    <w:rPr>
      <w:rFonts w:eastAsia="Times New Roman"/>
      <w:sz w:val="24"/>
      <w:szCs w:val="24"/>
    </w:rPr>
  </w:style>
  <w:style w:type="paragraph" w:styleId="56">
    <w:name w:val="List Number 5"/>
    <w:basedOn w:val="af6"/>
    <w:uiPriority w:val="99"/>
    <w:locked/>
    <w:rsid w:val="005A762D"/>
    <w:pPr>
      <w:tabs>
        <w:tab w:val="num" w:pos="1492"/>
      </w:tabs>
      <w:ind w:left="1492" w:hanging="360"/>
    </w:pPr>
    <w:rPr>
      <w:rFonts w:eastAsia="Times New Roman"/>
      <w:sz w:val="24"/>
      <w:szCs w:val="24"/>
    </w:rPr>
  </w:style>
  <w:style w:type="paragraph" w:customStyle="1" w:styleId="1f9">
    <w:name w:val="Тема примечания1"/>
    <w:basedOn w:val="afffff0"/>
    <w:next w:val="afffff0"/>
    <w:uiPriority w:val="99"/>
    <w:semiHidden/>
    <w:locked/>
    <w:rsid w:val="005A762D"/>
    <w:pPr>
      <w:spacing w:line="240" w:lineRule="auto"/>
      <w:ind w:firstLine="0"/>
    </w:pPr>
    <w:rPr>
      <w:rFonts w:ascii="Arial" w:hAnsi="Arial"/>
      <w:b/>
      <w:bCs/>
      <w:lang w:val="en-GB" w:eastAsia="en-US"/>
    </w:rPr>
  </w:style>
  <w:style w:type="paragraph" w:styleId="3f5">
    <w:name w:val="List Bullet 3"/>
    <w:basedOn w:val="af6"/>
    <w:uiPriority w:val="99"/>
    <w:locked/>
    <w:rsid w:val="005A762D"/>
    <w:pPr>
      <w:tabs>
        <w:tab w:val="num" w:pos="1440"/>
      </w:tabs>
      <w:ind w:left="1440" w:hanging="360"/>
    </w:pPr>
    <w:rPr>
      <w:rFonts w:eastAsia="Times New Roman"/>
      <w:sz w:val="24"/>
      <w:szCs w:val="24"/>
    </w:rPr>
  </w:style>
  <w:style w:type="paragraph" w:customStyle="1" w:styleId="affffffff">
    <w:name w:val="Пункт"/>
    <w:basedOn w:val="af6"/>
    <w:autoRedefine/>
    <w:uiPriority w:val="99"/>
    <w:locked/>
    <w:rsid w:val="005A762D"/>
    <w:pPr>
      <w:tabs>
        <w:tab w:val="num" w:pos="1287"/>
      </w:tabs>
      <w:spacing w:before="120" w:after="120"/>
      <w:ind w:left="1287" w:hanging="360"/>
    </w:pPr>
    <w:rPr>
      <w:rFonts w:eastAsia="Times New Roman" w:cs="Arial"/>
      <w:sz w:val="24"/>
      <w:szCs w:val="24"/>
    </w:rPr>
  </w:style>
  <w:style w:type="paragraph" w:styleId="2f8">
    <w:name w:val="List Bullet 2"/>
    <w:aliases w:val="Square Bullet"/>
    <w:basedOn w:val="af6"/>
    <w:uiPriority w:val="99"/>
    <w:locked/>
    <w:rsid w:val="005A762D"/>
    <w:pPr>
      <w:tabs>
        <w:tab w:val="num" w:pos="643"/>
      </w:tabs>
      <w:ind w:left="643" w:hanging="360"/>
    </w:pPr>
    <w:rPr>
      <w:rFonts w:eastAsia="Times New Roman"/>
      <w:sz w:val="24"/>
      <w:szCs w:val="24"/>
    </w:rPr>
  </w:style>
  <w:style w:type="paragraph" w:customStyle="1" w:styleId="Date1">
    <w:name w:val="Date1"/>
    <w:basedOn w:val="af6"/>
    <w:uiPriority w:val="99"/>
    <w:locked/>
    <w:rsid w:val="005A762D"/>
    <w:pPr>
      <w:tabs>
        <w:tab w:val="left" w:pos="3345"/>
      </w:tabs>
      <w:spacing w:before="480" w:after="160"/>
      <w:ind w:left="1077"/>
      <w:jc w:val="center"/>
    </w:pPr>
    <w:rPr>
      <w:rFonts w:eastAsia="Times New Roman"/>
      <w:b/>
      <w:sz w:val="24"/>
      <w:szCs w:val="24"/>
    </w:rPr>
  </w:style>
  <w:style w:type="paragraph" w:customStyle="1" w:styleId="02">
    <w:name w:val="Стиль По правому краю Слева:  0 см Междустр.интервал:  одинарный"/>
    <w:basedOn w:val="af6"/>
    <w:uiPriority w:val="99"/>
    <w:locked/>
    <w:rsid w:val="005A762D"/>
    <w:pPr>
      <w:spacing w:before="120" w:after="120"/>
      <w:ind w:left="1418"/>
    </w:pPr>
    <w:rPr>
      <w:rFonts w:eastAsia="Times New Roman"/>
      <w:spacing w:val="-5"/>
      <w:sz w:val="24"/>
      <w:szCs w:val="24"/>
    </w:rPr>
  </w:style>
  <w:style w:type="paragraph" w:styleId="affffffff0">
    <w:name w:val="Normal Indent"/>
    <w:basedOn w:val="af6"/>
    <w:uiPriority w:val="99"/>
    <w:locked/>
    <w:rsid w:val="005A762D"/>
    <w:pPr>
      <w:ind w:left="708"/>
    </w:pPr>
    <w:rPr>
      <w:rFonts w:eastAsia="Times New Roman"/>
      <w:sz w:val="24"/>
      <w:szCs w:val="24"/>
    </w:rPr>
  </w:style>
  <w:style w:type="paragraph" w:customStyle="1" w:styleId="affffffff1">
    <w:name w:val="Заг Перечисление"/>
    <w:basedOn w:val="affff9"/>
    <w:uiPriority w:val="99"/>
    <w:locked/>
    <w:rsid w:val="005A762D"/>
    <w:pPr>
      <w:spacing w:before="120" w:after="0" w:line="312" w:lineRule="auto"/>
      <w:ind w:firstLine="0"/>
    </w:pPr>
    <w:rPr>
      <w:rFonts w:ascii="Arial" w:hAnsi="Arial"/>
      <w:sz w:val="20"/>
    </w:rPr>
  </w:style>
  <w:style w:type="character" w:customStyle="1" w:styleId="BodyTextIndentChar">
    <w:name w:val="Body Text Indent Char"/>
    <w:uiPriority w:val="99"/>
    <w:semiHidden/>
    <w:locked/>
    <w:rsid w:val="005A762D"/>
    <w:rPr>
      <w:rFonts w:cs="Times New Roman"/>
      <w:sz w:val="22"/>
      <w:szCs w:val="22"/>
    </w:rPr>
  </w:style>
  <w:style w:type="paragraph" w:customStyle="1" w:styleId="FR1">
    <w:name w:val="FR1"/>
    <w:uiPriority w:val="99"/>
    <w:locked/>
    <w:rsid w:val="005A762D"/>
    <w:pPr>
      <w:widowControl w:val="0"/>
      <w:autoSpaceDE w:val="0"/>
      <w:autoSpaceDN w:val="0"/>
      <w:adjustRightInd w:val="0"/>
      <w:spacing w:before="180"/>
      <w:ind w:left="480"/>
    </w:pPr>
    <w:rPr>
      <w:rFonts w:eastAsia="Times New Roman"/>
      <w:b/>
      <w:bCs/>
      <w:sz w:val="28"/>
      <w:szCs w:val="28"/>
    </w:rPr>
  </w:style>
  <w:style w:type="paragraph" w:customStyle="1" w:styleId="FR3">
    <w:name w:val="FR3"/>
    <w:uiPriority w:val="99"/>
    <w:locked/>
    <w:rsid w:val="005A762D"/>
    <w:pPr>
      <w:widowControl w:val="0"/>
      <w:autoSpaceDE w:val="0"/>
      <w:autoSpaceDN w:val="0"/>
      <w:adjustRightInd w:val="0"/>
      <w:spacing w:before="420"/>
      <w:ind w:left="7280"/>
    </w:pPr>
    <w:rPr>
      <w:rFonts w:eastAsia="Times New Roman"/>
      <w:noProof/>
      <w:sz w:val="28"/>
      <w:szCs w:val="28"/>
    </w:rPr>
  </w:style>
  <w:style w:type="paragraph" w:customStyle="1" w:styleId="Normal1">
    <w:name w:val="Normal1"/>
    <w:uiPriority w:val="99"/>
    <w:locked/>
    <w:rsid w:val="005A762D"/>
    <w:pPr>
      <w:widowControl w:val="0"/>
      <w:snapToGrid w:val="0"/>
      <w:ind w:firstLine="500"/>
      <w:jc w:val="both"/>
    </w:pPr>
    <w:rPr>
      <w:rFonts w:eastAsia="Times New Roman"/>
    </w:rPr>
  </w:style>
  <w:style w:type="paragraph" w:customStyle="1" w:styleId="MainText">
    <w:name w:val="MainText"/>
    <w:uiPriority w:val="99"/>
    <w:locked/>
    <w:rsid w:val="005A762D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eastAsia="Times New Roman" w:hAnsi="PragmaticaC" w:cs="PragmaticaC"/>
      <w:color w:val="000000"/>
      <w:sz w:val="19"/>
      <w:szCs w:val="19"/>
      <w:lang w:val="en-US"/>
    </w:rPr>
  </w:style>
  <w:style w:type="paragraph" w:customStyle="1" w:styleId="MainText-BulletsMain">
    <w:name w:val="MainText - BulletsMain"/>
    <w:basedOn w:val="MainText"/>
    <w:next w:val="MainText"/>
    <w:uiPriority w:val="99"/>
    <w:locked/>
    <w:rsid w:val="005A762D"/>
    <w:pPr>
      <w:tabs>
        <w:tab w:val="left" w:pos="567"/>
      </w:tabs>
      <w:ind w:left="567" w:hanging="283"/>
    </w:pPr>
  </w:style>
  <w:style w:type="paragraph" w:customStyle="1" w:styleId="MainText-1Skoba">
    <w:name w:val="MainText - 1Skoba"/>
    <w:basedOn w:val="af6"/>
    <w:next w:val="af6"/>
    <w:uiPriority w:val="99"/>
    <w:locked/>
    <w:rsid w:val="005A762D"/>
    <w:pPr>
      <w:overflowPunct w:val="0"/>
      <w:autoSpaceDE w:val="0"/>
      <w:autoSpaceDN w:val="0"/>
      <w:adjustRightInd w:val="0"/>
      <w:textAlignment w:val="baseline"/>
    </w:pPr>
    <w:rPr>
      <w:rFonts w:ascii="PragmaticaC" w:eastAsia="Times New Roman" w:hAnsi="PragmaticaC" w:cs="PragmaticaC"/>
      <w:i/>
      <w:iCs/>
      <w:sz w:val="18"/>
      <w:szCs w:val="18"/>
      <w:lang w:val="en-US"/>
    </w:rPr>
  </w:style>
  <w:style w:type="paragraph" w:customStyle="1" w:styleId="MGlavaCenter">
    <w:name w:val="MGlavaCenter"/>
    <w:uiPriority w:val="99"/>
    <w:locked/>
    <w:rsid w:val="005A762D"/>
    <w:pPr>
      <w:keepNext/>
      <w:overflowPunct w:val="0"/>
      <w:autoSpaceDE w:val="0"/>
      <w:autoSpaceDN w:val="0"/>
      <w:adjustRightInd w:val="0"/>
      <w:spacing w:before="113" w:after="113"/>
      <w:jc w:val="center"/>
      <w:textAlignment w:val="baseline"/>
    </w:pPr>
    <w:rPr>
      <w:rFonts w:ascii="PragmaticaC" w:eastAsia="Times New Roman" w:hAnsi="PragmaticaC" w:cs="PragmaticaC"/>
      <w:b/>
      <w:bCs/>
      <w:color w:val="000000"/>
      <w:sz w:val="19"/>
      <w:szCs w:val="19"/>
      <w:lang w:val="en-US"/>
    </w:rPr>
  </w:style>
  <w:style w:type="paragraph" w:customStyle="1" w:styleId="Polytics">
    <w:name w:val="Polytics"/>
    <w:basedOn w:val="af6"/>
    <w:uiPriority w:val="99"/>
    <w:locked/>
    <w:rsid w:val="005A762D"/>
    <w:pPr>
      <w:spacing w:after="240"/>
      <w:ind w:left="284" w:hanging="284"/>
    </w:pPr>
    <w:rPr>
      <w:rFonts w:eastAsia="Times New Roman"/>
      <w:sz w:val="24"/>
      <w:szCs w:val="24"/>
    </w:rPr>
  </w:style>
  <w:style w:type="paragraph" w:customStyle="1" w:styleId="affffffff2">
    <w:name w:val="Автор"/>
    <w:basedOn w:val="af6"/>
    <w:uiPriority w:val="99"/>
    <w:locked/>
    <w:rsid w:val="005A762D"/>
    <w:rPr>
      <w:rFonts w:eastAsia="Times New Roman"/>
      <w:b/>
      <w:sz w:val="22"/>
      <w:szCs w:val="22"/>
    </w:rPr>
  </w:style>
  <w:style w:type="paragraph" w:styleId="2f9">
    <w:name w:val="Body Text 2"/>
    <w:basedOn w:val="af6"/>
    <w:link w:val="2fa"/>
    <w:locked/>
    <w:rsid w:val="005A762D"/>
    <w:pPr>
      <w:spacing w:after="120" w:line="480" w:lineRule="auto"/>
    </w:pPr>
    <w:rPr>
      <w:rFonts w:ascii="Arial" w:eastAsia="Times New Roman" w:hAnsi="Arial"/>
      <w:lang w:val="en-GB" w:eastAsia="en-US"/>
    </w:rPr>
  </w:style>
  <w:style w:type="character" w:customStyle="1" w:styleId="2fa">
    <w:name w:val="Основной текст 2 Знак"/>
    <w:link w:val="2f9"/>
    <w:rsid w:val="005A762D"/>
    <w:rPr>
      <w:rFonts w:ascii="Arial" w:eastAsia="Times New Roman" w:hAnsi="Arial"/>
      <w:lang w:val="en-GB" w:eastAsia="en-US"/>
    </w:rPr>
  </w:style>
  <w:style w:type="paragraph" w:customStyle="1" w:styleId="affffffff3">
    <w:name w:val="Нум_маркировка"/>
    <w:basedOn w:val="af6"/>
    <w:uiPriority w:val="99"/>
    <w:locked/>
    <w:rsid w:val="005A762D"/>
    <w:pPr>
      <w:tabs>
        <w:tab w:val="num" w:pos="1429"/>
      </w:tabs>
      <w:ind w:left="1429" w:hanging="360"/>
    </w:pPr>
    <w:rPr>
      <w:rFonts w:eastAsia="Times New Roman"/>
      <w:sz w:val="24"/>
      <w:szCs w:val="24"/>
    </w:rPr>
  </w:style>
  <w:style w:type="paragraph" w:customStyle="1" w:styleId="a">
    <w:name w:val="Маркированный"/>
    <w:basedOn w:val="af6"/>
    <w:uiPriority w:val="99"/>
    <w:locked/>
    <w:rsid w:val="005A762D"/>
    <w:pPr>
      <w:numPr>
        <w:numId w:val="56"/>
      </w:numPr>
      <w:spacing w:line="312" w:lineRule="auto"/>
    </w:pPr>
    <w:rPr>
      <w:rFonts w:eastAsia="Times New Roman"/>
      <w:sz w:val="24"/>
      <w:szCs w:val="24"/>
    </w:rPr>
  </w:style>
  <w:style w:type="character" w:customStyle="1" w:styleId="h4">
    <w:name w:val="h4 Знак"/>
    <w:aliases w:val="h41 Знак,Heading_Numbered_4 Знак,H4 Знак,H4 Char Знак,popup Знак,Map Title Знак,a. Знак,øàù úú-úú-ôø÷ Знак,4 Знак,l4 Знак,parapoint Знак,¶ Знак,l4+toc4 Знак,Numbered List Знак,Sub sub heading Знак,Alt+4 Знак,Alt+41 Знак,Alt+42 Знак,Alt+43 Знак"/>
    <w:uiPriority w:val="99"/>
    <w:locked/>
    <w:rsid w:val="005A762D"/>
    <w:rPr>
      <w:rFonts w:ascii="Arial" w:hAnsi="Arial" w:cs="Arial"/>
      <w:b/>
      <w:bCs/>
      <w:color w:val="336699"/>
      <w:sz w:val="22"/>
      <w:szCs w:val="22"/>
      <w:lang w:val="en-US" w:eastAsia="en-US" w:bidi="he-IL"/>
    </w:rPr>
  </w:style>
  <w:style w:type="paragraph" w:customStyle="1" w:styleId="TableHeadingCenter">
    <w:name w:val="Table_Heading_Center"/>
    <w:basedOn w:val="af6"/>
    <w:uiPriority w:val="99"/>
    <w:locked/>
    <w:rsid w:val="005A762D"/>
    <w:pPr>
      <w:keepNext/>
      <w:keepLines/>
      <w:spacing w:before="40" w:after="40"/>
      <w:jc w:val="center"/>
    </w:pPr>
    <w:rPr>
      <w:rFonts w:eastAsia="Times New Roman"/>
      <w:b/>
      <w:sz w:val="24"/>
      <w:szCs w:val="24"/>
    </w:rPr>
  </w:style>
  <w:style w:type="paragraph" w:customStyle="1" w:styleId="TableMedium">
    <w:name w:val="Table_Medium"/>
    <w:basedOn w:val="af6"/>
    <w:uiPriority w:val="99"/>
    <w:locked/>
    <w:rsid w:val="005A762D"/>
    <w:pPr>
      <w:spacing w:before="40" w:after="40"/>
    </w:pPr>
    <w:rPr>
      <w:rFonts w:eastAsia="Times New Roman"/>
      <w:sz w:val="18"/>
      <w:szCs w:val="24"/>
    </w:rPr>
  </w:style>
  <w:style w:type="paragraph" w:customStyle="1" w:styleId="affffffff4">
    <w:name w:val="Заголовок с номером"/>
    <w:basedOn w:val="af6"/>
    <w:uiPriority w:val="99"/>
    <w:locked/>
    <w:rsid w:val="005A762D"/>
    <w:pPr>
      <w:keepNext/>
      <w:spacing w:before="360" w:after="60"/>
    </w:pPr>
    <w:rPr>
      <w:rFonts w:eastAsia="Times New Roman" w:cs="Arial"/>
      <w:b/>
      <w:bCs/>
      <w:sz w:val="24"/>
      <w:szCs w:val="24"/>
    </w:rPr>
  </w:style>
  <w:style w:type="paragraph" w:customStyle="1" w:styleId="affffffff5">
    <w:name w:val="Таблица ячейка по левому краю"/>
    <w:basedOn w:val="affff9"/>
    <w:uiPriority w:val="99"/>
    <w:locked/>
    <w:rsid w:val="005A762D"/>
    <w:pPr>
      <w:spacing w:after="60" w:line="240" w:lineRule="auto"/>
      <w:ind w:firstLine="0"/>
    </w:pPr>
    <w:rPr>
      <w:rFonts w:ascii="Arial" w:hAnsi="Arial"/>
      <w:sz w:val="16"/>
      <w:szCs w:val="20"/>
      <w:lang w:eastAsia="en-US"/>
    </w:rPr>
  </w:style>
  <w:style w:type="paragraph" w:customStyle="1" w:styleId="AppendixHeading1">
    <w:name w:val="Appendix Heading1"/>
    <w:next w:val="affff9"/>
    <w:uiPriority w:val="99"/>
    <w:locked/>
    <w:rsid w:val="005A762D"/>
    <w:pPr>
      <w:pBdr>
        <w:bottom w:val="single" w:sz="4" w:space="1" w:color="auto"/>
      </w:pBdr>
      <w:tabs>
        <w:tab w:val="num" w:pos="2880"/>
        <w:tab w:val="left" w:pos="3024"/>
      </w:tabs>
      <w:spacing w:before="800" w:after="240"/>
      <w:ind w:left="2880" w:hanging="2880"/>
      <w:outlineLvl w:val="0"/>
    </w:pPr>
    <w:rPr>
      <w:rFonts w:ascii="Arial" w:eastAsia="Times New Roman" w:hAnsi="Arial" w:cs="Arial"/>
      <w:b/>
      <w:bCs/>
      <w:color w:val="FF6600"/>
      <w:sz w:val="48"/>
      <w:szCs w:val="48"/>
      <w:lang w:val="en-US" w:eastAsia="en-US" w:bidi="he-IL"/>
    </w:rPr>
  </w:style>
  <w:style w:type="character" w:customStyle="1" w:styleId="amdocs">
    <w:name w:val="amdocs"/>
    <w:uiPriority w:val="99"/>
    <w:locked/>
    <w:rsid w:val="005A762D"/>
    <w:rPr>
      <w:rFonts w:ascii="Arial" w:hAnsi="Arial" w:cs="Arial"/>
      <w:color w:val="auto"/>
      <w:sz w:val="32"/>
      <w:szCs w:val="32"/>
      <w:u w:val="none"/>
    </w:rPr>
  </w:style>
  <w:style w:type="paragraph" w:customStyle="1" w:styleId="af">
    <w:name w:val="Маркированный специальный"/>
    <w:basedOn w:val="af6"/>
    <w:uiPriority w:val="99"/>
    <w:locked/>
    <w:rsid w:val="005A762D"/>
    <w:pPr>
      <w:numPr>
        <w:numId w:val="30"/>
      </w:numPr>
      <w:tabs>
        <w:tab w:val="clear" w:pos="720"/>
        <w:tab w:val="num" w:pos="360"/>
      </w:tabs>
      <w:spacing w:before="120" w:after="120"/>
      <w:ind w:left="360"/>
    </w:pPr>
    <w:rPr>
      <w:rFonts w:eastAsia="Times New Roman"/>
      <w:sz w:val="24"/>
      <w:szCs w:val="24"/>
    </w:rPr>
  </w:style>
  <w:style w:type="paragraph" w:customStyle="1" w:styleId="Table">
    <w:name w:val="Table"/>
    <w:basedOn w:val="af6"/>
    <w:uiPriority w:val="99"/>
    <w:locked/>
    <w:rsid w:val="005A762D"/>
    <w:pPr>
      <w:spacing w:before="40" w:after="40"/>
    </w:pPr>
    <w:rPr>
      <w:rFonts w:eastAsia="Times New Roman"/>
      <w:sz w:val="24"/>
      <w:szCs w:val="24"/>
    </w:rPr>
  </w:style>
  <w:style w:type="paragraph" w:customStyle="1" w:styleId="CharChar0">
    <w:name w:val="Базовый контент Char Char"/>
    <w:basedOn w:val="af6"/>
    <w:autoRedefine/>
    <w:uiPriority w:val="99"/>
    <w:locked/>
    <w:rsid w:val="005A762D"/>
    <w:pPr>
      <w:widowControl w:val="0"/>
      <w:tabs>
        <w:tab w:val="left" w:pos="267"/>
      </w:tabs>
      <w:autoSpaceDE w:val="0"/>
      <w:autoSpaceDN w:val="0"/>
      <w:adjustRightInd w:val="0"/>
      <w:spacing w:before="120"/>
      <w:jc w:val="center"/>
    </w:pPr>
    <w:rPr>
      <w:rFonts w:eastAsia="Times New Roman" w:cs="Arial"/>
      <w:b/>
      <w:color w:val="000000"/>
      <w:spacing w:val="-7"/>
      <w:sz w:val="24"/>
      <w:szCs w:val="24"/>
    </w:rPr>
  </w:style>
  <w:style w:type="paragraph" w:customStyle="1" w:styleId="StyleListNumber">
    <w:name w:val="Style List Number"/>
    <w:basedOn w:val="afffffffe"/>
    <w:autoRedefine/>
    <w:uiPriority w:val="99"/>
    <w:locked/>
    <w:rsid w:val="005A762D"/>
    <w:pPr>
      <w:widowControl w:val="0"/>
      <w:tabs>
        <w:tab w:val="clear" w:pos="1492"/>
      </w:tabs>
      <w:autoSpaceDE w:val="0"/>
      <w:autoSpaceDN w:val="0"/>
      <w:adjustRightInd w:val="0"/>
      <w:ind w:left="0" w:firstLine="0"/>
      <w:jc w:val="center"/>
    </w:pPr>
    <w:rPr>
      <w:rFonts w:ascii="Century Gothic" w:hAnsi="Century Gothic"/>
    </w:rPr>
  </w:style>
  <w:style w:type="paragraph" w:customStyle="1" w:styleId="affffffff6">
    <w:name w:val="Текст в таблице"/>
    <w:basedOn w:val="af6"/>
    <w:uiPriority w:val="99"/>
    <w:locked/>
    <w:rsid w:val="005A762D"/>
    <w:pPr>
      <w:keepLines/>
      <w:spacing w:line="360" w:lineRule="auto"/>
    </w:pPr>
    <w:rPr>
      <w:rFonts w:eastAsia="MS Mincho"/>
      <w:sz w:val="24"/>
      <w:szCs w:val="24"/>
    </w:rPr>
  </w:style>
  <w:style w:type="paragraph" w:customStyle="1" w:styleId="affffffff7">
    <w:name w:val="Абзац Знак Знак Знак"/>
    <w:basedOn w:val="2f9"/>
    <w:uiPriority w:val="99"/>
    <w:locked/>
    <w:rsid w:val="005A762D"/>
    <w:pPr>
      <w:spacing w:line="240" w:lineRule="auto"/>
    </w:pPr>
    <w:rPr>
      <w:rFonts w:eastAsia="MS Mincho"/>
      <w:sz w:val="24"/>
      <w:szCs w:val="24"/>
      <w:lang w:val="ru-RU"/>
    </w:rPr>
  </w:style>
  <w:style w:type="character" w:customStyle="1" w:styleId="affffffff8">
    <w:name w:val="Абзац Знак Знак Знак Знак"/>
    <w:uiPriority w:val="99"/>
    <w:locked/>
    <w:rsid w:val="005A762D"/>
    <w:rPr>
      <w:rFonts w:ascii="Arial" w:eastAsia="MS Mincho" w:hAnsi="Arial" w:cs="Times New Roman"/>
      <w:sz w:val="24"/>
      <w:szCs w:val="24"/>
      <w:lang w:val="ru-RU" w:eastAsia="en-US" w:bidi="ar-SA"/>
    </w:rPr>
  </w:style>
  <w:style w:type="character" w:customStyle="1" w:styleId="app">
    <w:name w:val="app"/>
    <w:uiPriority w:val="99"/>
    <w:locked/>
    <w:rsid w:val="005A762D"/>
    <w:rPr>
      <w:rFonts w:ascii="Arial Black" w:hAnsi="Arial Black" w:cs="Times New Roman"/>
      <w:color w:val="FF0000"/>
      <w:sz w:val="32"/>
      <w:szCs w:val="32"/>
    </w:rPr>
  </w:style>
  <w:style w:type="paragraph" w:customStyle="1" w:styleId="AppNameNot">
    <w:name w:val="App Name Not"/>
    <w:basedOn w:val="ApplicationName"/>
    <w:uiPriority w:val="99"/>
    <w:locked/>
    <w:rsid w:val="005A762D"/>
    <w:pPr>
      <w:spacing w:after="80"/>
    </w:pPr>
  </w:style>
  <w:style w:type="character" w:customStyle="1" w:styleId="180">
    <w:name w:val="Знак Знак18"/>
    <w:uiPriority w:val="99"/>
    <w:locked/>
    <w:rsid w:val="005A762D"/>
    <w:rPr>
      <w:rFonts w:ascii="Tahoma" w:hAnsi="Tahoma" w:cs="Tahoma"/>
      <w:sz w:val="16"/>
      <w:szCs w:val="16"/>
    </w:rPr>
  </w:style>
  <w:style w:type="character" w:customStyle="1" w:styleId="3m">
    <w:name w:val="3m Знак"/>
    <w:aliases w:val="H3 Знак,sh3 Знак,h3 Знак,h31 Знак,HHHeading Знак,head3 Знак,øàù úú-ôø÷ Знак,orderpara2 Знак,l3 Знак,level 3 heading Знак,3 Знак,TextProp Знак,Nagłówek 3 z numeracją Знак,subhead Знак,1. Знак,l3+toc 3 Знак,CT Знак,Sub-section Title Знак"/>
    <w:uiPriority w:val="99"/>
    <w:locked/>
    <w:rsid w:val="005A762D"/>
    <w:rPr>
      <w:rFonts w:ascii="Arial" w:hAnsi="Arial" w:cs="Arial"/>
      <w:b/>
      <w:bCs/>
      <w:color w:val="336699"/>
      <w:sz w:val="28"/>
      <w:szCs w:val="28"/>
      <w:lang w:val="en-US" w:eastAsia="en-US" w:bidi="he-IL"/>
    </w:rPr>
  </w:style>
  <w:style w:type="paragraph" w:customStyle="1" w:styleId="Bullet0">
    <w:name w:val="Bullet Знак Знак Знак Знак"/>
    <w:basedOn w:val="affff9"/>
    <w:uiPriority w:val="99"/>
    <w:locked/>
    <w:rsid w:val="005A762D"/>
    <w:pPr>
      <w:keepLines/>
      <w:spacing w:before="60" w:after="60" w:line="240" w:lineRule="auto"/>
      <w:ind w:left="3096" w:hanging="216"/>
    </w:pPr>
    <w:rPr>
      <w:rFonts w:ascii="Book Antiqua" w:eastAsia="MS Mincho" w:hAnsi="Book Antiqua"/>
      <w:szCs w:val="20"/>
      <w:lang w:val="en-US"/>
    </w:rPr>
  </w:style>
  <w:style w:type="character" w:customStyle="1" w:styleId="Bullet1">
    <w:name w:val="Bullet Знак Знак Знак Знак Знак"/>
    <w:uiPriority w:val="99"/>
    <w:locked/>
    <w:rsid w:val="005A762D"/>
    <w:rPr>
      <w:rFonts w:ascii="Book Antiqua" w:eastAsia="MS Mincho" w:hAnsi="Book Antiqua" w:cs="Times New Roman"/>
      <w:sz w:val="24"/>
      <w:lang w:val="en-US" w:eastAsia="ru-RU" w:bidi="ar-SA"/>
    </w:rPr>
  </w:style>
  <w:style w:type="paragraph" w:customStyle="1" w:styleId="Iauiue">
    <w:name w:val="Iau?iue"/>
    <w:uiPriority w:val="99"/>
    <w:locked/>
    <w:rsid w:val="005A762D"/>
    <w:rPr>
      <w:rFonts w:eastAsia="Times New Roman"/>
    </w:rPr>
  </w:style>
  <w:style w:type="paragraph" w:customStyle="1" w:styleId="Appendix2">
    <w:name w:val="Appendix 2"/>
    <w:basedOn w:val="af6"/>
    <w:next w:val="af6"/>
    <w:uiPriority w:val="99"/>
    <w:locked/>
    <w:rsid w:val="005A762D"/>
    <w:pPr>
      <w:tabs>
        <w:tab w:val="num" w:pos="2007"/>
      </w:tabs>
      <w:spacing w:before="240" w:after="60"/>
      <w:ind w:left="2007" w:hanging="360"/>
    </w:pPr>
    <w:rPr>
      <w:rFonts w:eastAsia="MS Mincho"/>
      <w:b/>
      <w:i/>
      <w:kern w:val="24"/>
      <w:sz w:val="22"/>
      <w:szCs w:val="24"/>
      <w:lang w:val="en-AU"/>
    </w:rPr>
  </w:style>
  <w:style w:type="paragraph" w:customStyle="1" w:styleId="affffffff9">
    <w:name w:val="Текст в таблице мелкий"/>
    <w:basedOn w:val="affffffff6"/>
    <w:uiPriority w:val="99"/>
    <w:locked/>
    <w:rsid w:val="005A762D"/>
    <w:pPr>
      <w:framePr w:hSpace="181" w:wrap="auto" w:hAnchor="margin" w:xAlign="right" w:yAlign="bottom"/>
      <w:spacing w:line="240" w:lineRule="auto"/>
      <w:suppressOverlap/>
      <w:jc w:val="center"/>
    </w:pPr>
    <w:rPr>
      <w:sz w:val="16"/>
    </w:rPr>
  </w:style>
  <w:style w:type="paragraph" w:customStyle="1" w:styleId="affffffffa">
    <w:name w:val="Нумерация"/>
    <w:basedOn w:val="affffffc"/>
    <w:next w:val="affffffc"/>
    <w:uiPriority w:val="99"/>
    <w:locked/>
    <w:rsid w:val="005A762D"/>
    <w:pPr>
      <w:tabs>
        <w:tab w:val="num" w:pos="360"/>
      </w:tabs>
      <w:spacing w:before="120" w:after="0"/>
      <w:ind w:left="360" w:hanging="360"/>
    </w:pPr>
    <w:rPr>
      <w:rFonts w:ascii="Arial" w:eastAsia="MS Mincho" w:hAnsi="Arial"/>
      <w:szCs w:val="20"/>
    </w:rPr>
  </w:style>
  <w:style w:type="paragraph" w:customStyle="1" w:styleId="affffffffb">
    <w:name w:val="Приложение"/>
    <w:basedOn w:val="af6"/>
    <w:next w:val="af6"/>
    <w:uiPriority w:val="99"/>
    <w:locked/>
    <w:rsid w:val="005A762D"/>
    <w:pPr>
      <w:keepLines/>
      <w:pageBreakBefore/>
      <w:spacing w:before="240" w:line="360" w:lineRule="auto"/>
      <w:ind w:left="432" w:hanging="432"/>
      <w:jc w:val="center"/>
    </w:pPr>
    <w:rPr>
      <w:rFonts w:eastAsia="MS Mincho"/>
      <w:b/>
      <w:caps/>
      <w:sz w:val="32"/>
      <w:szCs w:val="24"/>
    </w:rPr>
  </w:style>
  <w:style w:type="paragraph" w:customStyle="1" w:styleId="affffffffc">
    <w:name w:val="Раздел приложения"/>
    <w:basedOn w:val="af6"/>
    <w:next w:val="af6"/>
    <w:uiPriority w:val="99"/>
    <w:locked/>
    <w:rsid w:val="005A762D"/>
    <w:pPr>
      <w:spacing w:before="240" w:line="360" w:lineRule="auto"/>
      <w:ind w:firstLine="1134"/>
    </w:pPr>
    <w:rPr>
      <w:rFonts w:eastAsia="MS Mincho"/>
      <w:b/>
      <w:sz w:val="24"/>
      <w:szCs w:val="24"/>
    </w:rPr>
  </w:style>
  <w:style w:type="paragraph" w:customStyle="1" w:styleId="affffffffd">
    <w:name w:val="Список нумерованный"/>
    <w:basedOn w:val="af6"/>
    <w:uiPriority w:val="99"/>
    <w:locked/>
    <w:rsid w:val="005A762D"/>
    <w:pPr>
      <w:tabs>
        <w:tab w:val="num" w:pos="927"/>
        <w:tab w:val="left" w:pos="1134"/>
      </w:tabs>
      <w:spacing w:line="360" w:lineRule="auto"/>
      <w:ind w:left="927" w:hanging="360"/>
    </w:pPr>
    <w:rPr>
      <w:rFonts w:eastAsia="MS Mincho"/>
      <w:sz w:val="24"/>
      <w:szCs w:val="24"/>
    </w:rPr>
  </w:style>
  <w:style w:type="paragraph" w:customStyle="1" w:styleId="2fb">
    <w:name w:val="Стиль2"/>
    <w:basedOn w:val="50"/>
    <w:uiPriority w:val="99"/>
    <w:qFormat/>
    <w:locked/>
    <w:rsid w:val="005A762D"/>
    <w:pPr>
      <w:keepNext/>
      <w:keepLines/>
      <w:numPr>
        <w:numId w:val="0"/>
      </w:numPr>
      <w:tabs>
        <w:tab w:val="num" w:pos="3600"/>
      </w:tabs>
      <w:spacing w:before="360" w:after="360" w:line="240" w:lineRule="auto"/>
      <w:ind w:left="3600" w:hanging="360"/>
      <w:contextualSpacing/>
    </w:pPr>
    <w:rPr>
      <w:rFonts w:eastAsia="MS Mincho"/>
      <w:b/>
      <w:bCs/>
      <w:i/>
      <w:iCs/>
      <w:kern w:val="0"/>
      <w:sz w:val="24"/>
      <w:szCs w:val="26"/>
    </w:rPr>
  </w:style>
  <w:style w:type="character" w:customStyle="1" w:styleId="affffffffe">
    <w:name w:val="Специфика УСИ"/>
    <w:uiPriority w:val="99"/>
    <w:locked/>
    <w:rsid w:val="005A762D"/>
    <w:rPr>
      <w:rFonts w:cs="Times New Roman"/>
      <w:b/>
      <w:bCs/>
      <w:color w:val="0000FF"/>
    </w:rPr>
  </w:style>
  <w:style w:type="paragraph" w:customStyle="1" w:styleId="400063">
    <w:name w:val="Стиль Серый 40% Слева:  0 см Выступ:  063 см"/>
    <w:basedOn w:val="af6"/>
    <w:next w:val="af6"/>
    <w:uiPriority w:val="99"/>
    <w:locked/>
    <w:rsid w:val="005A762D"/>
    <w:rPr>
      <w:rFonts w:eastAsia="Times New Roman"/>
      <w:color w:val="999999"/>
      <w:sz w:val="24"/>
      <w:szCs w:val="24"/>
    </w:rPr>
  </w:style>
  <w:style w:type="paragraph" w:customStyle="1" w:styleId="00631">
    <w:name w:val="Стиль Слева:  0 см Выступ:  063 см"/>
    <w:basedOn w:val="af6"/>
    <w:next w:val="af6"/>
    <w:uiPriority w:val="99"/>
    <w:locked/>
    <w:rsid w:val="005A762D"/>
    <w:rPr>
      <w:rFonts w:eastAsia="Times New Roman"/>
      <w:sz w:val="24"/>
      <w:szCs w:val="24"/>
    </w:rPr>
  </w:style>
  <w:style w:type="paragraph" w:customStyle="1" w:styleId="afffffffff">
    <w:name w:val="Заголовок_мал"/>
    <w:basedOn w:val="affffffff7"/>
    <w:uiPriority w:val="99"/>
    <w:locked/>
    <w:rsid w:val="005A762D"/>
    <w:pPr>
      <w:keepNext/>
    </w:pPr>
    <w:rPr>
      <w:b/>
      <w:i/>
    </w:rPr>
  </w:style>
  <w:style w:type="paragraph" w:customStyle="1" w:styleId="260">
    <w:name w:val="Заголовок 2 + Перед:  6 пт"/>
    <w:basedOn w:val="29"/>
    <w:next w:val="af6"/>
    <w:uiPriority w:val="99"/>
    <w:locked/>
    <w:rsid w:val="005A762D"/>
    <w:pPr>
      <w:pageBreakBefore/>
      <w:tabs>
        <w:tab w:val="clear" w:pos="1418"/>
        <w:tab w:val="left" w:pos="567"/>
      </w:tabs>
      <w:spacing w:before="240" w:after="60" w:line="240" w:lineRule="auto"/>
      <w:jc w:val="both"/>
    </w:pPr>
    <w:rPr>
      <w:b/>
      <w:bCs/>
      <w:i/>
      <w:iCs/>
      <w:kern w:val="0"/>
      <w:szCs w:val="20"/>
      <w:lang w:val="x-none"/>
    </w:rPr>
  </w:style>
  <w:style w:type="paragraph" w:customStyle="1" w:styleId="afffffffff0">
    <w:name w:val="Абзац Знак"/>
    <w:basedOn w:val="2f9"/>
    <w:uiPriority w:val="99"/>
    <w:locked/>
    <w:rsid w:val="005A762D"/>
    <w:pPr>
      <w:spacing w:line="240" w:lineRule="auto"/>
    </w:pPr>
    <w:rPr>
      <w:sz w:val="24"/>
      <w:lang w:val="ru-RU"/>
    </w:rPr>
  </w:style>
  <w:style w:type="paragraph" w:customStyle="1" w:styleId="afffffffff1">
    <w:name w:val="Список_марк"/>
    <w:basedOn w:val="afffffffff0"/>
    <w:uiPriority w:val="99"/>
    <w:locked/>
    <w:rsid w:val="005A762D"/>
    <w:pPr>
      <w:tabs>
        <w:tab w:val="num" w:pos="720"/>
      </w:tabs>
      <w:ind w:left="720" w:hanging="360"/>
    </w:pPr>
  </w:style>
  <w:style w:type="paragraph" w:customStyle="1" w:styleId="afffffffff2">
    <w:name w:val="Список_марк_сдвиг"/>
    <w:basedOn w:val="afffffffff1"/>
    <w:uiPriority w:val="99"/>
    <w:locked/>
    <w:rsid w:val="005A762D"/>
    <w:pPr>
      <w:tabs>
        <w:tab w:val="clear" w:pos="720"/>
        <w:tab w:val="num" w:pos="1440"/>
      </w:tabs>
      <w:ind w:left="1440"/>
    </w:pPr>
  </w:style>
  <w:style w:type="character" w:customStyle="1" w:styleId="140">
    <w:name w:val="Знак Знак14"/>
    <w:uiPriority w:val="99"/>
    <w:locked/>
    <w:rsid w:val="005A762D"/>
    <w:rPr>
      <w:rFonts w:cs="Times New Roman"/>
    </w:rPr>
  </w:style>
  <w:style w:type="character" w:customStyle="1" w:styleId="bodytitle">
    <w:name w:val="bodytitle"/>
    <w:uiPriority w:val="99"/>
    <w:locked/>
    <w:rsid w:val="005A762D"/>
    <w:rPr>
      <w:rFonts w:cs="Times New Roman"/>
    </w:rPr>
  </w:style>
  <w:style w:type="character" w:customStyle="1" w:styleId="bodytext">
    <w:name w:val="bodytext"/>
    <w:uiPriority w:val="99"/>
    <w:locked/>
    <w:rsid w:val="005A762D"/>
    <w:rPr>
      <w:rFonts w:cs="Times New Roman"/>
    </w:rPr>
  </w:style>
  <w:style w:type="character" w:customStyle="1" w:styleId="afffffffff3">
    <w:name w:val="НОП"/>
    <w:uiPriority w:val="99"/>
    <w:locked/>
    <w:rsid w:val="005A762D"/>
    <w:rPr>
      <w:rFonts w:cs="Times New Roman"/>
      <w:b/>
      <w:bCs/>
      <w:color w:val="0000FF"/>
    </w:rPr>
  </w:style>
  <w:style w:type="character" w:customStyle="1" w:styleId="afffffffff4">
    <w:name w:val="Идеи по содержанию"/>
    <w:uiPriority w:val="99"/>
    <w:locked/>
    <w:rsid w:val="005A762D"/>
    <w:rPr>
      <w:rFonts w:cs="Times New Roman"/>
      <w:i/>
      <w:color w:val="FF0000"/>
    </w:rPr>
  </w:style>
  <w:style w:type="character" w:customStyle="1" w:styleId="afffffffff5">
    <w:name w:val="Принятые решения"/>
    <w:uiPriority w:val="99"/>
    <w:locked/>
    <w:rsid w:val="005A762D"/>
    <w:rPr>
      <w:rFonts w:cs="Times New Roman"/>
      <w:b/>
      <w:bCs/>
      <w:color w:val="FF0000"/>
    </w:rPr>
  </w:style>
  <w:style w:type="character" w:customStyle="1" w:styleId="bold">
    <w:name w:val="bold"/>
    <w:uiPriority w:val="99"/>
    <w:locked/>
    <w:rsid w:val="005A762D"/>
    <w:rPr>
      <w:rFonts w:cs="Times New Roman"/>
    </w:rPr>
  </w:style>
  <w:style w:type="paragraph" w:customStyle="1" w:styleId="nnn1">
    <w:name w:val="nnn1"/>
    <w:basedOn w:val="af6"/>
    <w:uiPriority w:val="99"/>
    <w:locked/>
    <w:rsid w:val="005A762D"/>
    <w:pPr>
      <w:tabs>
        <w:tab w:val="num" w:pos="360"/>
      </w:tabs>
      <w:ind w:left="360" w:hanging="360"/>
    </w:pPr>
    <w:rPr>
      <w:rFonts w:eastAsia="Times New Roman"/>
      <w:sz w:val="24"/>
      <w:szCs w:val="24"/>
    </w:rPr>
  </w:style>
  <w:style w:type="character" w:customStyle="1" w:styleId="content">
    <w:name w:val="content"/>
    <w:uiPriority w:val="99"/>
    <w:locked/>
    <w:rsid w:val="005A762D"/>
    <w:rPr>
      <w:rFonts w:cs="Times New Roman"/>
    </w:rPr>
  </w:style>
  <w:style w:type="paragraph" w:customStyle="1" w:styleId="116pt00">
    <w:name w:val="Стиль Заголовок 1 + 16 pt по ширине Перед:  0 пт После:  0 пт"/>
    <w:basedOn w:val="18"/>
    <w:uiPriority w:val="99"/>
    <w:locked/>
    <w:rsid w:val="005A762D"/>
    <w:pPr>
      <w:keepLines/>
      <w:pageBreakBefore w:val="0"/>
      <w:numPr>
        <w:numId w:val="0"/>
      </w:numPr>
      <w:tabs>
        <w:tab w:val="clear" w:pos="1304"/>
      </w:tabs>
      <w:suppressAutoHyphens/>
      <w:spacing w:after="0" w:line="240" w:lineRule="auto"/>
      <w:jc w:val="both"/>
    </w:pPr>
    <w:rPr>
      <w:b/>
      <w:bCs/>
      <w:kern w:val="32"/>
      <w:szCs w:val="20"/>
      <w:lang w:val="x-none"/>
    </w:rPr>
  </w:style>
  <w:style w:type="paragraph" w:customStyle="1" w:styleId="2123">
    <w:name w:val="Стиль Заголовок 2 + курсив влево Перед:  12 пт После:  3 пт Меж..."/>
    <w:basedOn w:val="29"/>
    <w:uiPriority w:val="99"/>
    <w:locked/>
    <w:rsid w:val="005A762D"/>
    <w:pPr>
      <w:pageBreakBefore/>
      <w:tabs>
        <w:tab w:val="clear" w:pos="1418"/>
        <w:tab w:val="left" w:pos="567"/>
      </w:tabs>
      <w:spacing w:before="240" w:after="60" w:line="240" w:lineRule="auto"/>
      <w:jc w:val="both"/>
    </w:pPr>
    <w:rPr>
      <w:b/>
      <w:bCs/>
      <w:iCs/>
      <w:sz w:val="24"/>
      <w:szCs w:val="20"/>
      <w:lang w:val="x-none"/>
    </w:rPr>
  </w:style>
  <w:style w:type="paragraph" w:customStyle="1" w:styleId="20">
    <w:name w:val="Заголовок 2 + курсив"/>
    <w:aliases w:val="Перед:  6 пт,После:  3 пт,Междустр.интервал:  одинарн..."/>
    <w:basedOn w:val="29"/>
    <w:uiPriority w:val="99"/>
    <w:locked/>
    <w:rsid w:val="005A762D"/>
    <w:pPr>
      <w:pageBreakBefore/>
      <w:numPr>
        <w:ilvl w:val="1"/>
        <w:numId w:val="31"/>
      </w:numPr>
      <w:tabs>
        <w:tab w:val="clear" w:pos="1418"/>
        <w:tab w:val="left" w:pos="720"/>
        <w:tab w:val="left" w:pos="900"/>
      </w:tabs>
      <w:spacing w:before="240" w:after="60" w:line="240" w:lineRule="auto"/>
      <w:jc w:val="both"/>
    </w:pPr>
    <w:rPr>
      <w:rFonts w:eastAsia="MS Mincho"/>
      <w:b/>
      <w:i/>
      <w:sz w:val="24"/>
      <w:szCs w:val="32"/>
      <w:lang w:val="x-none"/>
    </w:rPr>
  </w:style>
  <w:style w:type="paragraph" w:customStyle="1" w:styleId="360">
    <w:name w:val="Стиль Заголовок 3 + влево Перед:  6 пт Междустр.интервал:  одинар..."/>
    <w:basedOn w:val="af6"/>
    <w:uiPriority w:val="99"/>
    <w:locked/>
    <w:rsid w:val="005A762D"/>
    <w:pPr>
      <w:keepNext/>
      <w:spacing w:before="240" w:after="120"/>
    </w:pPr>
    <w:rPr>
      <w:rFonts w:eastAsia="MS Mincho"/>
      <w:b/>
      <w:sz w:val="24"/>
      <w:szCs w:val="24"/>
    </w:rPr>
  </w:style>
  <w:style w:type="character" w:customStyle="1" w:styleId="1fa">
    <w:name w:val="Выделение 1"/>
    <w:uiPriority w:val="99"/>
    <w:locked/>
    <w:rsid w:val="005A762D"/>
    <w:rPr>
      <w:rFonts w:cs="Times New Roman"/>
      <w:b/>
    </w:rPr>
  </w:style>
  <w:style w:type="character" w:customStyle="1" w:styleId="E-mailSignatureChar">
    <w:name w:val="E-mail Signature Char"/>
    <w:uiPriority w:val="99"/>
    <w:locked/>
    <w:rsid w:val="005A762D"/>
    <w:rPr>
      <w:rFonts w:ascii="Arial" w:hAnsi="Arial"/>
      <w:lang w:val="en-GB" w:eastAsia="en-US"/>
    </w:rPr>
  </w:style>
  <w:style w:type="character" w:customStyle="1" w:styleId="CommentSubjectChar">
    <w:name w:val="Comment Subject Char"/>
    <w:uiPriority w:val="99"/>
    <w:locked/>
    <w:rsid w:val="005A762D"/>
    <w:rPr>
      <w:rFonts w:ascii="Arial" w:hAnsi="Arial" w:cs="Times New Roman"/>
      <w:lang w:val="en-GB" w:eastAsia="en-US"/>
    </w:rPr>
  </w:style>
  <w:style w:type="paragraph" w:customStyle="1" w:styleId="p">
    <w:name w:val="p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361">
    <w:name w:val="Стиль Стиль Заголовок 3 + влево Перед:  6 пт Междустр.интервал:  од..."/>
    <w:basedOn w:val="360"/>
    <w:uiPriority w:val="99"/>
    <w:locked/>
    <w:rsid w:val="005A762D"/>
    <w:pPr>
      <w:spacing w:before="100" w:after="100"/>
    </w:pPr>
    <w:rPr>
      <w:rFonts w:eastAsia="Times New Roman"/>
      <w:bCs/>
      <w:szCs w:val="20"/>
    </w:rPr>
  </w:style>
  <w:style w:type="paragraph" w:customStyle="1" w:styleId="42">
    <w:name w:val="Стиль Заголовок 4"/>
    <w:aliases w:val="Знак1 + Times New Roman По ширине Перед:  5 пт..."/>
    <w:basedOn w:val="44"/>
    <w:autoRedefine/>
    <w:uiPriority w:val="99"/>
    <w:locked/>
    <w:rsid w:val="005A762D"/>
    <w:pPr>
      <w:numPr>
        <w:ilvl w:val="3"/>
        <w:numId w:val="1"/>
      </w:numPr>
      <w:tabs>
        <w:tab w:val="clear" w:pos="1134"/>
        <w:tab w:val="clear" w:pos="1985"/>
      </w:tabs>
      <w:spacing w:before="100" w:after="100" w:line="240" w:lineRule="auto"/>
      <w:ind w:firstLine="567"/>
    </w:pPr>
    <w:rPr>
      <w:b/>
      <w:bCs/>
      <w:i/>
      <w:kern w:val="0"/>
      <w:sz w:val="24"/>
      <w:lang w:val="x-none" w:eastAsia="x-none"/>
    </w:rPr>
  </w:style>
  <w:style w:type="paragraph" w:customStyle="1" w:styleId="afffffffff6">
    <w:name w:val="Абзац"/>
    <w:basedOn w:val="af6"/>
    <w:uiPriority w:val="99"/>
    <w:locked/>
    <w:rsid w:val="005A762D"/>
    <w:pPr>
      <w:spacing w:before="120"/>
    </w:pPr>
    <w:rPr>
      <w:rFonts w:eastAsia="Times New Roman"/>
      <w:sz w:val="24"/>
      <w:szCs w:val="24"/>
    </w:rPr>
  </w:style>
  <w:style w:type="paragraph" w:customStyle="1" w:styleId="afffffffff7">
    <w:name w:val="Содержание"/>
    <w:basedOn w:val="af6"/>
    <w:next w:val="af6"/>
    <w:uiPriority w:val="99"/>
    <w:locked/>
    <w:rsid w:val="005A762D"/>
    <w:pPr>
      <w:keepLines/>
      <w:pageBreakBefore/>
      <w:suppressAutoHyphens/>
      <w:spacing w:before="240" w:after="240"/>
      <w:jc w:val="center"/>
    </w:pPr>
    <w:rPr>
      <w:rFonts w:eastAsia="Times New Roman"/>
      <w:b/>
      <w:caps/>
      <w:spacing w:val="60"/>
      <w:sz w:val="32"/>
      <w:szCs w:val="24"/>
    </w:rPr>
  </w:style>
  <w:style w:type="paragraph" w:customStyle="1" w:styleId="afffffffff8">
    <w:name w:val="Заголовок табл."/>
    <w:basedOn w:val="af6"/>
    <w:uiPriority w:val="99"/>
    <w:locked/>
    <w:rsid w:val="005A762D"/>
    <w:pPr>
      <w:keepNext/>
      <w:suppressAutoHyphens/>
      <w:spacing w:after="120"/>
      <w:ind w:left="1134" w:right="1132"/>
      <w:jc w:val="center"/>
    </w:pPr>
    <w:rPr>
      <w:rFonts w:eastAsia="Times New Roman"/>
      <w:sz w:val="24"/>
      <w:szCs w:val="24"/>
    </w:rPr>
  </w:style>
  <w:style w:type="paragraph" w:customStyle="1" w:styleId="afffffffff9">
    <w:name w:val="Примечание"/>
    <w:basedOn w:val="af6"/>
    <w:uiPriority w:val="99"/>
    <w:locked/>
    <w:rsid w:val="005A762D"/>
    <w:pPr>
      <w:spacing w:before="120" w:after="120"/>
      <w:ind w:left="1418" w:hanging="1418"/>
    </w:pPr>
    <w:rPr>
      <w:rFonts w:eastAsia="Times New Roman"/>
      <w:i/>
      <w:sz w:val="24"/>
      <w:szCs w:val="24"/>
    </w:rPr>
  </w:style>
  <w:style w:type="paragraph" w:customStyle="1" w:styleId="afffffffffa">
    <w:name w:val="Наименование изделия"/>
    <w:basedOn w:val="affff2"/>
    <w:next w:val="afffffffc"/>
    <w:uiPriority w:val="99"/>
    <w:locked/>
    <w:rsid w:val="005A762D"/>
    <w:pPr>
      <w:keepNext/>
      <w:keepLines/>
      <w:pBdr>
        <w:bottom w:val="none" w:sz="0" w:space="0" w:color="auto"/>
      </w:pBdr>
      <w:suppressAutoHyphens/>
      <w:spacing w:before="120" w:after="120"/>
      <w:ind w:left="1134" w:right="1134"/>
      <w:contextualSpacing w:val="0"/>
      <w:jc w:val="center"/>
    </w:pPr>
    <w:rPr>
      <w:rFonts w:ascii="Times New Roman" w:hAnsi="Times New Roman"/>
      <w:b/>
      <w:bCs/>
      <w:caps/>
      <w:color w:val="auto"/>
      <w:spacing w:val="0"/>
      <w:sz w:val="28"/>
      <w:szCs w:val="20"/>
      <w:lang w:eastAsia="x-none"/>
    </w:rPr>
  </w:style>
  <w:style w:type="paragraph" w:customStyle="1" w:styleId="afffffffffb">
    <w:name w:val="Обозначение документа"/>
    <w:basedOn w:val="af6"/>
    <w:next w:val="af6"/>
    <w:uiPriority w:val="99"/>
    <w:locked/>
    <w:rsid w:val="005A762D"/>
    <w:pPr>
      <w:spacing w:before="240" w:after="480"/>
      <w:jc w:val="center"/>
    </w:pPr>
    <w:rPr>
      <w:rFonts w:eastAsia="Times New Roman"/>
      <w:caps/>
      <w:sz w:val="24"/>
      <w:szCs w:val="24"/>
    </w:rPr>
  </w:style>
  <w:style w:type="paragraph" w:customStyle="1" w:styleId="afffffffffc">
    <w:name w:val="Список возр."/>
    <w:basedOn w:val="afffffffff6"/>
    <w:uiPriority w:val="99"/>
    <w:locked/>
    <w:rsid w:val="005A762D"/>
  </w:style>
  <w:style w:type="paragraph" w:styleId="3f6">
    <w:name w:val="List 3"/>
    <w:basedOn w:val="af6"/>
    <w:uiPriority w:val="99"/>
    <w:locked/>
    <w:rsid w:val="005A762D"/>
    <w:pPr>
      <w:tabs>
        <w:tab w:val="num" w:pos="720"/>
      </w:tabs>
    </w:pPr>
    <w:rPr>
      <w:rFonts w:eastAsia="Times New Roman"/>
      <w:sz w:val="24"/>
      <w:szCs w:val="24"/>
    </w:rPr>
  </w:style>
  <w:style w:type="paragraph" w:styleId="4b">
    <w:name w:val="List 4"/>
    <w:basedOn w:val="af6"/>
    <w:uiPriority w:val="99"/>
    <w:locked/>
    <w:rsid w:val="005A762D"/>
    <w:pPr>
      <w:tabs>
        <w:tab w:val="num" w:pos="1080"/>
      </w:tabs>
    </w:pPr>
    <w:rPr>
      <w:rFonts w:eastAsia="Times New Roman"/>
      <w:sz w:val="24"/>
      <w:szCs w:val="24"/>
    </w:rPr>
  </w:style>
  <w:style w:type="paragraph" w:customStyle="1" w:styleId="afffffffffd">
    <w:name w:val="приложение"/>
    <w:basedOn w:val="afffffffff6"/>
    <w:next w:val="afffffffff6"/>
    <w:uiPriority w:val="99"/>
    <w:locked/>
    <w:rsid w:val="005A762D"/>
    <w:pPr>
      <w:pageBreakBefore/>
      <w:spacing w:before="0" w:after="120"/>
      <w:jc w:val="right"/>
    </w:pPr>
    <w:rPr>
      <w:b/>
    </w:rPr>
  </w:style>
  <w:style w:type="paragraph" w:styleId="3f7">
    <w:name w:val="Body Text Indent 3"/>
    <w:basedOn w:val="af6"/>
    <w:link w:val="3f8"/>
    <w:locked/>
    <w:rsid w:val="005A762D"/>
    <w:pPr>
      <w:ind w:left="567"/>
    </w:pPr>
    <w:rPr>
      <w:rFonts w:eastAsia="Times New Roman"/>
      <w:sz w:val="24"/>
      <w:lang w:val="x-none" w:eastAsia="x-none"/>
    </w:rPr>
  </w:style>
  <w:style w:type="character" w:customStyle="1" w:styleId="3f8">
    <w:name w:val="Основной текст с отступом 3 Знак"/>
    <w:link w:val="3f7"/>
    <w:rsid w:val="005A762D"/>
    <w:rPr>
      <w:rFonts w:eastAsia="Times New Roman"/>
      <w:sz w:val="24"/>
    </w:rPr>
  </w:style>
  <w:style w:type="character" w:customStyle="1" w:styleId="afffffffffe">
    <w:name w:val="Основной шрифт"/>
    <w:uiPriority w:val="99"/>
    <w:locked/>
    <w:rsid w:val="005A762D"/>
  </w:style>
  <w:style w:type="paragraph" w:customStyle="1" w:styleId="b">
    <w:name w:val="ОбычнИbй"/>
    <w:uiPriority w:val="99"/>
    <w:locked/>
    <w:rsid w:val="005A762D"/>
    <w:pPr>
      <w:widowControl w:val="0"/>
    </w:pPr>
    <w:rPr>
      <w:rFonts w:eastAsia="Times New Roman"/>
    </w:rPr>
  </w:style>
  <w:style w:type="paragraph" w:customStyle="1" w:styleId="FR2">
    <w:name w:val="FR2"/>
    <w:uiPriority w:val="99"/>
    <w:locked/>
    <w:rsid w:val="005A762D"/>
    <w:pPr>
      <w:widowControl w:val="0"/>
      <w:spacing w:line="360" w:lineRule="auto"/>
      <w:ind w:firstLine="500"/>
    </w:pPr>
    <w:rPr>
      <w:rFonts w:ascii="Courier New" w:eastAsia="Times New Roman" w:hAnsi="Courier New"/>
      <w:sz w:val="16"/>
    </w:rPr>
  </w:style>
  <w:style w:type="character" w:customStyle="1" w:styleId="250">
    <w:name w:val="Знак Знак25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paragraph" w:styleId="4c">
    <w:name w:val="List Number 4"/>
    <w:basedOn w:val="af6"/>
    <w:uiPriority w:val="99"/>
    <w:locked/>
    <w:rsid w:val="005A762D"/>
    <w:pPr>
      <w:tabs>
        <w:tab w:val="num" w:pos="1209"/>
      </w:tabs>
      <w:ind w:left="1209" w:hanging="360"/>
    </w:pPr>
    <w:rPr>
      <w:rFonts w:ascii="Garamond" w:eastAsia="Times New Roman" w:hAnsi="Garamond"/>
      <w:kern w:val="18"/>
      <w:sz w:val="24"/>
      <w:szCs w:val="24"/>
      <w:lang w:bidi="he-IL"/>
    </w:rPr>
  </w:style>
  <w:style w:type="paragraph" w:styleId="affffffffff">
    <w:name w:val="Block Text"/>
    <w:basedOn w:val="af6"/>
    <w:uiPriority w:val="99"/>
    <w:locked/>
    <w:rsid w:val="005A762D"/>
    <w:pPr>
      <w:spacing w:before="220" w:line="280" w:lineRule="auto"/>
      <w:ind w:left="142" w:right="113" w:firstLine="284"/>
    </w:pPr>
    <w:rPr>
      <w:rFonts w:eastAsia="Times New Roman"/>
      <w:sz w:val="24"/>
      <w:szCs w:val="24"/>
    </w:rPr>
  </w:style>
  <w:style w:type="paragraph" w:customStyle="1" w:styleId="affffffffff0">
    <w:name w:val="Обычный (таблица)"/>
    <w:basedOn w:val="af6"/>
    <w:uiPriority w:val="99"/>
    <w:locked/>
    <w:rsid w:val="005A762D"/>
    <w:pPr>
      <w:spacing w:line="360" w:lineRule="auto"/>
    </w:pPr>
    <w:rPr>
      <w:rFonts w:eastAsia="Times New Roman"/>
      <w:sz w:val="24"/>
      <w:szCs w:val="24"/>
    </w:rPr>
  </w:style>
  <w:style w:type="paragraph" w:customStyle="1" w:styleId="Heading3">
    <w:name w:val="Heading 3_Приложение"/>
    <w:basedOn w:val="36"/>
    <w:uiPriority w:val="99"/>
    <w:locked/>
    <w:rsid w:val="005A762D"/>
    <w:pPr>
      <w:numPr>
        <w:ilvl w:val="2"/>
        <w:numId w:val="1"/>
      </w:numPr>
      <w:tabs>
        <w:tab w:val="clear" w:pos="1418"/>
        <w:tab w:val="clear" w:pos="1701"/>
      </w:tabs>
      <w:suppressAutoHyphens/>
      <w:spacing w:before="240" w:after="60"/>
      <w:ind w:firstLine="567"/>
      <w:jc w:val="both"/>
    </w:pPr>
    <w:rPr>
      <w:b/>
      <w:bCs/>
      <w:i/>
      <w:kern w:val="0"/>
      <w:sz w:val="24"/>
      <w:szCs w:val="20"/>
      <w:lang w:val="x-none"/>
    </w:rPr>
  </w:style>
  <w:style w:type="paragraph" w:customStyle="1" w:styleId="TableHead">
    <w:name w:val="Table Head"/>
    <w:basedOn w:val="af6"/>
    <w:next w:val="af6"/>
    <w:autoRedefine/>
    <w:locked/>
    <w:rsid w:val="005A762D"/>
    <w:pPr>
      <w:suppressAutoHyphens/>
      <w:spacing w:before="120" w:after="60"/>
    </w:pPr>
    <w:rPr>
      <w:rFonts w:eastAsia="Times New Roman"/>
      <w:b/>
      <w:sz w:val="24"/>
      <w:szCs w:val="24"/>
      <w:lang w:eastAsia="he-IL" w:bidi="he-IL"/>
    </w:rPr>
  </w:style>
  <w:style w:type="character" w:customStyle="1" w:styleId="TableTextCharChar">
    <w:name w:val="Table Text Char Char"/>
    <w:locked/>
    <w:rsid w:val="005A762D"/>
    <w:rPr>
      <w:rFonts w:ascii="Book Antiqua" w:hAnsi="Book Antiqua" w:cs="Times New Roman"/>
      <w:sz w:val="16"/>
      <w:lang w:val="en-US" w:eastAsia="ru-RU" w:bidi="ar-SA"/>
    </w:rPr>
  </w:style>
  <w:style w:type="paragraph" w:customStyle="1" w:styleId="TableText-numbers">
    <w:name w:val="Table Text - numbers"/>
    <w:basedOn w:val="afffffffe"/>
    <w:uiPriority w:val="99"/>
    <w:locked/>
    <w:rsid w:val="005A762D"/>
    <w:pPr>
      <w:widowControl w:val="0"/>
      <w:numPr>
        <w:numId w:val="35"/>
      </w:numPr>
      <w:spacing w:line="240" w:lineRule="atLeast"/>
    </w:pPr>
  </w:style>
  <w:style w:type="paragraph" w:customStyle="1" w:styleId="afffffffb">
    <w:name w:val="Заголовок таблицы"/>
    <w:basedOn w:val="afffa"/>
    <w:uiPriority w:val="99"/>
    <w:locked/>
    <w:rsid w:val="005A762D"/>
    <w:pPr>
      <w:keepNext/>
      <w:keepLines/>
      <w:suppressAutoHyphens/>
      <w:spacing w:before="120" w:after="60" w:line="240" w:lineRule="auto"/>
      <w:ind w:right="34" w:hanging="17"/>
      <w:jc w:val="left"/>
    </w:pPr>
    <w:rPr>
      <w:bCs w:val="0"/>
      <w:color w:val="000000"/>
      <w:sz w:val="22"/>
      <w:lang w:eastAsia="he-IL" w:bidi="he-IL"/>
    </w:rPr>
  </w:style>
  <w:style w:type="paragraph" w:customStyle="1" w:styleId="TableText-simple">
    <w:name w:val="Table Text - simple"/>
    <w:basedOn w:val="af6"/>
    <w:link w:val="TableText-simpleCharChar"/>
    <w:uiPriority w:val="99"/>
    <w:locked/>
    <w:rsid w:val="005A762D"/>
    <w:pPr>
      <w:spacing w:before="60" w:after="60"/>
    </w:pPr>
    <w:rPr>
      <w:rFonts w:eastAsia="Times New Roman"/>
      <w:lang w:val="x-none" w:eastAsia="es-ES"/>
    </w:rPr>
  </w:style>
  <w:style w:type="character" w:customStyle="1" w:styleId="TableText-simpleCharChar">
    <w:name w:val="Table Text - simple Char Char"/>
    <w:link w:val="TableText-simple"/>
    <w:uiPriority w:val="99"/>
    <w:locked/>
    <w:rsid w:val="005A762D"/>
    <w:rPr>
      <w:rFonts w:eastAsia="Times New Roman"/>
      <w:lang w:eastAsia="es-ES"/>
    </w:rPr>
  </w:style>
  <w:style w:type="paragraph" w:customStyle="1" w:styleId="TableSmall">
    <w:name w:val="Table_Small"/>
    <w:basedOn w:val="af6"/>
    <w:uiPriority w:val="99"/>
    <w:locked/>
    <w:rsid w:val="005A762D"/>
    <w:pPr>
      <w:spacing w:before="40" w:after="40"/>
    </w:pPr>
    <w:rPr>
      <w:rFonts w:eastAsia="Times New Roman"/>
      <w:sz w:val="16"/>
      <w:szCs w:val="24"/>
    </w:rPr>
  </w:style>
  <w:style w:type="paragraph" w:customStyle="1" w:styleId="HPTableTitle">
    <w:name w:val="HP_Table_Title"/>
    <w:basedOn w:val="af6"/>
    <w:next w:val="af6"/>
    <w:uiPriority w:val="99"/>
    <w:locked/>
    <w:rsid w:val="005A762D"/>
    <w:pPr>
      <w:keepNext/>
      <w:keepLines/>
      <w:spacing w:before="240" w:after="60"/>
    </w:pPr>
    <w:rPr>
      <w:rFonts w:eastAsia="Times New Roman"/>
      <w:b/>
      <w:sz w:val="18"/>
      <w:szCs w:val="24"/>
    </w:rPr>
  </w:style>
  <w:style w:type="paragraph" w:customStyle="1" w:styleId="TableSmHeading">
    <w:name w:val="Table_Sm_Heading"/>
    <w:basedOn w:val="TableHeading0"/>
    <w:uiPriority w:val="99"/>
    <w:locked/>
    <w:rsid w:val="005A762D"/>
    <w:pPr>
      <w:spacing w:before="60"/>
    </w:pPr>
    <w:rPr>
      <w:sz w:val="16"/>
    </w:rPr>
  </w:style>
  <w:style w:type="paragraph" w:customStyle="1" w:styleId="TableHeading0">
    <w:name w:val="Table_Heading"/>
    <w:basedOn w:val="af6"/>
    <w:next w:val="Table"/>
    <w:uiPriority w:val="99"/>
    <w:locked/>
    <w:rsid w:val="005A762D"/>
    <w:pPr>
      <w:keepNext/>
      <w:keepLines/>
      <w:spacing w:before="40" w:after="40"/>
    </w:pPr>
    <w:rPr>
      <w:rFonts w:eastAsia="Times New Roman"/>
      <w:b/>
      <w:sz w:val="24"/>
      <w:szCs w:val="24"/>
    </w:rPr>
  </w:style>
  <w:style w:type="paragraph" w:customStyle="1" w:styleId="Numberedlist21">
    <w:name w:val="Numbered list 2.1"/>
    <w:basedOn w:val="18"/>
    <w:next w:val="af6"/>
    <w:uiPriority w:val="99"/>
    <w:locked/>
    <w:rsid w:val="005A762D"/>
    <w:pPr>
      <w:keepLines/>
      <w:pageBreakBefore w:val="0"/>
      <w:numPr>
        <w:numId w:val="1"/>
      </w:numPr>
      <w:tabs>
        <w:tab w:val="clear" w:pos="1304"/>
        <w:tab w:val="left" w:pos="720"/>
        <w:tab w:val="num" w:pos="2073"/>
      </w:tabs>
      <w:suppressAutoHyphens/>
      <w:spacing w:before="360" w:after="360" w:line="240" w:lineRule="auto"/>
      <w:ind w:hanging="720"/>
    </w:pPr>
    <w:rPr>
      <w:b/>
      <w:caps/>
      <w:sz w:val="24"/>
      <w:szCs w:val="20"/>
      <w:lang w:val="en-GB" w:eastAsia="x-none"/>
    </w:rPr>
  </w:style>
  <w:style w:type="paragraph" w:customStyle="1" w:styleId="TableSmHeadingRight">
    <w:name w:val="Table_Sm_Heading_Right"/>
    <w:basedOn w:val="TableSmHeading"/>
    <w:uiPriority w:val="99"/>
    <w:locked/>
    <w:rsid w:val="005A762D"/>
    <w:pPr>
      <w:jc w:val="right"/>
    </w:pPr>
  </w:style>
  <w:style w:type="paragraph" w:customStyle="1" w:styleId="affffffffff1">
    <w:name w:val="Имя компании_Лист изменений"/>
    <w:basedOn w:val="af6"/>
    <w:uiPriority w:val="99"/>
    <w:locked/>
    <w:rsid w:val="005A762D"/>
    <w:pPr>
      <w:keepNext/>
      <w:keepLines/>
      <w:widowControl w:val="0"/>
      <w:tabs>
        <w:tab w:val="center" w:pos="4678"/>
      </w:tabs>
      <w:spacing w:line="220" w:lineRule="atLeast"/>
      <w:jc w:val="right"/>
    </w:pPr>
    <w:rPr>
      <w:rFonts w:ascii="Arial Black" w:eastAsia="Times New Roman" w:hAnsi="Arial Black"/>
      <w:spacing w:val="-25"/>
      <w:kern w:val="28"/>
      <w:sz w:val="32"/>
      <w:szCs w:val="24"/>
    </w:rPr>
  </w:style>
  <w:style w:type="paragraph" w:customStyle="1" w:styleId="Heading1">
    <w:name w:val="Heading 1_Приложение"/>
    <w:basedOn w:val="18"/>
    <w:uiPriority w:val="99"/>
    <w:locked/>
    <w:rsid w:val="005A762D"/>
    <w:pPr>
      <w:keepLines/>
      <w:pageBreakBefore w:val="0"/>
      <w:numPr>
        <w:numId w:val="0"/>
      </w:numPr>
      <w:tabs>
        <w:tab w:val="clear" w:pos="1304"/>
        <w:tab w:val="left" w:pos="720"/>
      </w:tabs>
      <w:suppressAutoHyphens/>
      <w:spacing w:before="360" w:after="360" w:line="240" w:lineRule="auto"/>
      <w:ind w:firstLine="567"/>
    </w:pPr>
    <w:rPr>
      <w:b/>
      <w:bCs/>
      <w:caps/>
      <w:kern w:val="0"/>
      <w:sz w:val="24"/>
      <w:szCs w:val="20"/>
      <w:lang w:val="x-none"/>
    </w:rPr>
  </w:style>
  <w:style w:type="paragraph" w:customStyle="1" w:styleId="Visatext">
    <w:name w:val="Visa text"/>
    <w:basedOn w:val="af6"/>
    <w:link w:val="VisatextChar"/>
    <w:locked/>
    <w:rsid w:val="005A762D"/>
    <w:pPr>
      <w:spacing w:before="40" w:after="120" w:line="360" w:lineRule="auto"/>
    </w:pPr>
    <w:rPr>
      <w:rFonts w:eastAsia="Times New Roman"/>
      <w:sz w:val="24"/>
      <w:szCs w:val="24"/>
      <w:lang w:val="x-none" w:eastAsia="x-none"/>
    </w:rPr>
  </w:style>
  <w:style w:type="paragraph" w:customStyle="1" w:styleId="Visaheader">
    <w:name w:val="Visa header"/>
    <w:basedOn w:val="Visatext"/>
    <w:locked/>
    <w:rsid w:val="005A762D"/>
    <w:rPr>
      <w:b/>
      <w:bCs/>
      <w:caps/>
      <w:sz w:val="28"/>
    </w:rPr>
  </w:style>
  <w:style w:type="character" w:customStyle="1" w:styleId="VisatextChar">
    <w:name w:val="Visa text Char"/>
    <w:link w:val="Visatext"/>
    <w:locked/>
    <w:rsid w:val="005A762D"/>
    <w:rPr>
      <w:rFonts w:eastAsia="Times New Roman"/>
      <w:sz w:val="24"/>
      <w:szCs w:val="24"/>
      <w:lang w:val="x-none" w:eastAsia="x-none"/>
    </w:rPr>
  </w:style>
  <w:style w:type="paragraph" w:customStyle="1" w:styleId="2fc">
    <w:name w:val="Название 2"/>
    <w:basedOn w:val="affff2"/>
    <w:locked/>
    <w:rsid w:val="005A762D"/>
    <w:pPr>
      <w:pBdr>
        <w:bottom w:val="none" w:sz="0" w:space="0" w:color="auto"/>
      </w:pBdr>
      <w:spacing w:before="360" w:after="360"/>
      <w:contextualSpacing w:val="0"/>
      <w:jc w:val="center"/>
    </w:pPr>
    <w:rPr>
      <w:rFonts w:ascii="Times New Roman" w:eastAsia="MS Mincho" w:hAnsi="Times New Roman"/>
      <w:b/>
      <w:color w:val="auto"/>
      <w:spacing w:val="0"/>
      <w:sz w:val="28"/>
      <w:szCs w:val="28"/>
      <w:lang w:eastAsia="x-none"/>
    </w:rPr>
  </w:style>
  <w:style w:type="paragraph" w:customStyle="1" w:styleId="Visadate">
    <w:name w:val="Visa date"/>
    <w:basedOn w:val="Visatext"/>
    <w:locked/>
    <w:rsid w:val="005A762D"/>
    <w:pPr>
      <w:jc w:val="center"/>
    </w:pPr>
    <w:rPr>
      <w:szCs w:val="20"/>
    </w:rPr>
  </w:style>
  <w:style w:type="paragraph" w:customStyle="1" w:styleId="DocumentTitle">
    <w:name w:val="Document Title"/>
    <w:basedOn w:val="af6"/>
    <w:locked/>
    <w:rsid w:val="005A762D"/>
    <w:pPr>
      <w:keepNext/>
      <w:keepLines/>
      <w:widowControl w:val="0"/>
      <w:tabs>
        <w:tab w:val="left" w:pos="0"/>
      </w:tabs>
      <w:spacing w:line="360" w:lineRule="exact"/>
      <w:ind w:right="-6"/>
      <w:jc w:val="center"/>
    </w:pPr>
    <w:rPr>
      <w:rFonts w:eastAsia="Times New Roman"/>
      <w:b/>
      <w:bCs/>
      <w:kern w:val="28"/>
      <w:sz w:val="24"/>
      <w:szCs w:val="24"/>
      <w:lang w:val="en-US"/>
    </w:rPr>
  </w:style>
  <w:style w:type="paragraph" w:customStyle="1" w:styleId="affffffffff2">
    <w:name w:val="ГС_Основной_текст"/>
    <w:uiPriority w:val="99"/>
    <w:locked/>
    <w:rsid w:val="005A762D"/>
    <w:pPr>
      <w:tabs>
        <w:tab w:val="left" w:pos="851"/>
      </w:tabs>
      <w:spacing w:before="60" w:after="60" w:line="360" w:lineRule="auto"/>
      <w:ind w:firstLine="851"/>
      <w:jc w:val="both"/>
    </w:pPr>
    <w:rPr>
      <w:rFonts w:eastAsia="Times New Roman"/>
      <w:sz w:val="24"/>
      <w:szCs w:val="24"/>
    </w:rPr>
  </w:style>
  <w:style w:type="paragraph" w:customStyle="1" w:styleId="ac">
    <w:name w:val="ГС_Список_МаркОтст"/>
    <w:uiPriority w:val="99"/>
    <w:locked/>
    <w:rsid w:val="005A762D"/>
    <w:pPr>
      <w:numPr>
        <w:numId w:val="36"/>
      </w:numPr>
      <w:tabs>
        <w:tab w:val="left" w:pos="851"/>
        <w:tab w:val="left" w:pos="1588"/>
        <w:tab w:val="left" w:pos="1985"/>
      </w:tabs>
      <w:spacing w:after="60" w:line="360" w:lineRule="auto"/>
      <w:jc w:val="both"/>
    </w:pPr>
    <w:rPr>
      <w:rFonts w:eastAsia="Times New Roman"/>
      <w:sz w:val="24"/>
    </w:rPr>
  </w:style>
  <w:style w:type="paragraph" w:customStyle="1" w:styleId="MMTopic1">
    <w:name w:val="MM Topic 1"/>
    <w:basedOn w:val="18"/>
    <w:uiPriority w:val="99"/>
    <w:locked/>
    <w:rsid w:val="005A762D"/>
    <w:pPr>
      <w:keepLines/>
      <w:pageBreakBefore w:val="0"/>
      <w:widowControl w:val="0"/>
      <w:numPr>
        <w:numId w:val="0"/>
      </w:numPr>
      <w:tabs>
        <w:tab w:val="clear" w:pos="1304"/>
        <w:tab w:val="num" w:pos="643"/>
      </w:tabs>
      <w:suppressAutoHyphens/>
      <w:adjustRightInd w:val="0"/>
      <w:spacing w:before="360" w:after="360" w:line="360" w:lineRule="atLeast"/>
      <w:ind w:left="643" w:hanging="360"/>
      <w:jc w:val="both"/>
      <w:textAlignment w:val="baseline"/>
    </w:pPr>
    <w:rPr>
      <w:b/>
      <w:bCs/>
      <w:caps/>
      <w:kern w:val="32"/>
      <w:sz w:val="24"/>
      <w:szCs w:val="36"/>
      <w:lang w:val="x-none"/>
    </w:rPr>
  </w:style>
  <w:style w:type="paragraph" w:customStyle="1" w:styleId="affffffffff3">
    <w:name w:val="Основной текст абзаца с отступом"/>
    <w:basedOn w:val="af6"/>
    <w:link w:val="Char0"/>
    <w:uiPriority w:val="99"/>
    <w:locked/>
    <w:rsid w:val="005A762D"/>
    <w:pPr>
      <w:spacing w:before="40" w:line="360" w:lineRule="auto"/>
      <w:ind w:firstLine="360"/>
    </w:pPr>
    <w:rPr>
      <w:rFonts w:eastAsia="Times New Roman"/>
      <w:sz w:val="24"/>
      <w:lang w:val="x-none" w:eastAsia="x-none"/>
    </w:rPr>
  </w:style>
  <w:style w:type="paragraph" w:customStyle="1" w:styleId="1fb">
    <w:name w:val="Список 1"/>
    <w:basedOn w:val="af6"/>
    <w:uiPriority w:val="99"/>
    <w:locked/>
    <w:rsid w:val="005A762D"/>
    <w:pPr>
      <w:spacing w:before="40" w:line="360" w:lineRule="auto"/>
    </w:pPr>
    <w:rPr>
      <w:rFonts w:eastAsia="Times New Roman"/>
      <w:sz w:val="24"/>
      <w:szCs w:val="24"/>
    </w:rPr>
  </w:style>
  <w:style w:type="character" w:customStyle="1" w:styleId="Char0">
    <w:name w:val="Основной текст абзаца с отступом Char"/>
    <w:link w:val="affffffffff3"/>
    <w:uiPriority w:val="99"/>
    <w:locked/>
    <w:rsid w:val="005A762D"/>
    <w:rPr>
      <w:rFonts w:eastAsia="Times New Roman"/>
      <w:sz w:val="24"/>
    </w:rPr>
  </w:style>
  <w:style w:type="paragraph" w:customStyle="1" w:styleId="af5">
    <w:name w:val="Перечисление_ненумерованное"/>
    <w:basedOn w:val="af6"/>
    <w:uiPriority w:val="99"/>
    <w:locked/>
    <w:rsid w:val="005A762D"/>
    <w:pPr>
      <w:numPr>
        <w:numId w:val="37"/>
      </w:numPr>
      <w:spacing w:before="40"/>
    </w:pPr>
    <w:rPr>
      <w:rFonts w:eastAsia="Times New Roman"/>
      <w:sz w:val="24"/>
      <w:szCs w:val="24"/>
    </w:rPr>
  </w:style>
  <w:style w:type="paragraph" w:customStyle="1" w:styleId="23">
    <w:name w:val="Список2"/>
    <w:uiPriority w:val="99"/>
    <w:locked/>
    <w:rsid w:val="005A762D"/>
    <w:pPr>
      <w:numPr>
        <w:numId w:val="38"/>
      </w:numPr>
      <w:spacing w:line="360" w:lineRule="auto"/>
    </w:pPr>
    <w:rPr>
      <w:rFonts w:eastAsia="Times New Roman"/>
      <w:sz w:val="24"/>
      <w:szCs w:val="24"/>
      <w:lang w:val="en-US"/>
    </w:rPr>
  </w:style>
  <w:style w:type="paragraph" w:customStyle="1" w:styleId="TableHeader">
    <w:name w:val="Table Header"/>
    <w:link w:val="TableHeaderChar"/>
    <w:uiPriority w:val="99"/>
    <w:locked/>
    <w:rsid w:val="005A762D"/>
    <w:pPr>
      <w:keepNext/>
      <w:keepLines/>
      <w:spacing w:before="40" w:after="40"/>
    </w:pPr>
    <w:rPr>
      <w:rFonts w:ascii="Arial" w:eastAsia="Times New Roman" w:hAnsi="Arial" w:cs="Arial"/>
      <w:b/>
      <w:bCs/>
      <w:color w:val="003366"/>
      <w:sz w:val="18"/>
      <w:szCs w:val="18"/>
      <w:lang w:val="en-US" w:eastAsia="en-US" w:bidi="he-IL"/>
    </w:rPr>
  </w:style>
  <w:style w:type="paragraph" w:customStyle="1" w:styleId="List1number">
    <w:name w:val="List 1 (number)"/>
    <w:uiPriority w:val="99"/>
    <w:locked/>
    <w:rsid w:val="005A762D"/>
    <w:pPr>
      <w:numPr>
        <w:numId w:val="39"/>
      </w:numPr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List2alpha">
    <w:name w:val="List 2 (alpha)"/>
    <w:uiPriority w:val="99"/>
    <w:locked/>
    <w:rsid w:val="005A762D"/>
    <w:pPr>
      <w:numPr>
        <w:ilvl w:val="1"/>
        <w:numId w:val="39"/>
      </w:numPr>
      <w:spacing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Note">
    <w:name w:val="Note"/>
    <w:next w:val="affff9"/>
    <w:uiPriority w:val="99"/>
    <w:locked/>
    <w:rsid w:val="005A762D"/>
    <w:pPr>
      <w:spacing w:before="80" w:after="80"/>
      <w:ind w:left="2520" w:hanging="720"/>
    </w:pPr>
    <w:rPr>
      <w:rFonts w:ascii="Arial" w:eastAsia="Times New Roman" w:hAnsi="Arial" w:cs="Arial"/>
      <w:i/>
      <w:iCs/>
      <w:sz w:val="18"/>
      <w:szCs w:val="18"/>
      <w:lang w:val="en-US" w:eastAsia="en-US" w:bidi="he-IL"/>
    </w:rPr>
  </w:style>
  <w:style w:type="paragraph" w:customStyle="1" w:styleId="Figure">
    <w:name w:val="Figure"/>
    <w:uiPriority w:val="99"/>
    <w:locked/>
    <w:rsid w:val="005A762D"/>
    <w:pPr>
      <w:keepNext/>
      <w:keepLines/>
      <w:spacing w:before="80" w:after="80"/>
      <w:ind w:left="1440"/>
    </w:pPr>
    <w:rPr>
      <w:rFonts w:eastAsia="Times New Roman"/>
      <w:sz w:val="22"/>
      <w:szCs w:val="22"/>
      <w:lang w:val="en-US" w:eastAsia="en-US" w:bidi="he-IL"/>
    </w:rPr>
  </w:style>
  <w:style w:type="paragraph" w:customStyle="1" w:styleId="List3roman">
    <w:name w:val="List 3 (roman)"/>
    <w:uiPriority w:val="99"/>
    <w:locked/>
    <w:rsid w:val="005A762D"/>
    <w:pPr>
      <w:numPr>
        <w:ilvl w:val="2"/>
        <w:numId w:val="39"/>
      </w:numPr>
      <w:tabs>
        <w:tab w:val="left" w:pos="2520"/>
      </w:tabs>
      <w:spacing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Step3">
    <w:name w:val="Step 3"/>
    <w:basedOn w:val="af6"/>
    <w:uiPriority w:val="99"/>
    <w:locked/>
    <w:rsid w:val="005A762D"/>
    <w:pPr>
      <w:numPr>
        <w:numId w:val="40"/>
      </w:numPr>
      <w:tabs>
        <w:tab w:val="left" w:pos="2275"/>
      </w:tabs>
      <w:spacing w:after="60"/>
    </w:pPr>
    <w:rPr>
      <w:rFonts w:eastAsia="Times New Roman"/>
      <w:sz w:val="22"/>
      <w:szCs w:val="24"/>
    </w:rPr>
  </w:style>
  <w:style w:type="paragraph" w:customStyle="1" w:styleId="TableBody">
    <w:name w:val="Table Body"/>
    <w:link w:val="TableBodyChar"/>
    <w:uiPriority w:val="99"/>
    <w:locked/>
    <w:rsid w:val="005A762D"/>
    <w:pPr>
      <w:keepNext/>
      <w:keepLines/>
      <w:spacing w:before="40" w:after="40"/>
    </w:pPr>
    <w:rPr>
      <w:rFonts w:eastAsia="Times New Roman"/>
      <w:lang w:val="en-US" w:eastAsia="en-US" w:bidi="he-IL"/>
    </w:rPr>
  </w:style>
  <w:style w:type="character" w:customStyle="1" w:styleId="TableBodyChar">
    <w:name w:val="Table Body Char"/>
    <w:link w:val="TableBody"/>
    <w:uiPriority w:val="99"/>
    <w:locked/>
    <w:rsid w:val="005A762D"/>
    <w:rPr>
      <w:rFonts w:eastAsia="Times New Roman"/>
      <w:lang w:val="en-US" w:eastAsia="en-US" w:bidi="he-IL"/>
    </w:rPr>
  </w:style>
  <w:style w:type="character" w:customStyle="1" w:styleId="TableHeaderChar">
    <w:name w:val="Table Header Char"/>
    <w:link w:val="TableHeader"/>
    <w:uiPriority w:val="99"/>
    <w:locked/>
    <w:rsid w:val="005A762D"/>
    <w:rPr>
      <w:rFonts w:ascii="Arial" w:eastAsia="Times New Roman" w:hAnsi="Arial" w:cs="Arial"/>
      <w:b/>
      <w:bCs/>
      <w:color w:val="003366"/>
      <w:sz w:val="18"/>
      <w:szCs w:val="18"/>
      <w:lang w:val="en-US" w:eastAsia="en-US" w:bidi="he-IL"/>
    </w:rPr>
  </w:style>
  <w:style w:type="paragraph" w:customStyle="1" w:styleId="Bullet1square">
    <w:name w:val="Bullet 1 (square)"/>
    <w:link w:val="Bullet1squareChar"/>
    <w:uiPriority w:val="99"/>
    <w:locked/>
    <w:rsid w:val="005A762D"/>
    <w:pPr>
      <w:numPr>
        <w:numId w:val="41"/>
      </w:numPr>
      <w:spacing w:after="80"/>
    </w:pPr>
    <w:rPr>
      <w:rFonts w:eastAsia="Times New Roman"/>
      <w:sz w:val="22"/>
      <w:szCs w:val="22"/>
      <w:lang w:val="en-US" w:eastAsia="en-US" w:bidi="he-IL"/>
    </w:rPr>
  </w:style>
  <w:style w:type="character" w:customStyle="1" w:styleId="Bullet1squareChar">
    <w:name w:val="Bullet 1 (square) Char"/>
    <w:link w:val="Bullet1square"/>
    <w:uiPriority w:val="99"/>
    <w:locked/>
    <w:rsid w:val="005A762D"/>
    <w:rPr>
      <w:rFonts w:eastAsia="Times New Roman"/>
      <w:sz w:val="22"/>
      <w:szCs w:val="22"/>
      <w:lang w:val="en-US" w:eastAsia="en-US" w:bidi="he-IL"/>
    </w:rPr>
  </w:style>
  <w:style w:type="paragraph" w:customStyle="1" w:styleId="Bullet2round">
    <w:name w:val="Bullet 2 (round)"/>
    <w:link w:val="Bullet2roundChar"/>
    <w:uiPriority w:val="99"/>
    <w:locked/>
    <w:rsid w:val="005A762D"/>
    <w:pPr>
      <w:numPr>
        <w:numId w:val="42"/>
      </w:numPr>
      <w:spacing w:after="80"/>
    </w:pPr>
    <w:rPr>
      <w:rFonts w:eastAsia="Times New Roman"/>
      <w:sz w:val="22"/>
      <w:szCs w:val="22"/>
      <w:lang w:val="en-US" w:eastAsia="en-US" w:bidi="he-IL"/>
    </w:rPr>
  </w:style>
  <w:style w:type="character" w:customStyle="1" w:styleId="Bullet2roundChar">
    <w:name w:val="Bullet 2 (round) Char"/>
    <w:link w:val="Bullet2round"/>
    <w:uiPriority w:val="99"/>
    <w:locked/>
    <w:rsid w:val="005A762D"/>
    <w:rPr>
      <w:rFonts w:eastAsia="Times New Roman"/>
      <w:sz w:val="22"/>
      <w:szCs w:val="22"/>
      <w:lang w:val="en-US" w:eastAsia="en-US" w:bidi="he-IL"/>
    </w:rPr>
  </w:style>
  <w:style w:type="paragraph" w:customStyle="1" w:styleId="tableheader0">
    <w:name w:val="tableheader"/>
    <w:basedOn w:val="af6"/>
    <w:uiPriority w:val="99"/>
    <w:locked/>
    <w:rsid w:val="005A762D"/>
    <w:pPr>
      <w:keepNext/>
      <w:spacing w:before="40" w:after="40"/>
    </w:pPr>
    <w:rPr>
      <w:rFonts w:eastAsia="Times New Roman" w:cs="Arial"/>
      <w:b/>
      <w:bCs/>
      <w:color w:val="003366"/>
      <w:sz w:val="18"/>
      <w:szCs w:val="18"/>
    </w:rPr>
  </w:style>
  <w:style w:type="paragraph" w:customStyle="1" w:styleId="DocumentType">
    <w:name w:val="Document Type"/>
    <w:uiPriority w:val="99"/>
    <w:locked/>
    <w:rsid w:val="005A762D"/>
    <w:pPr>
      <w:spacing w:after="400"/>
    </w:pPr>
    <w:rPr>
      <w:rFonts w:ascii="Arial" w:eastAsia="Times New Roman" w:hAnsi="Arial" w:cs="Arial"/>
      <w:sz w:val="48"/>
      <w:szCs w:val="48"/>
      <w:lang w:val="en-US" w:eastAsia="en-US" w:bidi="he-IL"/>
    </w:rPr>
  </w:style>
  <w:style w:type="paragraph" w:customStyle="1" w:styleId="DocumentInformation">
    <w:name w:val="Document Information"/>
    <w:uiPriority w:val="99"/>
    <w:locked/>
    <w:rsid w:val="005A762D"/>
    <w:pPr>
      <w:spacing w:before="120" w:after="120"/>
    </w:pPr>
    <w:rPr>
      <w:rFonts w:eastAsia="Times New Roman"/>
      <w:sz w:val="24"/>
      <w:szCs w:val="24"/>
      <w:lang w:val="en-US" w:eastAsia="en-US" w:bidi="he-IL"/>
    </w:rPr>
  </w:style>
  <w:style w:type="paragraph" w:customStyle="1" w:styleId="Profile">
    <w:name w:val="Profile"/>
    <w:uiPriority w:val="99"/>
    <w:locked/>
    <w:rsid w:val="005A762D"/>
    <w:pPr>
      <w:spacing w:before="80"/>
    </w:pPr>
    <w:rPr>
      <w:rFonts w:eastAsia="Times New Roman"/>
      <w:lang w:val="en-US" w:eastAsia="en-US" w:bidi="he-IL"/>
    </w:rPr>
  </w:style>
  <w:style w:type="paragraph" w:customStyle="1" w:styleId="ProfileField">
    <w:name w:val="Profile Field"/>
    <w:uiPriority w:val="99"/>
    <w:locked/>
    <w:rsid w:val="005A762D"/>
    <w:pPr>
      <w:spacing w:before="80"/>
    </w:pPr>
    <w:rPr>
      <w:rFonts w:eastAsia="Times New Roman"/>
      <w:b/>
      <w:bCs/>
      <w:lang w:val="en-US" w:eastAsia="en-US" w:bidi="he-IL"/>
    </w:rPr>
  </w:style>
  <w:style w:type="paragraph" w:customStyle="1" w:styleId="Contents">
    <w:name w:val="Contents"/>
    <w:uiPriority w:val="99"/>
    <w:locked/>
    <w:rsid w:val="005A762D"/>
    <w:pPr>
      <w:spacing w:before="800" w:after="480"/>
      <w:jc w:val="center"/>
      <w:outlineLvl w:val="0"/>
    </w:pPr>
    <w:rPr>
      <w:rFonts w:ascii="Arial" w:eastAsia="Times New Roman" w:hAnsi="Arial" w:cs="Arial"/>
      <w:b/>
      <w:color w:val="003366"/>
      <w:sz w:val="40"/>
      <w:lang w:val="en-US" w:eastAsia="en-US" w:bidi="he-IL"/>
    </w:rPr>
  </w:style>
  <w:style w:type="paragraph" w:customStyle="1" w:styleId="FirstFooter">
    <w:name w:val="First Footer"/>
    <w:basedOn w:val="afe"/>
    <w:uiPriority w:val="99"/>
    <w:locked/>
    <w:rsid w:val="005A762D"/>
    <w:pPr>
      <w:keepLines/>
      <w:tabs>
        <w:tab w:val="clear" w:pos="4677"/>
        <w:tab w:val="clear" w:pos="9355"/>
        <w:tab w:val="center" w:pos="4320"/>
      </w:tabs>
      <w:spacing w:before="80" w:after="80"/>
      <w:jc w:val="right"/>
    </w:pPr>
    <w:rPr>
      <w:rFonts w:ascii="Arial" w:eastAsia="Times New Roman" w:hAnsi="Arial"/>
      <w:sz w:val="18"/>
      <w:lang w:val="en-US" w:eastAsia="en-US" w:bidi="he-IL"/>
    </w:rPr>
  </w:style>
  <w:style w:type="paragraph" w:customStyle="1" w:styleId="IndexTitle">
    <w:name w:val="Index Title"/>
    <w:next w:val="1fc"/>
    <w:uiPriority w:val="99"/>
    <w:locked/>
    <w:rsid w:val="005A762D"/>
    <w:pPr>
      <w:pBdr>
        <w:bottom w:val="single" w:sz="4" w:space="1" w:color="auto"/>
      </w:pBdr>
      <w:spacing w:before="800" w:after="240"/>
      <w:outlineLvl w:val="0"/>
    </w:pPr>
    <w:rPr>
      <w:rFonts w:ascii="Arial" w:eastAsia="Times New Roman" w:hAnsi="Arial" w:cs="Arial"/>
      <w:b/>
      <w:bCs/>
      <w:smallCaps/>
      <w:color w:val="FF6600"/>
      <w:sz w:val="48"/>
      <w:szCs w:val="48"/>
      <w:lang w:val="en-US" w:eastAsia="en-US" w:bidi="he-IL"/>
    </w:rPr>
  </w:style>
  <w:style w:type="paragraph" w:styleId="1fc">
    <w:name w:val="index 1"/>
    <w:basedOn w:val="af6"/>
    <w:next w:val="affff9"/>
    <w:uiPriority w:val="99"/>
    <w:semiHidden/>
    <w:locked/>
    <w:rsid w:val="005A762D"/>
    <w:pPr>
      <w:ind w:left="240" w:hanging="240"/>
    </w:pPr>
    <w:rPr>
      <w:rFonts w:eastAsia="Times New Roman"/>
      <w:sz w:val="24"/>
      <w:szCs w:val="24"/>
      <w:lang w:val="en-US" w:bidi="he-IL"/>
    </w:rPr>
  </w:style>
  <w:style w:type="paragraph" w:customStyle="1" w:styleId="ReleaseNotesTitle">
    <w:name w:val="ReleaseNotes Title"/>
    <w:uiPriority w:val="99"/>
    <w:locked/>
    <w:rsid w:val="005A762D"/>
    <w:pPr>
      <w:spacing w:before="240" w:after="240"/>
      <w:jc w:val="center"/>
    </w:pPr>
    <w:rPr>
      <w:rFonts w:ascii="Arial" w:eastAsia="Times New Roman" w:hAnsi="Arial" w:cs="Arial"/>
      <w:b/>
      <w:bCs/>
      <w:sz w:val="28"/>
      <w:szCs w:val="28"/>
      <w:lang w:val="en-US" w:eastAsia="en-US" w:bidi="he-IL"/>
    </w:rPr>
  </w:style>
  <w:style w:type="character" w:customStyle="1" w:styleId="Command">
    <w:name w:val="Command"/>
    <w:uiPriority w:val="99"/>
    <w:locked/>
    <w:rsid w:val="005A762D"/>
    <w:rPr>
      <w:rFonts w:ascii="Arial" w:hAnsi="Arial" w:cs="Arial"/>
      <w:b/>
      <w:bCs/>
      <w:sz w:val="20"/>
      <w:szCs w:val="20"/>
    </w:rPr>
  </w:style>
  <w:style w:type="paragraph" w:customStyle="1" w:styleId="Code">
    <w:name w:val="Code"/>
    <w:uiPriority w:val="99"/>
    <w:locked/>
    <w:rsid w:val="005A762D"/>
    <w:pPr>
      <w:spacing w:before="80" w:after="80"/>
      <w:ind w:left="1440"/>
    </w:pPr>
    <w:rPr>
      <w:rFonts w:ascii="Courier New" w:eastAsia="Times New Roman" w:hAnsi="Courier New" w:cs="Courier New"/>
      <w:noProof/>
      <w:lang w:val="en-US" w:eastAsia="en-US" w:bidi="he-IL"/>
    </w:rPr>
  </w:style>
  <w:style w:type="paragraph" w:customStyle="1" w:styleId="ConfidentialInformation">
    <w:name w:val="Confidential Information"/>
    <w:uiPriority w:val="99"/>
    <w:locked/>
    <w:rsid w:val="005A762D"/>
    <w:pPr>
      <w:spacing w:before="80" w:after="80"/>
    </w:pPr>
    <w:rPr>
      <w:rFonts w:eastAsia="Times New Roman"/>
      <w:sz w:val="18"/>
      <w:szCs w:val="18"/>
      <w:lang w:val="en-US" w:eastAsia="en-US" w:bidi="he-IL"/>
    </w:rPr>
  </w:style>
  <w:style w:type="paragraph" w:customStyle="1" w:styleId="FooterFirst">
    <w:name w:val="Footer First"/>
    <w:uiPriority w:val="99"/>
    <w:locked/>
    <w:rsid w:val="005A762D"/>
    <w:pPr>
      <w:keepLines/>
      <w:jc w:val="right"/>
    </w:pPr>
    <w:rPr>
      <w:rFonts w:ascii="Arial" w:eastAsia="Times New Roman" w:hAnsi="Arial"/>
      <w:sz w:val="18"/>
      <w:szCs w:val="18"/>
      <w:lang w:val="en-US" w:eastAsia="en-US" w:bidi="he-IL"/>
    </w:rPr>
  </w:style>
  <w:style w:type="paragraph" w:styleId="2fd">
    <w:name w:val="index 2"/>
    <w:basedOn w:val="af6"/>
    <w:next w:val="af6"/>
    <w:autoRedefine/>
    <w:uiPriority w:val="99"/>
    <w:semiHidden/>
    <w:locked/>
    <w:rsid w:val="005A762D"/>
    <w:pPr>
      <w:ind w:left="480" w:hanging="240"/>
    </w:pPr>
    <w:rPr>
      <w:rFonts w:eastAsia="Times New Roman"/>
      <w:sz w:val="24"/>
      <w:szCs w:val="24"/>
      <w:lang w:bidi="he-IL"/>
    </w:rPr>
  </w:style>
  <w:style w:type="paragraph" w:customStyle="1" w:styleId="List-intro">
    <w:name w:val="List-intro"/>
    <w:next w:val="affff9"/>
    <w:uiPriority w:val="99"/>
    <w:locked/>
    <w:rsid w:val="005A762D"/>
    <w:pPr>
      <w:keepNext/>
      <w:spacing w:before="80" w:after="80"/>
      <w:ind w:left="1440"/>
    </w:pPr>
    <w:rPr>
      <w:rFonts w:eastAsia="Times New Roman"/>
      <w:sz w:val="22"/>
      <w:szCs w:val="22"/>
      <w:lang w:val="en-US" w:eastAsia="en-US" w:bidi="he-IL"/>
    </w:rPr>
  </w:style>
  <w:style w:type="paragraph" w:customStyle="1" w:styleId="HeaderPortrait">
    <w:name w:val="Header Portrait"/>
    <w:uiPriority w:val="99"/>
    <w:locked/>
    <w:rsid w:val="005A762D"/>
    <w:pPr>
      <w:pBdr>
        <w:bottom w:val="single" w:sz="8" w:space="1" w:color="auto"/>
      </w:pBdr>
      <w:jc w:val="right"/>
    </w:pPr>
    <w:rPr>
      <w:rFonts w:ascii="Verdana" w:eastAsia="Times New Roman" w:hAnsi="Verdana" w:cs="Arial"/>
      <w:b/>
      <w:color w:val="003366"/>
      <w:sz w:val="18"/>
      <w:szCs w:val="18"/>
      <w:lang w:val="en-US" w:eastAsia="en-US" w:bidi="he-IL"/>
    </w:rPr>
  </w:style>
  <w:style w:type="paragraph" w:customStyle="1" w:styleId="FooterPortrait">
    <w:name w:val="Footer Portrait"/>
    <w:uiPriority w:val="99"/>
    <w:locked/>
    <w:rsid w:val="005A762D"/>
    <w:pPr>
      <w:keepLines/>
      <w:jc w:val="right"/>
    </w:pPr>
    <w:rPr>
      <w:rFonts w:ascii="Arial" w:eastAsia="Times New Roman" w:hAnsi="Arial"/>
      <w:sz w:val="18"/>
      <w:szCs w:val="18"/>
      <w:lang w:val="en-US" w:eastAsia="en-US" w:bidi="he-IL"/>
    </w:rPr>
  </w:style>
  <w:style w:type="paragraph" w:customStyle="1" w:styleId="ReleaseNotesHeader">
    <w:name w:val="ReleaseNotes Header"/>
    <w:basedOn w:val="TableHeader"/>
    <w:uiPriority w:val="99"/>
    <w:locked/>
    <w:rsid w:val="005A762D"/>
  </w:style>
  <w:style w:type="paragraph" w:customStyle="1" w:styleId="HeaderLandscape">
    <w:name w:val="Header Landscape"/>
    <w:uiPriority w:val="99"/>
    <w:locked/>
    <w:rsid w:val="005A762D"/>
    <w:pPr>
      <w:pBdr>
        <w:bottom w:val="single" w:sz="8" w:space="1" w:color="auto"/>
      </w:pBdr>
    </w:pPr>
    <w:rPr>
      <w:rFonts w:ascii="Verdana" w:eastAsia="Times New Roman" w:hAnsi="Verdana" w:cs="Arial"/>
      <w:b/>
      <w:bCs/>
      <w:color w:val="003366"/>
      <w:sz w:val="18"/>
      <w:szCs w:val="18"/>
      <w:lang w:val="en-US" w:eastAsia="en-US" w:bidi="he-IL"/>
    </w:rPr>
  </w:style>
  <w:style w:type="paragraph" w:customStyle="1" w:styleId="FooterLandscape">
    <w:name w:val="Footer Landscape"/>
    <w:uiPriority w:val="99"/>
    <w:locked/>
    <w:rsid w:val="005A762D"/>
    <w:pPr>
      <w:keepLines/>
    </w:pPr>
    <w:rPr>
      <w:rFonts w:ascii="Arial" w:eastAsia="Times New Roman" w:hAnsi="Arial" w:cs="Arial"/>
      <w:sz w:val="18"/>
      <w:szCs w:val="18"/>
      <w:lang w:val="en-US" w:eastAsia="en-US" w:bidi="he-IL"/>
    </w:rPr>
  </w:style>
  <w:style w:type="character" w:customStyle="1" w:styleId="name1">
    <w:name w:val="name1"/>
    <w:uiPriority w:val="99"/>
    <w:locked/>
    <w:rsid w:val="005A762D"/>
    <w:rPr>
      <w:rFonts w:ascii="Arial Black" w:hAnsi="Arial Black" w:cs="Arial"/>
      <w:color w:val="000000"/>
      <w:sz w:val="32"/>
      <w:szCs w:val="32"/>
    </w:rPr>
  </w:style>
  <w:style w:type="paragraph" w:customStyle="1" w:styleId="ApplicationName">
    <w:name w:val="Application Name"/>
    <w:uiPriority w:val="99"/>
    <w:locked/>
    <w:rsid w:val="005A762D"/>
    <w:pPr>
      <w:spacing w:before="3200"/>
    </w:pPr>
    <w:rPr>
      <w:rFonts w:ascii="Arial" w:eastAsia="Times New Roman" w:hAnsi="Arial" w:cs="Arial"/>
      <w:b/>
      <w:bCs/>
      <w:sz w:val="56"/>
      <w:szCs w:val="56"/>
      <w:lang w:val="en-US" w:eastAsia="en-US" w:bidi="he-IL"/>
    </w:rPr>
  </w:style>
  <w:style w:type="paragraph" w:customStyle="1" w:styleId="AppendixHeading2">
    <w:name w:val="Appendix Heading2"/>
    <w:next w:val="affff9"/>
    <w:uiPriority w:val="99"/>
    <w:locked/>
    <w:rsid w:val="005A762D"/>
    <w:pPr>
      <w:keepLines/>
      <w:numPr>
        <w:ilvl w:val="1"/>
        <w:numId w:val="43"/>
      </w:numPr>
      <w:spacing w:before="240" w:after="120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val="en-US" w:eastAsia="en-US" w:bidi="he-IL"/>
    </w:rPr>
  </w:style>
  <w:style w:type="paragraph" w:customStyle="1" w:styleId="AppendixHeading3">
    <w:name w:val="Appendix Heading3"/>
    <w:next w:val="affff9"/>
    <w:uiPriority w:val="99"/>
    <w:locked/>
    <w:rsid w:val="005A762D"/>
    <w:pPr>
      <w:numPr>
        <w:ilvl w:val="2"/>
        <w:numId w:val="43"/>
      </w:numPr>
      <w:spacing w:before="160" w:after="80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val="en-US" w:eastAsia="en-US" w:bidi="he-IL"/>
    </w:rPr>
  </w:style>
  <w:style w:type="paragraph" w:customStyle="1" w:styleId="AppendixHeading4">
    <w:name w:val="Appendix Heading4"/>
    <w:next w:val="affff9"/>
    <w:uiPriority w:val="99"/>
    <w:locked/>
    <w:rsid w:val="005A762D"/>
    <w:pPr>
      <w:numPr>
        <w:ilvl w:val="3"/>
        <w:numId w:val="43"/>
      </w:numPr>
      <w:spacing w:before="80"/>
      <w:outlineLvl w:val="3"/>
    </w:pPr>
    <w:rPr>
      <w:rFonts w:ascii="Arial" w:eastAsia="Times New Roman" w:hAnsi="Arial" w:cs="Arial"/>
      <w:b/>
      <w:bCs/>
      <w:color w:val="336699"/>
      <w:sz w:val="22"/>
      <w:szCs w:val="22"/>
      <w:lang w:val="en-US" w:eastAsia="en-US" w:bidi="he-IL"/>
    </w:rPr>
  </w:style>
  <w:style w:type="character" w:customStyle="1" w:styleId="acicollapsed2">
    <w:name w:val="acicollapsed2"/>
    <w:uiPriority w:val="99"/>
    <w:locked/>
    <w:rsid w:val="005A762D"/>
    <w:rPr>
      <w:rFonts w:cs="Times New Roman"/>
      <w:vanish/>
    </w:rPr>
  </w:style>
  <w:style w:type="paragraph" w:customStyle="1" w:styleId="Terms">
    <w:name w:val="Terms"/>
    <w:next w:val="affff9"/>
    <w:uiPriority w:val="99"/>
    <w:locked/>
    <w:rsid w:val="005A762D"/>
    <w:pPr>
      <w:spacing w:before="80" w:after="80"/>
      <w:ind w:left="1440"/>
    </w:pPr>
    <w:rPr>
      <w:rFonts w:eastAsia="Times New Roman"/>
      <w:b/>
      <w:bCs/>
      <w:sz w:val="22"/>
      <w:szCs w:val="22"/>
      <w:lang w:val="en-US" w:eastAsia="en-US" w:bidi="he-IL"/>
    </w:rPr>
  </w:style>
  <w:style w:type="paragraph" w:customStyle="1" w:styleId="Definitions">
    <w:name w:val="Definitions"/>
    <w:next w:val="affff9"/>
    <w:uiPriority w:val="99"/>
    <w:locked/>
    <w:rsid w:val="005A762D"/>
    <w:pPr>
      <w:spacing w:before="80" w:after="80"/>
      <w:ind w:left="1440"/>
    </w:pPr>
    <w:rPr>
      <w:rFonts w:eastAsia="Times New Roman"/>
      <w:sz w:val="22"/>
      <w:szCs w:val="22"/>
      <w:lang w:val="en-US" w:eastAsia="en-US" w:bidi="he-IL"/>
    </w:rPr>
  </w:style>
  <w:style w:type="paragraph" w:customStyle="1" w:styleId="Tablepostpara">
    <w:name w:val="Table post para"/>
    <w:next w:val="affff9"/>
    <w:uiPriority w:val="99"/>
    <w:locked/>
    <w:rsid w:val="005A762D"/>
    <w:pPr>
      <w:spacing w:before="80" w:after="80"/>
      <w:ind w:left="1440"/>
    </w:pPr>
    <w:rPr>
      <w:rFonts w:eastAsia="Times New Roman"/>
      <w:sz w:val="22"/>
      <w:szCs w:val="22"/>
      <w:lang w:val="en-US" w:eastAsia="en-US" w:bidi="he-IL"/>
    </w:rPr>
  </w:style>
  <w:style w:type="paragraph" w:styleId="affffffffff4">
    <w:name w:val="Note Heading"/>
    <w:basedOn w:val="affff9"/>
    <w:next w:val="affff9"/>
    <w:link w:val="affffffffff5"/>
    <w:uiPriority w:val="99"/>
    <w:locked/>
    <w:rsid w:val="005A762D"/>
    <w:pPr>
      <w:spacing w:before="80" w:after="80" w:line="240" w:lineRule="auto"/>
      <w:ind w:left="1440" w:firstLine="0"/>
    </w:pPr>
    <w:rPr>
      <w:sz w:val="22"/>
      <w:szCs w:val="22"/>
      <w:lang w:val="en-US" w:eastAsia="en-US" w:bidi="he-IL"/>
    </w:rPr>
  </w:style>
  <w:style w:type="character" w:customStyle="1" w:styleId="affffffffff5">
    <w:name w:val="Заголовок записки Знак"/>
    <w:link w:val="affffffffff4"/>
    <w:uiPriority w:val="99"/>
    <w:rsid w:val="005A762D"/>
    <w:rPr>
      <w:rFonts w:eastAsia="Times New Roman"/>
      <w:sz w:val="22"/>
      <w:szCs w:val="22"/>
      <w:lang w:val="en-US" w:eastAsia="en-US" w:bidi="he-IL"/>
    </w:rPr>
  </w:style>
  <w:style w:type="character" w:customStyle="1" w:styleId="name2">
    <w:name w:val="name2"/>
    <w:uiPriority w:val="99"/>
    <w:locked/>
    <w:rsid w:val="005A762D"/>
    <w:rPr>
      <w:rFonts w:ascii="Arial Black" w:hAnsi="Arial Black" w:cs="Times New Roman"/>
      <w:color w:val="FF0000"/>
      <w:sz w:val="32"/>
    </w:rPr>
  </w:style>
  <w:style w:type="paragraph" w:customStyle="1" w:styleId="Bullet3hollow">
    <w:name w:val="Bullet 3 (hollow)"/>
    <w:uiPriority w:val="99"/>
    <w:locked/>
    <w:rsid w:val="005A762D"/>
    <w:pPr>
      <w:numPr>
        <w:numId w:val="44"/>
      </w:numPr>
      <w:spacing w:after="80"/>
    </w:pPr>
    <w:rPr>
      <w:rFonts w:eastAsia="Times New Roman"/>
      <w:sz w:val="22"/>
      <w:szCs w:val="22"/>
      <w:lang w:val="en-US" w:eastAsia="en-US" w:bidi="he-IL"/>
    </w:rPr>
  </w:style>
  <w:style w:type="paragraph" w:styleId="3f9">
    <w:name w:val="index 3"/>
    <w:basedOn w:val="af6"/>
    <w:next w:val="af6"/>
    <w:autoRedefine/>
    <w:uiPriority w:val="99"/>
    <w:semiHidden/>
    <w:locked/>
    <w:rsid w:val="005A762D"/>
    <w:pPr>
      <w:ind w:left="720" w:hanging="240"/>
    </w:pPr>
    <w:rPr>
      <w:rFonts w:eastAsia="Times New Roman"/>
      <w:sz w:val="24"/>
      <w:szCs w:val="24"/>
      <w:lang w:bidi="he-IL"/>
    </w:rPr>
  </w:style>
  <w:style w:type="paragraph" w:styleId="4d">
    <w:name w:val="index 4"/>
    <w:basedOn w:val="af6"/>
    <w:next w:val="af6"/>
    <w:autoRedefine/>
    <w:uiPriority w:val="99"/>
    <w:semiHidden/>
    <w:locked/>
    <w:rsid w:val="005A762D"/>
    <w:pPr>
      <w:ind w:left="960" w:hanging="240"/>
    </w:pPr>
    <w:rPr>
      <w:rFonts w:eastAsia="Times New Roman"/>
      <w:sz w:val="24"/>
      <w:szCs w:val="21"/>
      <w:lang w:bidi="he-IL"/>
    </w:rPr>
  </w:style>
  <w:style w:type="paragraph" w:styleId="57">
    <w:name w:val="index 5"/>
    <w:basedOn w:val="af6"/>
    <w:next w:val="af6"/>
    <w:autoRedefine/>
    <w:uiPriority w:val="99"/>
    <w:semiHidden/>
    <w:locked/>
    <w:rsid w:val="005A762D"/>
    <w:pPr>
      <w:ind w:left="1200" w:hanging="240"/>
    </w:pPr>
    <w:rPr>
      <w:rFonts w:eastAsia="Times New Roman"/>
      <w:sz w:val="24"/>
      <w:szCs w:val="21"/>
      <w:lang w:bidi="he-IL"/>
    </w:rPr>
  </w:style>
  <w:style w:type="paragraph" w:styleId="63">
    <w:name w:val="index 6"/>
    <w:basedOn w:val="af6"/>
    <w:next w:val="af6"/>
    <w:autoRedefine/>
    <w:uiPriority w:val="99"/>
    <w:semiHidden/>
    <w:locked/>
    <w:rsid w:val="005A762D"/>
    <w:pPr>
      <w:ind w:left="1440" w:hanging="240"/>
    </w:pPr>
    <w:rPr>
      <w:rFonts w:eastAsia="Times New Roman"/>
      <w:sz w:val="24"/>
      <w:szCs w:val="21"/>
      <w:lang w:bidi="he-IL"/>
    </w:rPr>
  </w:style>
  <w:style w:type="paragraph" w:styleId="74">
    <w:name w:val="index 7"/>
    <w:basedOn w:val="af6"/>
    <w:next w:val="af6"/>
    <w:autoRedefine/>
    <w:uiPriority w:val="99"/>
    <w:semiHidden/>
    <w:locked/>
    <w:rsid w:val="005A762D"/>
    <w:pPr>
      <w:ind w:left="1680" w:hanging="240"/>
    </w:pPr>
    <w:rPr>
      <w:rFonts w:eastAsia="Times New Roman"/>
      <w:sz w:val="24"/>
      <w:szCs w:val="21"/>
      <w:lang w:bidi="he-IL"/>
    </w:rPr>
  </w:style>
  <w:style w:type="paragraph" w:styleId="82">
    <w:name w:val="index 8"/>
    <w:basedOn w:val="af6"/>
    <w:next w:val="af6"/>
    <w:autoRedefine/>
    <w:uiPriority w:val="99"/>
    <w:semiHidden/>
    <w:locked/>
    <w:rsid w:val="005A762D"/>
    <w:pPr>
      <w:ind w:left="1920" w:hanging="240"/>
    </w:pPr>
    <w:rPr>
      <w:rFonts w:eastAsia="Times New Roman"/>
      <w:sz w:val="24"/>
      <w:szCs w:val="21"/>
      <w:lang w:bidi="he-IL"/>
    </w:rPr>
  </w:style>
  <w:style w:type="paragraph" w:styleId="94">
    <w:name w:val="index 9"/>
    <w:basedOn w:val="af6"/>
    <w:next w:val="af6"/>
    <w:autoRedefine/>
    <w:uiPriority w:val="99"/>
    <w:semiHidden/>
    <w:locked/>
    <w:rsid w:val="005A762D"/>
    <w:pPr>
      <w:ind w:left="2160" w:hanging="240"/>
    </w:pPr>
    <w:rPr>
      <w:rFonts w:eastAsia="Times New Roman"/>
      <w:sz w:val="24"/>
      <w:szCs w:val="21"/>
      <w:lang w:bidi="he-IL"/>
    </w:rPr>
  </w:style>
  <w:style w:type="paragraph" w:styleId="affffffffff6">
    <w:name w:val="index heading"/>
    <w:basedOn w:val="af6"/>
    <w:next w:val="1fc"/>
    <w:uiPriority w:val="99"/>
    <w:semiHidden/>
    <w:locked/>
    <w:rsid w:val="005A762D"/>
    <w:pPr>
      <w:spacing w:before="240" w:after="120"/>
      <w:ind w:left="720"/>
    </w:pPr>
    <w:rPr>
      <w:rFonts w:eastAsia="Times New Roman"/>
      <w:b/>
      <w:bCs/>
      <w:sz w:val="24"/>
      <w:szCs w:val="24"/>
      <w:lang w:val="en-US" w:bidi="he-IL"/>
    </w:rPr>
  </w:style>
  <w:style w:type="paragraph" w:customStyle="1" w:styleId="ToDo">
    <w:name w:val="ToDo"/>
    <w:next w:val="affff9"/>
    <w:uiPriority w:val="99"/>
    <w:locked/>
    <w:rsid w:val="005A762D"/>
    <w:pPr>
      <w:keepNext/>
      <w:spacing w:before="80" w:after="80"/>
      <w:ind w:left="1440"/>
    </w:pPr>
    <w:rPr>
      <w:rFonts w:eastAsia="Times New Roman"/>
      <w:b/>
      <w:bCs/>
      <w:sz w:val="22"/>
      <w:szCs w:val="22"/>
      <w:lang w:val="en-US" w:eastAsia="en-US" w:bidi="he-IL"/>
    </w:rPr>
  </w:style>
  <w:style w:type="character" w:styleId="affffffffff7">
    <w:name w:val="line number"/>
    <w:uiPriority w:val="99"/>
    <w:locked/>
    <w:rsid w:val="005A762D"/>
    <w:rPr>
      <w:rFonts w:cs="Times New Roman"/>
    </w:rPr>
  </w:style>
  <w:style w:type="paragraph" w:customStyle="1" w:styleId="TableList1number">
    <w:name w:val="Table List 1 (number)"/>
    <w:uiPriority w:val="99"/>
    <w:locked/>
    <w:rsid w:val="005A762D"/>
    <w:pPr>
      <w:numPr>
        <w:numId w:val="45"/>
      </w:numPr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TableList2alpha">
    <w:name w:val="Table List 2 (alpha)"/>
    <w:uiPriority w:val="99"/>
    <w:locked/>
    <w:rsid w:val="005A762D"/>
    <w:pPr>
      <w:numPr>
        <w:ilvl w:val="1"/>
        <w:numId w:val="45"/>
      </w:numPr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TableList3roman">
    <w:name w:val="Table List 3 (roman)"/>
    <w:uiPriority w:val="99"/>
    <w:locked/>
    <w:rsid w:val="005A762D"/>
    <w:pPr>
      <w:numPr>
        <w:ilvl w:val="2"/>
        <w:numId w:val="45"/>
      </w:numPr>
      <w:tabs>
        <w:tab w:val="left" w:pos="1080"/>
      </w:tabs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BodyTextIndentTable">
    <w:name w:val="Body Text Indent Table"/>
    <w:uiPriority w:val="99"/>
    <w:locked/>
    <w:rsid w:val="005A762D"/>
    <w:pPr>
      <w:spacing w:before="80" w:after="80"/>
      <w:ind w:left="432"/>
    </w:pPr>
    <w:rPr>
      <w:rFonts w:eastAsia="Times New Roman"/>
      <w:sz w:val="22"/>
      <w:szCs w:val="22"/>
      <w:lang w:val="en-US" w:eastAsia="en-US" w:bidi="he-IL"/>
    </w:rPr>
  </w:style>
  <w:style w:type="paragraph" w:customStyle="1" w:styleId="BodyTextIndent2Table">
    <w:name w:val="Body Text Indent 2 Table"/>
    <w:uiPriority w:val="99"/>
    <w:locked/>
    <w:rsid w:val="005A762D"/>
    <w:pPr>
      <w:spacing w:before="80" w:after="80"/>
      <w:ind w:left="720"/>
    </w:pPr>
    <w:rPr>
      <w:rFonts w:eastAsia="Times New Roman"/>
      <w:sz w:val="22"/>
      <w:szCs w:val="22"/>
      <w:lang w:val="en-US" w:eastAsia="en-US" w:bidi="he-IL"/>
    </w:rPr>
  </w:style>
  <w:style w:type="paragraph" w:customStyle="1" w:styleId="BodyTextIndent3Table">
    <w:name w:val="Body Text Indent 3 Table"/>
    <w:uiPriority w:val="99"/>
    <w:locked/>
    <w:rsid w:val="005A762D"/>
    <w:pPr>
      <w:spacing w:before="80" w:after="80"/>
      <w:ind w:left="1094"/>
    </w:pPr>
    <w:rPr>
      <w:rFonts w:eastAsia="Times New Roman"/>
      <w:sz w:val="22"/>
      <w:szCs w:val="22"/>
      <w:lang w:val="en-US" w:eastAsia="en-US" w:bidi="he-IL"/>
    </w:rPr>
  </w:style>
  <w:style w:type="paragraph" w:customStyle="1" w:styleId="Step">
    <w:name w:val="Step"/>
    <w:uiPriority w:val="99"/>
    <w:locked/>
    <w:rsid w:val="005A762D"/>
    <w:pPr>
      <w:numPr>
        <w:numId w:val="46"/>
      </w:numPr>
      <w:tabs>
        <w:tab w:val="clear" w:pos="1800"/>
        <w:tab w:val="num" w:pos="1080"/>
      </w:tabs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SubStep">
    <w:name w:val="SubStep"/>
    <w:uiPriority w:val="99"/>
    <w:locked/>
    <w:rsid w:val="005A762D"/>
    <w:pPr>
      <w:numPr>
        <w:numId w:val="47"/>
      </w:numPr>
      <w:tabs>
        <w:tab w:val="clear" w:pos="2160"/>
        <w:tab w:val="num" w:pos="1440"/>
      </w:tabs>
      <w:spacing w:before="80" w:after="80"/>
    </w:pPr>
    <w:rPr>
      <w:rFonts w:eastAsia="Times New Roman"/>
      <w:sz w:val="22"/>
      <w:szCs w:val="22"/>
      <w:lang w:val="en-US" w:eastAsia="en-US" w:bidi="he-IL"/>
    </w:rPr>
  </w:style>
  <w:style w:type="paragraph" w:customStyle="1" w:styleId="HeaderOdd">
    <w:name w:val="Header Odd"/>
    <w:uiPriority w:val="99"/>
    <w:locked/>
    <w:rsid w:val="005A762D"/>
    <w:pPr>
      <w:pBdr>
        <w:bottom w:val="single" w:sz="8" w:space="1" w:color="auto"/>
      </w:pBdr>
      <w:jc w:val="right"/>
    </w:pPr>
    <w:rPr>
      <w:rFonts w:ascii="Verdana" w:eastAsia="Times New Roman" w:hAnsi="Verdana" w:cs="Arial"/>
      <w:b/>
      <w:bCs/>
      <w:color w:val="003366"/>
      <w:sz w:val="18"/>
      <w:szCs w:val="18"/>
      <w:lang w:val="en-US" w:eastAsia="en-US" w:bidi="he-IL"/>
    </w:rPr>
  </w:style>
  <w:style w:type="paragraph" w:customStyle="1" w:styleId="HeaderEven">
    <w:name w:val="Header Even"/>
    <w:basedOn w:val="af6"/>
    <w:uiPriority w:val="99"/>
    <w:locked/>
    <w:rsid w:val="005A762D"/>
    <w:pPr>
      <w:pBdr>
        <w:bottom w:val="single" w:sz="8" w:space="1" w:color="auto"/>
      </w:pBdr>
    </w:pPr>
    <w:rPr>
      <w:rFonts w:ascii="Verdana" w:eastAsia="Times New Roman" w:hAnsi="Verdana" w:cs="Arial"/>
      <w:b/>
      <w:color w:val="003366"/>
      <w:sz w:val="18"/>
      <w:szCs w:val="18"/>
      <w:lang w:val="en-US" w:bidi="he-IL"/>
    </w:rPr>
  </w:style>
  <w:style w:type="paragraph" w:customStyle="1" w:styleId="FooterOdd">
    <w:name w:val="Footer Odd"/>
    <w:basedOn w:val="afe"/>
    <w:uiPriority w:val="99"/>
    <w:locked/>
    <w:rsid w:val="005A762D"/>
    <w:pPr>
      <w:keepLines/>
      <w:tabs>
        <w:tab w:val="clear" w:pos="4677"/>
        <w:tab w:val="clear" w:pos="9355"/>
      </w:tabs>
      <w:jc w:val="right"/>
    </w:pPr>
    <w:rPr>
      <w:rFonts w:ascii="Arial" w:eastAsia="Times New Roman" w:hAnsi="Arial"/>
      <w:sz w:val="18"/>
      <w:szCs w:val="18"/>
      <w:lang w:val="en-US" w:eastAsia="en-US" w:bidi="he-IL"/>
    </w:rPr>
  </w:style>
  <w:style w:type="paragraph" w:customStyle="1" w:styleId="NoteIcon">
    <w:name w:val="Note Icon"/>
    <w:uiPriority w:val="99"/>
    <w:locked/>
    <w:rsid w:val="005A762D"/>
    <w:pPr>
      <w:tabs>
        <w:tab w:val="left" w:pos="3220"/>
      </w:tabs>
      <w:spacing w:before="80" w:after="80"/>
      <w:ind w:left="2880"/>
    </w:pPr>
    <w:rPr>
      <w:rFonts w:eastAsia="Times New Roman"/>
      <w:sz w:val="22"/>
      <w:szCs w:val="22"/>
      <w:lang w:val="en-US" w:eastAsia="en-US" w:bidi="he-IL"/>
    </w:rPr>
  </w:style>
  <w:style w:type="paragraph" w:customStyle="1" w:styleId="FooterEven">
    <w:name w:val="Footer Even"/>
    <w:basedOn w:val="afe"/>
    <w:uiPriority w:val="99"/>
    <w:locked/>
    <w:rsid w:val="005A762D"/>
    <w:pPr>
      <w:keepLines/>
      <w:tabs>
        <w:tab w:val="clear" w:pos="4677"/>
        <w:tab w:val="clear" w:pos="9355"/>
      </w:tabs>
    </w:pPr>
    <w:rPr>
      <w:rFonts w:ascii="Arial" w:eastAsia="Times New Roman" w:hAnsi="Arial"/>
      <w:sz w:val="18"/>
      <w:szCs w:val="18"/>
      <w:lang w:val="en-US" w:eastAsia="en-US" w:bidi="he-IL"/>
    </w:rPr>
  </w:style>
  <w:style w:type="paragraph" w:customStyle="1" w:styleId="Frame">
    <w:name w:val="Frame"/>
    <w:basedOn w:val="affff9"/>
    <w:uiPriority w:val="99"/>
    <w:locked/>
    <w:rsid w:val="005A762D"/>
    <w:pPr>
      <w:keepLines/>
      <w:spacing w:before="120" w:line="240" w:lineRule="auto"/>
      <w:ind w:firstLine="0"/>
    </w:pPr>
    <w:rPr>
      <w:rFonts w:ascii="Arial" w:hAnsi="Arial"/>
      <w:color w:val="008000"/>
      <w:lang w:val="en-US" w:eastAsia="en-US" w:bidi="he-IL"/>
    </w:rPr>
  </w:style>
  <w:style w:type="paragraph" w:customStyle="1" w:styleId="releasenotestitle0">
    <w:name w:val="releasenotestitle"/>
    <w:basedOn w:val="af6"/>
    <w:uiPriority w:val="99"/>
    <w:locked/>
    <w:rsid w:val="005A762D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4"/>
      <w:szCs w:val="24"/>
      <w:lang w:bidi="he-IL"/>
    </w:rPr>
  </w:style>
  <w:style w:type="paragraph" w:customStyle="1" w:styleId="CellHeading">
    <w:name w:val="CellHeading"/>
    <w:basedOn w:val="af6"/>
    <w:uiPriority w:val="99"/>
    <w:locked/>
    <w:rsid w:val="005A762D"/>
    <w:pPr>
      <w:keepNext/>
      <w:spacing w:before="40" w:after="40"/>
    </w:pPr>
    <w:rPr>
      <w:rFonts w:eastAsia="Times New Roman"/>
      <w:b/>
      <w:sz w:val="18"/>
      <w:szCs w:val="24"/>
    </w:rPr>
  </w:style>
  <w:style w:type="paragraph" w:customStyle="1" w:styleId="CellBody">
    <w:name w:val="CellBody"/>
    <w:basedOn w:val="af6"/>
    <w:uiPriority w:val="99"/>
    <w:locked/>
    <w:rsid w:val="005A762D"/>
    <w:pPr>
      <w:spacing w:before="60" w:after="60"/>
    </w:pPr>
    <w:rPr>
      <w:rFonts w:eastAsia="Times New Roman"/>
      <w:sz w:val="18"/>
      <w:szCs w:val="24"/>
    </w:rPr>
  </w:style>
  <w:style w:type="paragraph" w:customStyle="1" w:styleId="Char1">
    <w:name w:val="Char"/>
    <w:basedOn w:val="af6"/>
    <w:next w:val="af6"/>
    <w:uiPriority w:val="99"/>
    <w:locked/>
    <w:rsid w:val="005A762D"/>
    <w:pPr>
      <w:bidi/>
      <w:spacing w:after="160" w:line="240" w:lineRule="exact"/>
    </w:pPr>
    <w:rPr>
      <w:rFonts w:eastAsia="Times New Roman"/>
      <w:noProof/>
      <w:sz w:val="24"/>
      <w:szCs w:val="24"/>
      <w:lang w:val="en-US"/>
    </w:rPr>
  </w:style>
  <w:style w:type="character" w:customStyle="1" w:styleId="CharChar65">
    <w:name w:val="Char Char65"/>
    <w:uiPriority w:val="99"/>
    <w:locked/>
    <w:rsid w:val="005A762D"/>
    <w:rPr>
      <w:rFonts w:ascii="Arial" w:hAnsi="Arial" w:cs="Arial"/>
      <w:b/>
      <w:bCs/>
      <w:color w:val="336699"/>
      <w:lang w:val="en-US" w:eastAsia="en-US" w:bidi="he-IL"/>
    </w:rPr>
  </w:style>
  <w:style w:type="paragraph" w:customStyle="1" w:styleId="Char2">
    <w:name w:val="Char2"/>
    <w:basedOn w:val="af6"/>
    <w:uiPriority w:val="99"/>
    <w:locked/>
    <w:rsid w:val="005A762D"/>
    <w:pPr>
      <w:spacing w:after="160" w:line="240" w:lineRule="exact"/>
    </w:pPr>
    <w:rPr>
      <w:rFonts w:ascii="Verdana" w:eastAsia="MS Mincho" w:hAnsi="Verdana"/>
      <w:sz w:val="24"/>
      <w:szCs w:val="24"/>
    </w:rPr>
  </w:style>
  <w:style w:type="character" w:customStyle="1" w:styleId="TableBodyCharChar">
    <w:name w:val="Table Body Char Char"/>
    <w:uiPriority w:val="99"/>
    <w:locked/>
    <w:rsid w:val="005A762D"/>
    <w:rPr>
      <w:rFonts w:cs="Times New Roman"/>
    </w:rPr>
  </w:style>
  <w:style w:type="character" w:customStyle="1" w:styleId="h2">
    <w:name w:val="h2 Знак"/>
    <w:aliases w:val="Heading2 Знак,H2-Heading 2 Знак,2 Знак,Header 2 Знак,l2 Знак,Header2 Знак,22 Знак,heading2 Знак,list2 Знак,H2 Знак,A Знак,A.B.C. Знак,list 2 Знак,21 Знак,23 Знак,24 Знак,25 Знак,211 Знак,221 Знак,231 Знак,241 Знак,26 Знак,212 Знак,222 Знак"/>
    <w:uiPriority w:val="99"/>
    <w:locked/>
    <w:rsid w:val="005A762D"/>
    <w:rPr>
      <w:rFonts w:ascii="Arial" w:hAnsi="Arial" w:cs="Arial"/>
      <w:b/>
      <w:bCs/>
      <w:color w:val="003366"/>
      <w:sz w:val="32"/>
      <w:szCs w:val="32"/>
      <w:lang w:val="en-US" w:eastAsia="en-US" w:bidi="he-IL"/>
    </w:rPr>
  </w:style>
  <w:style w:type="character" w:customStyle="1" w:styleId="CharChar64">
    <w:name w:val="Char Char64"/>
    <w:uiPriority w:val="99"/>
    <w:locked/>
    <w:rsid w:val="005A762D"/>
    <w:rPr>
      <w:rFonts w:cs="Times New Roman"/>
      <w:b/>
      <w:bCs/>
      <w:sz w:val="22"/>
      <w:szCs w:val="22"/>
      <w:lang w:val="ru-RU" w:eastAsia="en-US" w:bidi="he-IL"/>
    </w:rPr>
  </w:style>
  <w:style w:type="paragraph" w:styleId="HTML1">
    <w:name w:val="HTML Address"/>
    <w:basedOn w:val="af6"/>
    <w:link w:val="HTML2"/>
    <w:uiPriority w:val="99"/>
    <w:locked/>
    <w:rsid w:val="005A762D"/>
    <w:rPr>
      <w:rFonts w:eastAsia="Times New Roman"/>
      <w:i/>
      <w:iCs/>
      <w:sz w:val="24"/>
      <w:szCs w:val="24"/>
      <w:lang w:val="x-none" w:eastAsia="en-US" w:bidi="he-IL"/>
    </w:rPr>
  </w:style>
  <w:style w:type="character" w:customStyle="1" w:styleId="HTML2">
    <w:name w:val="Адрес HTML Знак"/>
    <w:link w:val="HTML1"/>
    <w:uiPriority w:val="99"/>
    <w:rsid w:val="005A762D"/>
    <w:rPr>
      <w:rFonts w:eastAsia="Times New Roman"/>
      <w:i/>
      <w:iCs/>
      <w:sz w:val="24"/>
      <w:szCs w:val="24"/>
      <w:lang w:eastAsia="en-US" w:bidi="he-IL"/>
    </w:rPr>
  </w:style>
  <w:style w:type="character" w:customStyle="1" w:styleId="CharChar63">
    <w:name w:val="Char Char63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paragraph" w:styleId="affffffffff8">
    <w:name w:val="envelope address"/>
    <w:basedOn w:val="af6"/>
    <w:uiPriority w:val="99"/>
    <w:locked/>
    <w:rsid w:val="005A762D"/>
    <w:pPr>
      <w:framePr w:w="7920" w:h="1980" w:hSpace="180" w:wrap="auto" w:hAnchor="page" w:xAlign="center" w:yAlign="bottom"/>
      <w:ind w:left="2880"/>
    </w:pPr>
    <w:rPr>
      <w:rFonts w:eastAsia="Times New Roman" w:cs="Arial"/>
      <w:sz w:val="24"/>
      <w:szCs w:val="24"/>
      <w:lang w:bidi="he-IL"/>
    </w:rPr>
  </w:style>
  <w:style w:type="paragraph" w:styleId="2fe">
    <w:name w:val="envelope return"/>
    <w:basedOn w:val="af6"/>
    <w:uiPriority w:val="99"/>
    <w:locked/>
    <w:rsid w:val="005A762D"/>
    <w:rPr>
      <w:rFonts w:eastAsia="Times New Roman" w:cs="Arial"/>
      <w:sz w:val="24"/>
      <w:szCs w:val="24"/>
      <w:lang w:bidi="he-IL"/>
    </w:rPr>
  </w:style>
  <w:style w:type="paragraph" w:styleId="affffffffff9">
    <w:name w:val="endnote text"/>
    <w:basedOn w:val="af6"/>
    <w:link w:val="affffffffffa"/>
    <w:uiPriority w:val="99"/>
    <w:locked/>
    <w:rsid w:val="005A762D"/>
    <w:rPr>
      <w:rFonts w:eastAsia="Times New Roman"/>
      <w:lang w:val="x-none" w:eastAsia="en-US" w:bidi="he-IL"/>
    </w:rPr>
  </w:style>
  <w:style w:type="character" w:customStyle="1" w:styleId="affffffffffa">
    <w:name w:val="Текст концевой сноски Знак"/>
    <w:link w:val="affffffffff9"/>
    <w:uiPriority w:val="99"/>
    <w:rsid w:val="005A762D"/>
    <w:rPr>
      <w:rFonts w:eastAsia="Times New Roman"/>
      <w:lang w:eastAsia="en-US" w:bidi="he-IL"/>
    </w:rPr>
  </w:style>
  <w:style w:type="paragraph" w:styleId="affffffffffb">
    <w:name w:val="table of authorities"/>
    <w:basedOn w:val="af6"/>
    <w:next w:val="af6"/>
    <w:uiPriority w:val="99"/>
    <w:locked/>
    <w:rsid w:val="005A762D"/>
    <w:pPr>
      <w:ind w:left="240" w:hanging="240"/>
    </w:pPr>
    <w:rPr>
      <w:rFonts w:eastAsia="Times New Roman"/>
      <w:sz w:val="24"/>
      <w:szCs w:val="24"/>
      <w:lang w:bidi="he-IL"/>
    </w:rPr>
  </w:style>
  <w:style w:type="paragraph" w:styleId="affffffffffc">
    <w:name w:val="macro"/>
    <w:link w:val="affffffffffd"/>
    <w:uiPriority w:val="99"/>
    <w:locked/>
    <w:rsid w:val="005A76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eastAsia="en-US" w:bidi="he-IL"/>
    </w:rPr>
  </w:style>
  <w:style w:type="character" w:customStyle="1" w:styleId="affffffffffd">
    <w:name w:val="Текст макроса Знак"/>
    <w:link w:val="affffffffffc"/>
    <w:uiPriority w:val="99"/>
    <w:rsid w:val="005A762D"/>
    <w:rPr>
      <w:rFonts w:ascii="Courier New" w:eastAsia="Times New Roman" w:hAnsi="Courier New" w:cs="Courier New"/>
      <w:lang w:val="en-US" w:eastAsia="en-US" w:bidi="he-IL"/>
    </w:rPr>
  </w:style>
  <w:style w:type="paragraph" w:styleId="affffffffffe">
    <w:name w:val="toa heading"/>
    <w:basedOn w:val="af6"/>
    <w:next w:val="af6"/>
    <w:uiPriority w:val="99"/>
    <w:locked/>
    <w:rsid w:val="005A762D"/>
    <w:pPr>
      <w:spacing w:before="120"/>
    </w:pPr>
    <w:rPr>
      <w:rFonts w:eastAsia="Times New Roman" w:cs="Arial"/>
      <w:b/>
      <w:bCs/>
      <w:sz w:val="24"/>
      <w:szCs w:val="24"/>
      <w:lang w:bidi="he-IL"/>
    </w:rPr>
  </w:style>
  <w:style w:type="paragraph" w:styleId="58">
    <w:name w:val="List 5"/>
    <w:basedOn w:val="af6"/>
    <w:uiPriority w:val="99"/>
    <w:locked/>
    <w:rsid w:val="005A762D"/>
    <w:pPr>
      <w:ind w:left="1800" w:hanging="360"/>
    </w:pPr>
    <w:rPr>
      <w:rFonts w:eastAsia="Times New Roman"/>
      <w:sz w:val="24"/>
      <w:szCs w:val="24"/>
      <w:lang w:bidi="he-IL"/>
    </w:rPr>
  </w:style>
  <w:style w:type="paragraph" w:styleId="afffffffffff">
    <w:name w:val="Closing"/>
    <w:basedOn w:val="af6"/>
    <w:link w:val="afffffffffff0"/>
    <w:uiPriority w:val="99"/>
    <w:locked/>
    <w:rsid w:val="005A762D"/>
    <w:pPr>
      <w:ind w:left="4320"/>
    </w:pPr>
    <w:rPr>
      <w:rFonts w:eastAsia="Times New Roman"/>
      <w:sz w:val="24"/>
      <w:szCs w:val="24"/>
      <w:lang w:val="x-none" w:eastAsia="en-US" w:bidi="he-IL"/>
    </w:rPr>
  </w:style>
  <w:style w:type="character" w:customStyle="1" w:styleId="afffffffffff0">
    <w:name w:val="Прощание Знак"/>
    <w:link w:val="afffffffffff"/>
    <w:uiPriority w:val="99"/>
    <w:rsid w:val="005A762D"/>
    <w:rPr>
      <w:rFonts w:eastAsia="Times New Roman"/>
      <w:sz w:val="24"/>
      <w:szCs w:val="24"/>
      <w:lang w:eastAsia="en-US" w:bidi="he-IL"/>
    </w:rPr>
  </w:style>
  <w:style w:type="paragraph" w:styleId="afffffffffff1">
    <w:name w:val="Signature"/>
    <w:basedOn w:val="af6"/>
    <w:link w:val="afffffffffff2"/>
    <w:uiPriority w:val="99"/>
    <w:locked/>
    <w:rsid w:val="005A762D"/>
    <w:pPr>
      <w:ind w:left="4320"/>
    </w:pPr>
    <w:rPr>
      <w:rFonts w:eastAsia="Times New Roman"/>
      <w:sz w:val="24"/>
      <w:szCs w:val="24"/>
      <w:lang w:val="x-none" w:eastAsia="en-US" w:bidi="he-IL"/>
    </w:rPr>
  </w:style>
  <w:style w:type="character" w:customStyle="1" w:styleId="afffffffffff2">
    <w:name w:val="Подпись Знак"/>
    <w:link w:val="afffffffffff1"/>
    <w:uiPriority w:val="99"/>
    <w:rsid w:val="005A762D"/>
    <w:rPr>
      <w:rFonts w:eastAsia="Times New Roman"/>
      <w:sz w:val="24"/>
      <w:szCs w:val="24"/>
      <w:lang w:eastAsia="en-US" w:bidi="he-IL"/>
    </w:rPr>
  </w:style>
  <w:style w:type="paragraph" w:styleId="afffffffffff3">
    <w:name w:val="List Continue"/>
    <w:basedOn w:val="af6"/>
    <w:uiPriority w:val="99"/>
    <w:locked/>
    <w:rsid w:val="005A762D"/>
    <w:pPr>
      <w:spacing w:after="120"/>
      <w:ind w:left="360"/>
    </w:pPr>
    <w:rPr>
      <w:rFonts w:eastAsia="Times New Roman"/>
      <w:sz w:val="24"/>
      <w:szCs w:val="24"/>
      <w:lang w:bidi="he-IL"/>
    </w:rPr>
  </w:style>
  <w:style w:type="paragraph" w:styleId="2ff">
    <w:name w:val="List Continue 2"/>
    <w:basedOn w:val="af6"/>
    <w:uiPriority w:val="99"/>
    <w:locked/>
    <w:rsid w:val="005A762D"/>
    <w:pPr>
      <w:spacing w:after="120"/>
      <w:ind w:left="720"/>
    </w:pPr>
    <w:rPr>
      <w:rFonts w:eastAsia="Times New Roman"/>
      <w:sz w:val="24"/>
      <w:szCs w:val="24"/>
      <w:lang w:bidi="he-IL"/>
    </w:rPr>
  </w:style>
  <w:style w:type="paragraph" w:styleId="3fa">
    <w:name w:val="List Continue 3"/>
    <w:basedOn w:val="af6"/>
    <w:uiPriority w:val="99"/>
    <w:locked/>
    <w:rsid w:val="005A762D"/>
    <w:pPr>
      <w:spacing w:after="120"/>
      <w:ind w:left="1080"/>
    </w:pPr>
    <w:rPr>
      <w:rFonts w:eastAsia="Times New Roman"/>
      <w:sz w:val="24"/>
      <w:szCs w:val="24"/>
      <w:lang w:bidi="he-IL"/>
    </w:rPr>
  </w:style>
  <w:style w:type="paragraph" w:styleId="4e">
    <w:name w:val="List Continue 4"/>
    <w:basedOn w:val="af6"/>
    <w:uiPriority w:val="99"/>
    <w:locked/>
    <w:rsid w:val="005A762D"/>
    <w:pPr>
      <w:spacing w:after="120"/>
      <w:ind w:left="1440"/>
    </w:pPr>
    <w:rPr>
      <w:rFonts w:eastAsia="Times New Roman"/>
      <w:sz w:val="24"/>
      <w:szCs w:val="24"/>
      <w:lang w:bidi="he-IL"/>
    </w:rPr>
  </w:style>
  <w:style w:type="paragraph" w:styleId="59">
    <w:name w:val="List Continue 5"/>
    <w:basedOn w:val="af6"/>
    <w:uiPriority w:val="99"/>
    <w:locked/>
    <w:rsid w:val="005A762D"/>
    <w:pPr>
      <w:spacing w:after="120"/>
      <w:ind w:left="1800"/>
    </w:pPr>
    <w:rPr>
      <w:rFonts w:eastAsia="Times New Roman"/>
      <w:sz w:val="24"/>
      <w:szCs w:val="24"/>
      <w:lang w:bidi="he-IL"/>
    </w:rPr>
  </w:style>
  <w:style w:type="paragraph" w:styleId="afffffffffff4">
    <w:name w:val="Message Header"/>
    <w:basedOn w:val="af6"/>
    <w:link w:val="afffffffffff5"/>
    <w:uiPriority w:val="99"/>
    <w:locked/>
    <w:rsid w:val="005A76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4"/>
      <w:szCs w:val="24"/>
      <w:lang w:val="x-none" w:eastAsia="en-US" w:bidi="he-IL"/>
    </w:rPr>
  </w:style>
  <w:style w:type="character" w:customStyle="1" w:styleId="afffffffffff5">
    <w:name w:val="Шапка Знак"/>
    <w:link w:val="afffffffffff4"/>
    <w:uiPriority w:val="99"/>
    <w:rsid w:val="005A762D"/>
    <w:rPr>
      <w:rFonts w:ascii="Arial" w:eastAsia="Times New Roman" w:hAnsi="Arial" w:cs="Arial"/>
      <w:sz w:val="24"/>
      <w:szCs w:val="24"/>
      <w:shd w:val="pct20" w:color="auto" w:fill="auto"/>
      <w:lang w:eastAsia="en-US" w:bidi="he-IL"/>
    </w:rPr>
  </w:style>
  <w:style w:type="paragraph" w:styleId="afffffffffff6">
    <w:name w:val="Salutation"/>
    <w:basedOn w:val="af6"/>
    <w:next w:val="af6"/>
    <w:link w:val="afffffffffff7"/>
    <w:uiPriority w:val="99"/>
    <w:locked/>
    <w:rsid w:val="005A762D"/>
    <w:rPr>
      <w:rFonts w:eastAsia="Times New Roman"/>
      <w:sz w:val="24"/>
      <w:szCs w:val="24"/>
      <w:lang w:val="x-none" w:eastAsia="en-US" w:bidi="he-IL"/>
    </w:rPr>
  </w:style>
  <w:style w:type="character" w:customStyle="1" w:styleId="afffffffffff7">
    <w:name w:val="Приветствие Знак"/>
    <w:link w:val="afffffffffff6"/>
    <w:uiPriority w:val="99"/>
    <w:rsid w:val="005A762D"/>
    <w:rPr>
      <w:rFonts w:eastAsia="Times New Roman"/>
      <w:sz w:val="24"/>
      <w:szCs w:val="24"/>
      <w:lang w:eastAsia="en-US" w:bidi="he-IL"/>
    </w:rPr>
  </w:style>
  <w:style w:type="paragraph" w:styleId="afffffffffff8">
    <w:name w:val="Date"/>
    <w:basedOn w:val="af6"/>
    <w:next w:val="af6"/>
    <w:link w:val="afffffffffff9"/>
    <w:uiPriority w:val="99"/>
    <w:locked/>
    <w:rsid w:val="005A762D"/>
    <w:rPr>
      <w:rFonts w:eastAsia="Times New Roman"/>
      <w:sz w:val="24"/>
      <w:szCs w:val="24"/>
      <w:lang w:val="x-none" w:eastAsia="en-US" w:bidi="he-IL"/>
    </w:rPr>
  </w:style>
  <w:style w:type="character" w:customStyle="1" w:styleId="afffffffffff9">
    <w:name w:val="Дата Знак"/>
    <w:link w:val="afffffffffff8"/>
    <w:uiPriority w:val="99"/>
    <w:rsid w:val="005A762D"/>
    <w:rPr>
      <w:rFonts w:eastAsia="Times New Roman"/>
      <w:sz w:val="24"/>
      <w:szCs w:val="24"/>
      <w:lang w:eastAsia="en-US" w:bidi="he-IL"/>
    </w:rPr>
  </w:style>
  <w:style w:type="paragraph" w:styleId="2ff0">
    <w:name w:val="Body Text First Indent 2"/>
    <w:basedOn w:val="affffffc"/>
    <w:link w:val="2ff1"/>
    <w:uiPriority w:val="99"/>
    <w:locked/>
    <w:rsid w:val="005A762D"/>
    <w:pPr>
      <w:spacing w:line="240" w:lineRule="auto"/>
      <w:ind w:left="360" w:firstLine="210"/>
    </w:pPr>
    <w:rPr>
      <w:rFonts w:ascii="Arial" w:hAnsi="Arial"/>
      <w:lang w:val="en-US" w:eastAsia="en-US" w:bidi="he-IL"/>
    </w:rPr>
  </w:style>
  <w:style w:type="character" w:customStyle="1" w:styleId="2ff1">
    <w:name w:val="Красная строка 2 Знак"/>
    <w:link w:val="2ff0"/>
    <w:uiPriority w:val="99"/>
    <w:rsid w:val="005A762D"/>
    <w:rPr>
      <w:rFonts w:ascii="Arial" w:eastAsia="Times New Roman" w:hAnsi="Arial"/>
      <w:sz w:val="24"/>
      <w:szCs w:val="24"/>
      <w:lang w:val="en-US" w:eastAsia="en-US" w:bidi="he-IL"/>
    </w:rPr>
  </w:style>
  <w:style w:type="character" w:customStyle="1" w:styleId="CharChar62">
    <w:name w:val="Char Char62"/>
    <w:uiPriority w:val="99"/>
    <w:locked/>
    <w:rsid w:val="005A762D"/>
    <w:rPr>
      <w:rFonts w:cs="Times New Roman"/>
      <w:i/>
      <w:iCs/>
      <w:sz w:val="24"/>
      <w:szCs w:val="24"/>
      <w:lang w:val="ru-RU" w:eastAsia="en-US" w:bidi="he-IL"/>
    </w:rPr>
  </w:style>
  <w:style w:type="paragraph" w:styleId="afffffffffffa">
    <w:name w:val="E-mail Signature"/>
    <w:basedOn w:val="af6"/>
    <w:link w:val="afffffffffffb"/>
    <w:uiPriority w:val="99"/>
    <w:locked/>
    <w:rsid w:val="005A762D"/>
    <w:rPr>
      <w:rFonts w:ascii="Arial" w:eastAsia="Times New Roman" w:hAnsi="Arial"/>
      <w:lang w:val="en-GB" w:eastAsia="en-US"/>
    </w:rPr>
  </w:style>
  <w:style w:type="character" w:customStyle="1" w:styleId="afffffffffffb">
    <w:name w:val="Электронная подпись Знак"/>
    <w:link w:val="afffffffffffa"/>
    <w:uiPriority w:val="99"/>
    <w:rsid w:val="005A762D"/>
    <w:rPr>
      <w:rFonts w:ascii="Arial" w:eastAsia="Times New Roman" w:hAnsi="Arial"/>
      <w:lang w:val="en-GB" w:eastAsia="en-US"/>
    </w:rPr>
  </w:style>
  <w:style w:type="paragraph" w:customStyle="1" w:styleId="Revision1">
    <w:name w:val="Revision1"/>
    <w:uiPriority w:val="99"/>
    <w:semiHidden/>
    <w:locked/>
    <w:rsid w:val="005A762D"/>
    <w:rPr>
      <w:rFonts w:eastAsia="Times New Roman"/>
      <w:sz w:val="24"/>
      <w:szCs w:val="24"/>
      <w:lang w:val="en-US" w:eastAsia="en-US" w:bidi="he-IL"/>
    </w:rPr>
  </w:style>
  <w:style w:type="paragraph" w:customStyle="1" w:styleId="ListParagraph1">
    <w:name w:val="List Paragraph1"/>
    <w:basedOn w:val="af6"/>
    <w:uiPriority w:val="99"/>
    <w:locked/>
    <w:rsid w:val="005A762D"/>
    <w:pPr>
      <w:ind w:left="720"/>
    </w:pPr>
    <w:rPr>
      <w:rFonts w:ascii="Calibri" w:eastAsia="Times New Roman" w:hAnsi="Calibri" w:cs="Arial"/>
      <w:sz w:val="24"/>
      <w:szCs w:val="24"/>
      <w:lang w:bidi="he-IL"/>
    </w:rPr>
  </w:style>
  <w:style w:type="paragraph" w:customStyle="1" w:styleId="InternalHeading">
    <w:name w:val="Internal Heading"/>
    <w:basedOn w:val="af6"/>
    <w:next w:val="affff9"/>
    <w:uiPriority w:val="99"/>
    <w:locked/>
    <w:rsid w:val="005A762D"/>
    <w:pPr>
      <w:keepNext/>
      <w:spacing w:before="160"/>
    </w:pPr>
    <w:rPr>
      <w:rFonts w:eastAsia="Times New Roman" w:cs="Arial"/>
      <w:b/>
      <w:bCs/>
      <w:sz w:val="24"/>
      <w:szCs w:val="24"/>
      <w:u w:val="single"/>
      <w:lang w:eastAsia="zh-CN" w:bidi="he-IL"/>
    </w:rPr>
  </w:style>
  <w:style w:type="paragraph" w:customStyle="1" w:styleId="ReleaseNotes">
    <w:name w:val="ReleaseNotes"/>
    <w:basedOn w:val="af6"/>
    <w:uiPriority w:val="99"/>
    <w:locked/>
    <w:rsid w:val="005A762D"/>
    <w:rPr>
      <w:rFonts w:eastAsia="Times New Roman"/>
      <w:sz w:val="22"/>
      <w:szCs w:val="22"/>
      <w:lang w:eastAsia="zh-CN" w:bidi="he-IL"/>
    </w:rPr>
  </w:style>
  <w:style w:type="paragraph" w:customStyle="1" w:styleId="CrazyName">
    <w:name w:val="CrazyName"/>
    <w:basedOn w:val="af6"/>
    <w:uiPriority w:val="99"/>
    <w:locked/>
    <w:rsid w:val="005A762D"/>
    <w:rPr>
      <w:rFonts w:eastAsia="Times New Roman"/>
      <w:sz w:val="22"/>
      <w:szCs w:val="22"/>
      <w:lang w:eastAsia="zh-CN" w:bidi="he-IL"/>
    </w:rPr>
  </w:style>
  <w:style w:type="paragraph" w:customStyle="1" w:styleId="bullet1square0">
    <w:name w:val="bullet1square"/>
    <w:basedOn w:val="af6"/>
    <w:uiPriority w:val="99"/>
    <w:locked/>
    <w:rsid w:val="005A762D"/>
    <w:pPr>
      <w:tabs>
        <w:tab w:val="num" w:pos="1800"/>
      </w:tabs>
      <w:spacing w:after="80"/>
      <w:ind w:left="1800" w:hanging="360"/>
    </w:pPr>
    <w:rPr>
      <w:rFonts w:eastAsia="Times New Roman"/>
      <w:sz w:val="22"/>
      <w:szCs w:val="22"/>
    </w:rPr>
  </w:style>
  <w:style w:type="character" w:customStyle="1" w:styleId="paraChar">
    <w:name w:val="para Char"/>
    <w:link w:val="para"/>
    <w:uiPriority w:val="99"/>
    <w:locked/>
    <w:rsid w:val="005A762D"/>
    <w:rPr>
      <w:rFonts w:ascii="Arial" w:hAnsi="Arial" w:cs="Arial"/>
      <w:sz w:val="22"/>
      <w:lang w:val="en-GB"/>
    </w:rPr>
  </w:style>
  <w:style w:type="paragraph" w:customStyle="1" w:styleId="para">
    <w:name w:val="para"/>
    <w:basedOn w:val="af6"/>
    <w:link w:val="paraChar"/>
    <w:uiPriority w:val="99"/>
    <w:locked/>
    <w:rsid w:val="005A762D"/>
    <w:pPr>
      <w:spacing w:after="60"/>
      <w:ind w:left="1134"/>
    </w:pPr>
    <w:rPr>
      <w:rFonts w:ascii="Arial" w:hAnsi="Arial"/>
      <w:sz w:val="22"/>
      <w:lang w:val="en-GB" w:eastAsia="x-none"/>
    </w:rPr>
  </w:style>
  <w:style w:type="character" w:customStyle="1" w:styleId="StyleBullet2roundBoldChar">
    <w:name w:val="Style Bullet 2 (round) + Bold Char"/>
    <w:link w:val="StyleBullet2roundBold"/>
    <w:uiPriority w:val="99"/>
    <w:locked/>
    <w:rsid w:val="005A762D"/>
    <w:rPr>
      <w:b/>
      <w:bCs/>
      <w:sz w:val="22"/>
      <w:szCs w:val="22"/>
      <w:lang w:val="en-US" w:eastAsia="en-US" w:bidi="he-IL"/>
    </w:rPr>
  </w:style>
  <w:style w:type="paragraph" w:customStyle="1" w:styleId="StyleBullet2roundBold">
    <w:name w:val="Style Bullet 2 (round) + Bold"/>
    <w:basedOn w:val="Bullet2round"/>
    <w:link w:val="StyleBullet2roundBoldChar"/>
    <w:uiPriority w:val="99"/>
    <w:locked/>
    <w:rsid w:val="005A762D"/>
    <w:pPr>
      <w:numPr>
        <w:numId w:val="0"/>
      </w:numPr>
      <w:tabs>
        <w:tab w:val="num" w:pos="1440"/>
        <w:tab w:val="num" w:pos="2880"/>
      </w:tabs>
      <w:ind w:left="1440" w:hanging="1440"/>
    </w:pPr>
    <w:rPr>
      <w:rFonts w:eastAsia="Calibri"/>
      <w:b/>
      <w:bCs/>
    </w:rPr>
  </w:style>
  <w:style w:type="paragraph" w:customStyle="1" w:styleId="BodyText0">
    <w:name w:val="Body_Text"/>
    <w:basedOn w:val="affff9"/>
    <w:uiPriority w:val="99"/>
    <w:locked/>
    <w:rsid w:val="005A762D"/>
    <w:pPr>
      <w:spacing w:before="120" w:after="0" w:line="240" w:lineRule="auto"/>
      <w:ind w:firstLine="0"/>
    </w:pPr>
    <w:rPr>
      <w:rFonts w:ascii="Arial" w:hAnsi="Arial"/>
      <w:lang w:val="en-US" w:eastAsia="en-US" w:bidi="he-IL"/>
    </w:rPr>
  </w:style>
  <w:style w:type="paragraph" w:customStyle="1" w:styleId="Bullet">
    <w:name w:val="Bullet"/>
    <w:basedOn w:val="af6"/>
    <w:uiPriority w:val="99"/>
    <w:locked/>
    <w:rsid w:val="005A762D"/>
    <w:pPr>
      <w:numPr>
        <w:numId w:val="48"/>
      </w:numPr>
      <w:spacing w:before="120"/>
    </w:pPr>
    <w:rPr>
      <w:rFonts w:eastAsia="Times New Roman"/>
      <w:sz w:val="24"/>
      <w:szCs w:val="24"/>
      <w:lang w:bidi="he-IL"/>
    </w:rPr>
  </w:style>
  <w:style w:type="paragraph" w:customStyle="1" w:styleId="tablebody0">
    <w:name w:val="tablebody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ullet1square00">
    <w:name w:val="bullet1square0"/>
    <w:basedOn w:val="af6"/>
    <w:uiPriority w:val="99"/>
    <w:locked/>
    <w:rsid w:val="005A762D"/>
    <w:pPr>
      <w:spacing w:after="80"/>
      <w:ind w:left="1800" w:hanging="360"/>
    </w:pPr>
    <w:rPr>
      <w:rFonts w:eastAsia="Times New Roman"/>
      <w:sz w:val="22"/>
      <w:szCs w:val="22"/>
    </w:rPr>
  </w:style>
  <w:style w:type="character" w:customStyle="1" w:styleId="Step1Char">
    <w:name w:val="Step 1 Char"/>
    <w:link w:val="Step1"/>
    <w:uiPriority w:val="99"/>
    <w:locked/>
    <w:rsid w:val="005A762D"/>
    <w:rPr>
      <w:sz w:val="22"/>
      <w:lang w:val="en-GB" w:eastAsia="en-US"/>
    </w:rPr>
  </w:style>
  <w:style w:type="paragraph" w:customStyle="1" w:styleId="Step1">
    <w:name w:val="Step 1"/>
    <w:basedOn w:val="af6"/>
    <w:link w:val="Step1Char"/>
    <w:uiPriority w:val="99"/>
    <w:locked/>
    <w:rsid w:val="005A762D"/>
    <w:pPr>
      <w:numPr>
        <w:numId w:val="49"/>
      </w:numPr>
      <w:tabs>
        <w:tab w:val="left" w:pos="1701"/>
      </w:tabs>
      <w:spacing w:after="60"/>
    </w:pPr>
    <w:rPr>
      <w:sz w:val="22"/>
      <w:lang w:val="en-GB" w:eastAsia="en-US"/>
    </w:rPr>
  </w:style>
  <w:style w:type="paragraph" w:customStyle="1" w:styleId="ListNumber1">
    <w:name w:val="List Number1"/>
    <w:basedOn w:val="BodyText0"/>
    <w:uiPriority w:val="99"/>
    <w:locked/>
    <w:rsid w:val="005A762D"/>
    <w:pPr>
      <w:numPr>
        <w:numId w:val="50"/>
      </w:numPr>
    </w:pPr>
  </w:style>
  <w:style w:type="paragraph" w:customStyle="1" w:styleId="ListNumber2">
    <w:name w:val="List Number2"/>
    <w:basedOn w:val="BodyText0"/>
    <w:uiPriority w:val="99"/>
    <w:locked/>
    <w:rsid w:val="005A762D"/>
    <w:pPr>
      <w:numPr>
        <w:ilvl w:val="1"/>
        <w:numId w:val="50"/>
      </w:numPr>
    </w:pPr>
  </w:style>
  <w:style w:type="paragraph" w:customStyle="1" w:styleId="ListNumber3">
    <w:name w:val="List Number3"/>
    <w:basedOn w:val="BodyText0"/>
    <w:uiPriority w:val="99"/>
    <w:locked/>
    <w:rsid w:val="005A762D"/>
    <w:pPr>
      <w:numPr>
        <w:ilvl w:val="2"/>
        <w:numId w:val="50"/>
      </w:numPr>
    </w:pPr>
  </w:style>
  <w:style w:type="paragraph" w:customStyle="1" w:styleId="ListNumber4">
    <w:name w:val="List Number4"/>
    <w:basedOn w:val="BodyText0"/>
    <w:uiPriority w:val="99"/>
    <w:locked/>
    <w:rsid w:val="005A762D"/>
    <w:pPr>
      <w:numPr>
        <w:ilvl w:val="3"/>
        <w:numId w:val="50"/>
      </w:numPr>
    </w:pPr>
  </w:style>
  <w:style w:type="character" w:customStyle="1" w:styleId="CharChar2">
    <w:name w:val="Char Char2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text-laught3">
    <w:name w:val="text-laught3"/>
    <w:uiPriority w:val="99"/>
    <w:locked/>
    <w:rsid w:val="005A762D"/>
    <w:rPr>
      <w:rFonts w:cs="Times New Roman"/>
    </w:rPr>
  </w:style>
  <w:style w:type="character" w:customStyle="1" w:styleId="defaultlabelstyle1">
    <w:name w:val="defaultlabelstyle1"/>
    <w:uiPriority w:val="99"/>
    <w:locked/>
    <w:rsid w:val="005A762D"/>
    <w:rPr>
      <w:rFonts w:cs="Times New Roman"/>
      <w:color w:val="000000"/>
    </w:rPr>
  </w:style>
  <w:style w:type="character" w:customStyle="1" w:styleId="CharChar61">
    <w:name w:val="Char Char61"/>
    <w:uiPriority w:val="99"/>
    <w:locked/>
    <w:rsid w:val="005A762D"/>
    <w:rPr>
      <w:rFonts w:ascii="Arial" w:hAnsi="Arial" w:cs="Arial"/>
      <w:sz w:val="22"/>
      <w:szCs w:val="22"/>
      <w:lang w:val="ru-RU" w:eastAsia="en-US" w:bidi="he-IL"/>
    </w:rPr>
  </w:style>
  <w:style w:type="character" w:customStyle="1" w:styleId="ndradChar2">
    <w:name w:val="ändrad Char2"/>
    <w:aliases w:val="body text Char2,bt Char2,body text1 Char2,bt1 Char2,body text2 Char2,bt2 Char2,body text11 Char2,bt11 Char2,body text3 Char2,bt3 Char2,paragraph 2 Char2,paragraph 21 Char2,EHPT Char2,Body Text2 Char2,b Char2,body text4 Char2,body text7 Cha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BodyTextChar1">
    <w:name w:val="Body Text Char1"/>
    <w:aliases w:val="ändrad Char1,body text Char1,bt Char1,body text1 Char1,bt1 Char1,body text2 Char1,bt2 Char1,body text11 Char1,bt11 Char1,body text3 Char1,bt3 Char1,paragraph 2 Char1,paragraph 21 Char1,EHPT Char1,Body Text2 Char1,b Char1,body text4 Char1"/>
    <w:uiPriority w:val="99"/>
    <w:semiHidden/>
    <w:locked/>
    <w:rsid w:val="005A762D"/>
    <w:rPr>
      <w:rFonts w:cs="Times New Roman"/>
      <w:sz w:val="22"/>
      <w:szCs w:val="22"/>
    </w:rPr>
  </w:style>
  <w:style w:type="table" w:styleId="5a">
    <w:name w:val="Table Grid 5"/>
    <w:basedOn w:val="af9"/>
    <w:uiPriority w:val="99"/>
    <w:locked/>
    <w:rsid w:val="005A762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10">
    <w:name w:val="Char1"/>
    <w:basedOn w:val="af6"/>
    <w:uiPriority w:val="99"/>
    <w:locked/>
    <w:rsid w:val="005A762D"/>
    <w:pPr>
      <w:bidi/>
      <w:spacing w:after="160" w:line="240" w:lineRule="exact"/>
    </w:pPr>
    <w:rPr>
      <w:rFonts w:eastAsia="Times New Roman"/>
      <w:sz w:val="24"/>
      <w:szCs w:val="24"/>
      <w:lang w:bidi="he-IL"/>
    </w:rPr>
  </w:style>
  <w:style w:type="paragraph" w:customStyle="1" w:styleId="tableanchor">
    <w:name w:val="tableanchor"/>
    <w:basedOn w:val="af6"/>
    <w:uiPriority w:val="99"/>
    <w:locked/>
    <w:rsid w:val="005A762D"/>
    <w:pPr>
      <w:spacing w:before="120" w:after="120"/>
      <w:ind w:left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abledata">
    <w:name w:val="tabledata"/>
    <w:basedOn w:val="af6"/>
    <w:uiPriority w:val="99"/>
    <w:locked/>
    <w:rsid w:val="005A762D"/>
    <w:pPr>
      <w:spacing w:before="40" w:after="8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ullet10">
    <w:name w:val="bullet1"/>
    <w:basedOn w:val="af6"/>
    <w:uiPriority w:val="99"/>
    <w:locked/>
    <w:rsid w:val="005A762D"/>
    <w:pPr>
      <w:spacing w:before="200" w:after="20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ullet2round0">
    <w:name w:val="bullet2round"/>
    <w:basedOn w:val="af6"/>
    <w:uiPriority w:val="99"/>
    <w:locked/>
    <w:rsid w:val="005A762D"/>
    <w:pPr>
      <w:tabs>
        <w:tab w:val="num" w:pos="2160"/>
      </w:tabs>
      <w:spacing w:after="80"/>
      <w:ind w:left="2160" w:hanging="360"/>
    </w:pPr>
    <w:rPr>
      <w:rFonts w:eastAsia="Times New Roman"/>
      <w:sz w:val="22"/>
      <w:szCs w:val="22"/>
    </w:rPr>
  </w:style>
  <w:style w:type="character" w:customStyle="1" w:styleId="CharChar1">
    <w:name w:val="Char Char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10">
    <w:name w:val="Char Char1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11">
    <w:name w:val="Char Char11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paragraph" w:customStyle="1" w:styleId="tablebullet">
    <w:name w:val="tablebullet"/>
    <w:basedOn w:val="af6"/>
    <w:uiPriority w:val="99"/>
    <w:locked/>
    <w:rsid w:val="005A762D"/>
    <w:pPr>
      <w:spacing w:before="120" w:after="120"/>
      <w:ind w:left="-360"/>
    </w:pPr>
    <w:rPr>
      <w:rFonts w:ascii="Verdana" w:eastAsia="Times New Roman" w:hAnsi="Verdana"/>
      <w:color w:val="000000"/>
      <w:sz w:val="16"/>
      <w:szCs w:val="16"/>
      <w:lang w:bidi="he-IL"/>
    </w:rPr>
  </w:style>
  <w:style w:type="paragraph" w:customStyle="1" w:styleId="bullet2">
    <w:name w:val="bullet2"/>
    <w:basedOn w:val="af6"/>
    <w:uiPriority w:val="99"/>
    <w:locked/>
    <w:rsid w:val="005A762D"/>
    <w:pPr>
      <w:spacing w:before="200" w:after="200"/>
      <w:ind w:left="240"/>
    </w:pPr>
    <w:rPr>
      <w:rFonts w:ascii="Verdana" w:eastAsia="Times New Roman" w:hAnsi="Verdana"/>
      <w:color w:val="000000"/>
      <w:sz w:val="16"/>
      <w:szCs w:val="16"/>
      <w:lang w:bidi="he-IL"/>
    </w:rPr>
  </w:style>
  <w:style w:type="paragraph" w:customStyle="1" w:styleId="whs1">
    <w:name w:val="whs1"/>
    <w:basedOn w:val="af6"/>
    <w:uiPriority w:val="99"/>
    <w:locked/>
    <w:rsid w:val="005A762D"/>
    <w:pPr>
      <w:spacing w:before="200" w:after="200"/>
      <w:ind w:left="200"/>
    </w:pPr>
    <w:rPr>
      <w:rFonts w:ascii="Verdana" w:eastAsia="Times New Roman" w:hAnsi="Verdana"/>
      <w:color w:val="000000"/>
      <w:sz w:val="16"/>
      <w:szCs w:val="16"/>
      <w:lang w:bidi="he-IL"/>
    </w:rPr>
  </w:style>
  <w:style w:type="character" w:customStyle="1" w:styleId="CharChar60">
    <w:name w:val="Char Char60"/>
    <w:uiPriority w:val="99"/>
    <w:locked/>
    <w:rsid w:val="005A762D"/>
    <w:rPr>
      <w:rFonts w:cs="Times New Roman"/>
      <w:lang w:val="en-US" w:eastAsia="en-US" w:bidi="he-IL"/>
    </w:rPr>
  </w:style>
  <w:style w:type="paragraph" w:customStyle="1" w:styleId="CommentSubject1">
    <w:name w:val="Comment Subject1"/>
    <w:basedOn w:val="afffff0"/>
    <w:next w:val="afffff0"/>
    <w:uiPriority w:val="99"/>
    <w:locked/>
    <w:rsid w:val="005A762D"/>
    <w:pPr>
      <w:spacing w:line="240" w:lineRule="auto"/>
      <w:ind w:firstLine="0"/>
    </w:pPr>
    <w:rPr>
      <w:rFonts w:ascii="Arial" w:hAnsi="Arial"/>
      <w:b/>
      <w:bCs/>
      <w:lang w:eastAsia="en-US" w:bidi="he-IL"/>
    </w:rPr>
  </w:style>
  <w:style w:type="character" w:customStyle="1" w:styleId="h4Char1">
    <w:name w:val="h4 Char1"/>
    <w:aliases w:val="h41 Char1,Heading_Numbered_4 Char1,H4 Char2,H4 Char Char1,popup Char1,Map Title Char1,a. Char1,øàù úú-úú-ôø÷ Char1,4 Char1,l4 Char1,parapoint Char1,¶ Char1,l4+toc4 Char1,Numbered List Char1,Sub sub heading Char1,Alt+4 Char1,Alt+41 Char1"/>
    <w:uiPriority w:val="99"/>
    <w:locked/>
    <w:rsid w:val="005A762D"/>
    <w:rPr>
      <w:rFonts w:ascii="Arial" w:hAnsi="Arial" w:cs="Arial"/>
      <w:b/>
      <w:bCs/>
      <w:color w:val="336699"/>
      <w:sz w:val="22"/>
      <w:szCs w:val="22"/>
      <w:lang w:val="en-US" w:eastAsia="en-US" w:bidi="he-IL"/>
    </w:rPr>
  </w:style>
  <w:style w:type="character" w:customStyle="1" w:styleId="CharChar59">
    <w:name w:val="Char Char59"/>
    <w:uiPriority w:val="99"/>
    <w:locked/>
    <w:rsid w:val="005A762D"/>
    <w:rPr>
      <w:rFonts w:cs="Times New Roman"/>
      <w:lang w:val="en-US" w:eastAsia="en-US" w:bidi="he-IL"/>
    </w:rPr>
  </w:style>
  <w:style w:type="character" w:customStyle="1" w:styleId="CharChar57">
    <w:name w:val="Char Char57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55">
    <w:name w:val="Char Char55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54">
    <w:name w:val="Char Char54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53">
    <w:name w:val="Char Char53"/>
    <w:uiPriority w:val="99"/>
    <w:locked/>
    <w:rsid w:val="005A762D"/>
    <w:rPr>
      <w:rFonts w:cs="Times New Roman"/>
      <w:b/>
      <w:bCs/>
      <w:sz w:val="44"/>
      <w:szCs w:val="44"/>
      <w:lang w:val="ru-RU" w:eastAsia="en-US" w:bidi="he-IL"/>
    </w:rPr>
  </w:style>
  <w:style w:type="character" w:customStyle="1" w:styleId="CharChar52">
    <w:name w:val="Char Char52"/>
    <w:uiPriority w:val="99"/>
    <w:locked/>
    <w:rsid w:val="005A762D"/>
    <w:rPr>
      <w:rFonts w:ascii="Arial" w:hAnsi="Arial" w:cs="Times New Roman"/>
      <w:b/>
      <w:color w:val="008000"/>
      <w:sz w:val="24"/>
      <w:szCs w:val="24"/>
      <w:lang w:val="ru-RU" w:eastAsia="en-US" w:bidi="he-IL"/>
    </w:rPr>
  </w:style>
  <w:style w:type="character" w:customStyle="1" w:styleId="1Char2">
    <w:name w:val="1 Char2"/>
    <w:aliases w:val="h1 Char2,Header 1 Char2,II+ Char2,I Char2,Heading1 Char2,H1-Heading 1 Char2,Legal Line 1 Char2,head 1 Char2,H1 Char2,l1 Char2,Heading No. L1 Char2,list 1 Char2,11 Char2,12 Char2,13 Char2,111 Char2,14 Char2,112 Char2,15 Char2,113 Char2,121 Char2"/>
    <w:uiPriority w:val="99"/>
    <w:locked/>
    <w:rsid w:val="005A762D"/>
    <w:rPr>
      <w:rFonts w:ascii="Arial" w:hAnsi="Arial" w:cs="Arial"/>
      <w:b/>
      <w:bCs/>
      <w:smallCaps/>
      <w:color w:val="FF6600"/>
      <w:kern w:val="32"/>
      <w:sz w:val="48"/>
      <w:szCs w:val="48"/>
      <w:lang w:val="en-US" w:eastAsia="en-US" w:bidi="he-IL"/>
    </w:rPr>
  </w:style>
  <w:style w:type="character" w:customStyle="1" w:styleId="CharChar34">
    <w:name w:val="Char Char34"/>
    <w:uiPriority w:val="99"/>
    <w:locked/>
    <w:rsid w:val="005A762D"/>
    <w:rPr>
      <w:rFonts w:ascii="Tahoma" w:hAnsi="Tahoma" w:cs="Tahoma"/>
      <w:sz w:val="16"/>
      <w:szCs w:val="16"/>
      <w:lang w:val="ru-RU" w:eastAsia="en-US" w:bidi="he-IL"/>
    </w:rPr>
  </w:style>
  <w:style w:type="character" w:customStyle="1" w:styleId="3mChar2">
    <w:name w:val="3m Char2"/>
    <w:aliases w:val="H3 Char2,sh3 Char2,h3 Char2,h31 Char2,HHHeading Char2,head3 Char2,øàù úú-ôø÷ Char2,orderpara2 Char2,l3 Char2,level 3 heading Char2,3 Char2,TextProp Char2,Nagłówek 3 z numeracją Char2,subhead Char2,1. Char2,l3+toc 3 Char2,CT Char2,Head 3 Char"/>
    <w:uiPriority w:val="99"/>
    <w:locked/>
    <w:rsid w:val="005A762D"/>
    <w:rPr>
      <w:rFonts w:ascii="Arial" w:hAnsi="Arial" w:cs="Arial"/>
      <w:b/>
      <w:bCs/>
      <w:color w:val="336699"/>
      <w:sz w:val="28"/>
      <w:szCs w:val="28"/>
      <w:lang w:val="en-US" w:eastAsia="en-US" w:bidi="he-IL"/>
    </w:rPr>
  </w:style>
  <w:style w:type="character" w:customStyle="1" w:styleId="CharChar56">
    <w:name w:val="Char Char56"/>
    <w:uiPriority w:val="99"/>
    <w:semiHidden/>
    <w:locked/>
    <w:rsid w:val="005A762D"/>
    <w:rPr>
      <w:rFonts w:ascii="Tahoma" w:hAnsi="Tahoma" w:cs="Tahoma"/>
      <w:sz w:val="16"/>
      <w:szCs w:val="16"/>
      <w:lang w:val="ru-RU" w:eastAsia="en-US" w:bidi="he-IL"/>
    </w:rPr>
  </w:style>
  <w:style w:type="character" w:customStyle="1" w:styleId="CharChar51">
    <w:name w:val="Char Char51"/>
    <w:uiPriority w:val="99"/>
    <w:locked/>
    <w:rsid w:val="005A762D"/>
    <w:rPr>
      <w:rFonts w:cs="Times New Roman"/>
      <w:i/>
      <w:iCs/>
      <w:sz w:val="24"/>
      <w:szCs w:val="24"/>
      <w:lang w:val="ru-RU" w:eastAsia="en-US" w:bidi="he-IL"/>
    </w:rPr>
  </w:style>
  <w:style w:type="character" w:customStyle="1" w:styleId="CharChar50">
    <w:name w:val="Char Char50"/>
    <w:uiPriority w:val="99"/>
    <w:locked/>
    <w:rsid w:val="005A762D"/>
    <w:rPr>
      <w:rFonts w:ascii="Courier New" w:hAnsi="Courier New" w:cs="Courier New"/>
      <w:lang w:val="ru-RU" w:eastAsia="en-US" w:bidi="he-IL"/>
    </w:rPr>
  </w:style>
  <w:style w:type="character" w:customStyle="1" w:styleId="CharChar49">
    <w:name w:val="Char Char49"/>
    <w:uiPriority w:val="99"/>
    <w:locked/>
    <w:rsid w:val="005A762D"/>
    <w:rPr>
      <w:rFonts w:cs="Times New Roman"/>
      <w:lang w:val="ru-RU" w:eastAsia="en-US" w:bidi="he-IL"/>
    </w:rPr>
  </w:style>
  <w:style w:type="character" w:customStyle="1" w:styleId="CharChar48">
    <w:name w:val="Char Char48"/>
    <w:uiPriority w:val="99"/>
    <w:locked/>
    <w:rsid w:val="005A762D"/>
    <w:rPr>
      <w:rFonts w:cs="Times New Roman"/>
      <w:lang w:val="ru-RU" w:eastAsia="en-US" w:bidi="he-IL"/>
    </w:rPr>
  </w:style>
  <w:style w:type="character" w:customStyle="1" w:styleId="CharChar47">
    <w:name w:val="Char Char47"/>
    <w:uiPriority w:val="99"/>
    <w:locked/>
    <w:rsid w:val="005A762D"/>
    <w:rPr>
      <w:rFonts w:cs="Times New Roman"/>
      <w:lang w:val="ru-RU" w:eastAsia="en-US" w:bidi="he-IL"/>
    </w:rPr>
  </w:style>
  <w:style w:type="character" w:customStyle="1" w:styleId="CharChar46">
    <w:name w:val="Char Char46"/>
    <w:uiPriority w:val="99"/>
    <w:locked/>
    <w:rsid w:val="005A762D"/>
    <w:rPr>
      <w:rFonts w:ascii="Courier New" w:hAnsi="Courier New" w:cs="Courier New"/>
      <w:lang w:val="en-US" w:eastAsia="en-US" w:bidi="he-IL"/>
    </w:rPr>
  </w:style>
  <w:style w:type="character" w:customStyle="1" w:styleId="h2Char2">
    <w:name w:val="h2 Char2"/>
    <w:aliases w:val="Heading2 Char2,H2-Heading 2 Char2,2 Char2,Header 2 Char2,l2 Char2,Header2 Char2,22 Char2,heading2 Char2,list2 Char2,H2 Char2,A Char2,A.B.C. Char2,list 2 Char2,21 Char2,23 Char2,24 Char2,25 Char2,211 Char2,221 Char2,231 Char2,241 Char2,26 Char2"/>
    <w:uiPriority w:val="99"/>
    <w:locked/>
    <w:rsid w:val="005A762D"/>
    <w:rPr>
      <w:rFonts w:ascii="Arial" w:hAnsi="Arial" w:cs="Arial"/>
      <w:b/>
      <w:bCs/>
      <w:color w:val="003366"/>
      <w:sz w:val="32"/>
      <w:szCs w:val="32"/>
      <w:lang w:val="en-US" w:eastAsia="en-US" w:bidi="he-IL"/>
    </w:rPr>
  </w:style>
  <w:style w:type="character" w:customStyle="1" w:styleId="CharChar45">
    <w:name w:val="Char Char45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character" w:customStyle="1" w:styleId="CharChar44">
    <w:name w:val="Char Char44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character" w:customStyle="1" w:styleId="CharChar43">
    <w:name w:val="Char Char43"/>
    <w:uiPriority w:val="99"/>
    <w:locked/>
    <w:rsid w:val="005A762D"/>
    <w:rPr>
      <w:rFonts w:ascii="Arial" w:hAnsi="Arial" w:cs="Arial"/>
      <w:sz w:val="24"/>
      <w:szCs w:val="24"/>
      <w:lang w:val="ru-RU" w:eastAsia="en-US" w:bidi="he-IL"/>
    </w:rPr>
  </w:style>
  <w:style w:type="character" w:customStyle="1" w:styleId="CharChar42">
    <w:name w:val="Char Char42"/>
    <w:uiPriority w:val="99"/>
    <w:locked/>
    <w:rsid w:val="005A762D"/>
    <w:rPr>
      <w:rFonts w:ascii="Arial" w:hAnsi="Arial" w:cs="Arial"/>
      <w:sz w:val="24"/>
      <w:szCs w:val="24"/>
      <w:lang w:val="ru-RU" w:eastAsia="en-US" w:bidi="he-IL"/>
    </w:rPr>
  </w:style>
  <w:style w:type="character" w:customStyle="1" w:styleId="CharChar41">
    <w:name w:val="Char Char41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character" w:customStyle="1" w:styleId="CharChar40">
    <w:name w:val="Char Char40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character" w:customStyle="1" w:styleId="CharChar39">
    <w:name w:val="Char Char39"/>
    <w:uiPriority w:val="99"/>
    <w:locked/>
    <w:rsid w:val="005A762D"/>
    <w:rPr>
      <w:rFonts w:cs="Times New Roman"/>
      <w:sz w:val="24"/>
      <w:szCs w:val="24"/>
      <w:lang w:val="en-US" w:eastAsia="en-US" w:bidi="he-IL"/>
    </w:rPr>
  </w:style>
  <w:style w:type="character" w:customStyle="1" w:styleId="CharChar38">
    <w:name w:val="Char Char38"/>
    <w:uiPriority w:val="99"/>
    <w:locked/>
    <w:rsid w:val="005A762D"/>
    <w:rPr>
      <w:rFonts w:cs="Times New Roman"/>
      <w:sz w:val="24"/>
      <w:szCs w:val="24"/>
      <w:lang w:val="en-US" w:eastAsia="en-US" w:bidi="he-IL"/>
    </w:rPr>
  </w:style>
  <w:style w:type="character" w:customStyle="1" w:styleId="CharChar58">
    <w:name w:val="Char Char58"/>
    <w:uiPriority w:val="99"/>
    <w:locked/>
    <w:rsid w:val="005A762D"/>
    <w:rPr>
      <w:rFonts w:cs="Times New Roman"/>
      <w:sz w:val="22"/>
      <w:szCs w:val="22"/>
      <w:lang w:val="en-US" w:eastAsia="en-US" w:bidi="he-IL"/>
    </w:rPr>
  </w:style>
  <w:style w:type="character" w:customStyle="1" w:styleId="CharChar37">
    <w:name w:val="Char Char37"/>
    <w:uiPriority w:val="99"/>
    <w:locked/>
    <w:rsid w:val="005A762D"/>
    <w:rPr>
      <w:rFonts w:cs="Times New Roman"/>
      <w:sz w:val="16"/>
      <w:szCs w:val="16"/>
      <w:lang w:val="ru-RU" w:eastAsia="en-US" w:bidi="he-IL"/>
    </w:rPr>
  </w:style>
  <w:style w:type="character" w:customStyle="1" w:styleId="CharChar36">
    <w:name w:val="Char Char36"/>
    <w:uiPriority w:val="99"/>
    <w:locked/>
    <w:rsid w:val="005A762D"/>
    <w:rPr>
      <w:rFonts w:ascii="Courier New" w:hAnsi="Courier New" w:cs="Courier New"/>
      <w:lang w:val="ru-RU" w:eastAsia="en-US" w:bidi="he-IL"/>
    </w:rPr>
  </w:style>
  <w:style w:type="character" w:customStyle="1" w:styleId="CharChar35">
    <w:name w:val="Char Char35"/>
    <w:uiPriority w:val="99"/>
    <w:locked/>
    <w:rsid w:val="005A762D"/>
    <w:rPr>
      <w:rFonts w:cs="Times New Roman"/>
      <w:sz w:val="24"/>
      <w:szCs w:val="24"/>
      <w:lang w:val="ru-RU" w:eastAsia="en-US" w:bidi="he-IL"/>
    </w:rPr>
  </w:style>
  <w:style w:type="character" w:customStyle="1" w:styleId="CharChar33">
    <w:name w:val="Char Char33"/>
    <w:uiPriority w:val="99"/>
    <w:locked/>
    <w:rsid w:val="005A762D"/>
    <w:rPr>
      <w:rFonts w:cs="Times New Roman"/>
      <w:b/>
      <w:bCs/>
      <w:lang w:val="ru-RU" w:eastAsia="en-US" w:bidi="he-IL"/>
    </w:rPr>
  </w:style>
  <w:style w:type="paragraph" w:customStyle="1" w:styleId="IssueHead">
    <w:name w:val="IssueHead"/>
    <w:basedOn w:val="af6"/>
    <w:uiPriority w:val="99"/>
    <w:locked/>
    <w:rsid w:val="005A762D"/>
    <w:pPr>
      <w:spacing w:before="120" w:after="120"/>
      <w:jc w:val="center"/>
    </w:pPr>
    <w:rPr>
      <w:rFonts w:eastAsia="Times New Roman"/>
      <w:b/>
      <w:bCs/>
      <w:i/>
      <w:iCs/>
      <w:sz w:val="22"/>
      <w:szCs w:val="22"/>
      <w:lang w:bidi="he-IL"/>
    </w:rPr>
  </w:style>
  <w:style w:type="paragraph" w:customStyle="1" w:styleId="IssueItem">
    <w:name w:val="IssueItem"/>
    <w:basedOn w:val="af6"/>
    <w:uiPriority w:val="99"/>
    <w:locked/>
    <w:rsid w:val="005A762D"/>
    <w:pPr>
      <w:spacing w:after="160"/>
    </w:pPr>
    <w:rPr>
      <w:rFonts w:eastAsia="Times New Roman"/>
      <w:sz w:val="24"/>
      <w:szCs w:val="24"/>
      <w:lang w:bidi="he-IL"/>
    </w:rPr>
  </w:style>
  <w:style w:type="paragraph" w:customStyle="1" w:styleId="contents0">
    <w:name w:val="contents"/>
    <w:basedOn w:val="af6"/>
    <w:uiPriority w:val="99"/>
    <w:locked/>
    <w:rsid w:val="005A762D"/>
    <w:pPr>
      <w:spacing w:before="1200" w:after="480"/>
      <w:jc w:val="center"/>
    </w:pPr>
    <w:rPr>
      <w:rFonts w:eastAsia="Times New Roman"/>
      <w:b/>
      <w:bCs/>
      <w:sz w:val="24"/>
      <w:szCs w:val="28"/>
      <w:lang w:bidi="he-IL"/>
    </w:rPr>
  </w:style>
  <w:style w:type="paragraph" w:customStyle="1" w:styleId="textpadding">
    <w:name w:val="text_padding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sz w:val="16"/>
      <w:szCs w:val="16"/>
      <w:lang w:bidi="he-IL"/>
    </w:rPr>
  </w:style>
  <w:style w:type="paragraph" w:customStyle="1" w:styleId="BodyTextBeforeList">
    <w:name w:val="Body Text Before List"/>
    <w:uiPriority w:val="99"/>
    <w:locked/>
    <w:rsid w:val="005A762D"/>
    <w:pPr>
      <w:keepNext/>
      <w:spacing w:after="220" w:line="300" w:lineRule="exact"/>
      <w:jc w:val="both"/>
    </w:pPr>
    <w:rPr>
      <w:rFonts w:eastAsia="Times New Roman"/>
      <w:color w:val="000000"/>
      <w:sz w:val="24"/>
      <w:szCs w:val="24"/>
      <w:lang w:val="en-US" w:eastAsia="en-US" w:bidi="he-IL"/>
    </w:rPr>
  </w:style>
  <w:style w:type="character" w:customStyle="1" w:styleId="TableBody1">
    <w:name w:val="Table Body Знак"/>
    <w:uiPriority w:val="99"/>
    <w:locked/>
    <w:rsid w:val="005A762D"/>
    <w:rPr>
      <w:rFonts w:cs="Times New Roman"/>
      <w:lang w:val="en-US" w:eastAsia="en-US" w:bidi="he-IL"/>
    </w:rPr>
  </w:style>
  <w:style w:type="paragraph" w:customStyle="1" w:styleId="xl70">
    <w:name w:val="xl70"/>
    <w:basedOn w:val="af6"/>
    <w:locked/>
    <w:rsid w:val="005A762D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bidi="he-IL"/>
    </w:rPr>
  </w:style>
  <w:style w:type="paragraph" w:customStyle="1" w:styleId="xl71">
    <w:name w:val="xl71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  <w:lang w:val="en-US" w:bidi="he-IL"/>
    </w:rPr>
  </w:style>
  <w:style w:type="paragraph" w:customStyle="1" w:styleId="xl72">
    <w:name w:val="xl72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  <w:lang w:val="en-US" w:bidi="he-IL"/>
    </w:rPr>
  </w:style>
  <w:style w:type="paragraph" w:customStyle="1" w:styleId="xl73">
    <w:name w:val="xl73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74">
    <w:name w:val="xl74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75">
    <w:name w:val="xl75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font5">
    <w:name w:val="font5"/>
    <w:basedOn w:val="af6"/>
    <w:locked/>
    <w:rsid w:val="005A762D"/>
    <w:pPr>
      <w:spacing w:before="100" w:beforeAutospacing="1" w:after="100" w:afterAutospacing="1"/>
    </w:pPr>
    <w:rPr>
      <w:rFonts w:eastAsia="Times New Roman" w:cs="Arial"/>
      <w:color w:val="000000"/>
      <w:sz w:val="16"/>
      <w:szCs w:val="16"/>
      <w:lang w:val="en-US" w:bidi="he-IL"/>
    </w:rPr>
  </w:style>
  <w:style w:type="paragraph" w:customStyle="1" w:styleId="font6">
    <w:name w:val="font6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sz w:val="16"/>
      <w:szCs w:val="16"/>
      <w:lang w:val="en-US" w:bidi="he-IL"/>
    </w:rPr>
  </w:style>
  <w:style w:type="paragraph" w:customStyle="1" w:styleId="font7">
    <w:name w:val="font7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color w:val="FF0000"/>
      <w:sz w:val="16"/>
      <w:szCs w:val="16"/>
      <w:lang w:val="en-US" w:bidi="he-IL"/>
    </w:rPr>
  </w:style>
  <w:style w:type="paragraph" w:customStyle="1" w:styleId="font8">
    <w:name w:val="font8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sz w:val="16"/>
      <w:szCs w:val="16"/>
      <w:lang w:val="en-US" w:bidi="he-IL"/>
    </w:rPr>
  </w:style>
  <w:style w:type="paragraph" w:customStyle="1" w:styleId="font9">
    <w:name w:val="font9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color w:val="FF0000"/>
      <w:sz w:val="16"/>
      <w:szCs w:val="16"/>
      <w:lang w:val="en-US" w:bidi="he-IL"/>
    </w:rPr>
  </w:style>
  <w:style w:type="paragraph" w:customStyle="1" w:styleId="font10">
    <w:name w:val="font10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color w:val="FF0000"/>
      <w:sz w:val="16"/>
      <w:szCs w:val="16"/>
      <w:lang w:val="en-US" w:bidi="he-IL"/>
    </w:rPr>
  </w:style>
  <w:style w:type="paragraph" w:customStyle="1" w:styleId="font11">
    <w:name w:val="font11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i/>
      <w:iCs/>
      <w:color w:val="FF0000"/>
      <w:sz w:val="16"/>
      <w:szCs w:val="16"/>
      <w:lang w:val="en-US" w:bidi="he-IL"/>
    </w:rPr>
  </w:style>
  <w:style w:type="paragraph" w:customStyle="1" w:styleId="font12">
    <w:name w:val="font12"/>
    <w:basedOn w:val="af6"/>
    <w:uiPriority w:val="99"/>
    <w:locked/>
    <w:rsid w:val="005A762D"/>
    <w:pPr>
      <w:spacing w:before="100" w:beforeAutospacing="1" w:after="100" w:afterAutospacing="1"/>
    </w:pPr>
    <w:rPr>
      <w:rFonts w:eastAsia="Times New Roman" w:cs="Arial"/>
      <w:color w:val="FF0000"/>
      <w:sz w:val="16"/>
      <w:szCs w:val="16"/>
      <w:lang w:val="en-US" w:bidi="he-IL"/>
    </w:rPr>
  </w:style>
  <w:style w:type="paragraph" w:customStyle="1" w:styleId="xl66">
    <w:name w:val="xl66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67">
    <w:name w:val="xl67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68">
    <w:name w:val="xl68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69">
    <w:name w:val="xl69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color w:val="FF0000"/>
      <w:sz w:val="16"/>
      <w:szCs w:val="16"/>
      <w:lang w:val="en-US" w:bidi="he-IL"/>
    </w:rPr>
  </w:style>
  <w:style w:type="paragraph" w:customStyle="1" w:styleId="xl76">
    <w:name w:val="xl76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sz w:val="16"/>
      <w:szCs w:val="16"/>
      <w:lang w:val="en-US" w:bidi="he-IL"/>
    </w:rPr>
  </w:style>
  <w:style w:type="paragraph" w:customStyle="1" w:styleId="xl77">
    <w:name w:val="xl77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sz w:val="16"/>
      <w:szCs w:val="16"/>
      <w:lang w:val="en-US" w:bidi="he-IL"/>
    </w:rPr>
  </w:style>
  <w:style w:type="paragraph" w:customStyle="1" w:styleId="xl78">
    <w:name w:val="xl78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79">
    <w:name w:val="xl79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Arial"/>
      <w:sz w:val="16"/>
      <w:szCs w:val="16"/>
      <w:lang w:val="en-US" w:bidi="he-IL"/>
    </w:rPr>
  </w:style>
  <w:style w:type="paragraph" w:customStyle="1" w:styleId="xl80">
    <w:name w:val="xl80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eastAsia="Times New Roman"/>
      <w:sz w:val="16"/>
      <w:szCs w:val="16"/>
      <w:lang w:val="en-US" w:bidi="he-IL"/>
    </w:rPr>
  </w:style>
  <w:style w:type="paragraph" w:customStyle="1" w:styleId="xl81">
    <w:name w:val="xl81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/>
      <w:color w:val="FF0000"/>
      <w:sz w:val="16"/>
      <w:szCs w:val="16"/>
      <w:lang w:val="en-US" w:bidi="he-IL"/>
    </w:rPr>
  </w:style>
  <w:style w:type="paragraph" w:customStyle="1" w:styleId="xl82">
    <w:name w:val="xl82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  <w:lang w:val="en-US" w:bidi="he-IL"/>
    </w:rPr>
  </w:style>
  <w:style w:type="paragraph" w:customStyle="1" w:styleId="xl83">
    <w:name w:val="xl83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color w:val="000000"/>
      <w:sz w:val="16"/>
      <w:szCs w:val="16"/>
      <w:lang w:val="en-US" w:bidi="he-IL"/>
    </w:rPr>
  </w:style>
  <w:style w:type="paragraph" w:customStyle="1" w:styleId="xl84">
    <w:name w:val="xl84"/>
    <w:basedOn w:val="af6"/>
    <w:locked/>
    <w:rsid w:val="005A76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color w:val="000000"/>
      <w:sz w:val="16"/>
      <w:szCs w:val="16"/>
      <w:lang w:val="en-US" w:bidi="he-IL"/>
    </w:rPr>
  </w:style>
  <w:style w:type="paragraph" w:customStyle="1" w:styleId="xl65">
    <w:name w:val="xl65"/>
    <w:basedOn w:val="af6"/>
    <w:locked/>
    <w:rsid w:val="005A762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eastAsia="Times New Roman"/>
      <w:b/>
      <w:bCs/>
      <w:sz w:val="24"/>
      <w:szCs w:val="24"/>
      <w:lang w:val="en-US" w:bidi="he-IL"/>
    </w:rPr>
  </w:style>
  <w:style w:type="character" w:customStyle="1" w:styleId="h2Char1">
    <w:name w:val="h2 Char1"/>
    <w:aliases w:val="Heading2 Char1,H2-Heading 2 Char1,2 Char1,Header 2 Char1,l2 Char1,Header2 Char1,22 Char1,heading2 Char1,list2 Char1,H2 Char1,A Char1,A.B.C. Char1,list 2 Char1,21 Char1,23 Char1,24 Char1,25 Char1,211 Char1,221 Char1,231 Char1,241 Char1,26 Char1"/>
    <w:uiPriority w:val="99"/>
    <w:locked/>
    <w:rsid w:val="005A762D"/>
    <w:rPr>
      <w:rFonts w:ascii="Arial" w:hAnsi="Arial" w:cs="Arial"/>
      <w:b/>
      <w:bCs/>
      <w:color w:val="003366"/>
      <w:sz w:val="32"/>
      <w:szCs w:val="32"/>
      <w:lang w:val="en-US" w:eastAsia="en-US" w:bidi="he-IL"/>
    </w:rPr>
  </w:style>
  <w:style w:type="character" w:customStyle="1" w:styleId="Heading1Char2">
    <w:name w:val="Heading 1 Char2"/>
    <w:aliases w:val="1 Char,h1 Char3,Header 1 Char3,II+ Char3,I Char3,Heading1 Char3,H1-Heading 1 Char3,Legal Line 1 Char3,head 1 Char3,H1 Char3,l1 Char3,Heading No. L1 Char3,list 1 Char3,11 Char3,12 Char3,13 Char3,111 Char3,14 Char3,112 Char3,15 Char3"/>
    <w:uiPriority w:val="99"/>
    <w:locked/>
    <w:rsid w:val="005A762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aliases w:val="h2 Char4,Heading2 Char4,H2-Heading 2 Char4,2 Char4,Header 2 Char4,l2 Char4,Header2 Char4,22 Char4,heading2 Char4,list2 Char4,H2 Char4,A Char4,A.B.C. Char4,list 2 Char4,21 Char4,23 Char4,24 Char4,25 Char4,211 Char4,221 Char4,231 Char4"/>
    <w:uiPriority w:val="99"/>
    <w:semiHidden/>
    <w:locked/>
    <w:rsid w:val="005A762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aliases w:val="3m Char3,H3 Char3,sh3 Char3,h3 Char3,h31 Char3,HHHeading Char3,head3 Char3,øàù úú-ôø÷ Char3,orderpara2 Char3,l3 Char3,level 3 heading Char3,3 Char3,TextProp Char3,Nagłówek 3 z numeracją Char3,subhead Char3,1. Char3,l3+toc 3 Char3"/>
    <w:uiPriority w:val="99"/>
    <w:semiHidden/>
    <w:locked/>
    <w:rsid w:val="005A762D"/>
    <w:rPr>
      <w:rFonts w:ascii="Cambria" w:hAnsi="Cambria" w:cs="Times New Roman"/>
      <w:b/>
      <w:bCs/>
      <w:sz w:val="26"/>
      <w:szCs w:val="26"/>
    </w:rPr>
  </w:style>
  <w:style w:type="paragraph" w:styleId="afffffffffffc">
    <w:name w:val="Revision"/>
    <w:uiPriority w:val="99"/>
    <w:semiHidden/>
    <w:locked/>
    <w:rsid w:val="005A762D"/>
    <w:rPr>
      <w:rFonts w:eastAsia="Times New Roman"/>
      <w:sz w:val="24"/>
      <w:szCs w:val="24"/>
      <w:lang w:val="en-US" w:eastAsia="en-US" w:bidi="he-IL"/>
    </w:rPr>
  </w:style>
  <w:style w:type="paragraph" w:customStyle="1" w:styleId="211">
    <w:name w:val="Заголовок 21"/>
    <w:aliases w:val="h21,Heading21,H2-Heading 21,29,Header 21,l21,Header21,224,heading21,list21,H21,A1,A.B.C.1,list 21,214,234,244,253,2113,2213,2313,2413,262,2122,2222,2322,2422,2512,21112,22111,23111,24111,271,2131,2231,2331,2431,2521,21121,22121,23121,24121"/>
    <w:basedOn w:val="af6"/>
    <w:next w:val="af6"/>
    <w:autoRedefine/>
    <w:uiPriority w:val="99"/>
    <w:locked/>
    <w:rsid w:val="005A762D"/>
    <w:pPr>
      <w:keepNext/>
      <w:keepLines/>
      <w:spacing w:before="120" w:after="120" w:line="360" w:lineRule="auto"/>
      <w:jc w:val="center"/>
      <w:outlineLvl w:val="1"/>
    </w:pPr>
    <w:rPr>
      <w:rFonts w:eastAsia="Times New Roman"/>
      <w:b/>
      <w:bCs/>
      <w:iCs/>
      <w:sz w:val="32"/>
      <w:szCs w:val="32"/>
    </w:rPr>
  </w:style>
  <w:style w:type="numbering" w:customStyle="1" w:styleId="6">
    <w:name w:val="Шаг_таблица6"/>
    <w:locked/>
    <w:rsid w:val="005A762D"/>
    <w:pPr>
      <w:numPr>
        <w:numId w:val="34"/>
      </w:numPr>
    </w:pPr>
  </w:style>
  <w:style w:type="numbering" w:customStyle="1" w:styleId="UList">
    <w:name w:val="UList"/>
    <w:locked/>
    <w:rsid w:val="005A762D"/>
    <w:pPr>
      <w:numPr>
        <w:numId w:val="51"/>
      </w:numPr>
    </w:pPr>
  </w:style>
  <w:style w:type="numbering" w:customStyle="1" w:styleId="TableNumbering">
    <w:name w:val="Table Numbering"/>
    <w:locked/>
    <w:rsid w:val="005A762D"/>
  </w:style>
  <w:style w:type="numbering" w:customStyle="1" w:styleId="2ff2">
    <w:name w:val="Шаг_таблица2"/>
    <w:locked/>
    <w:rsid w:val="005A762D"/>
  </w:style>
  <w:style w:type="numbering" w:customStyle="1" w:styleId="UListTable">
    <w:name w:val="UList Table"/>
    <w:locked/>
    <w:rsid w:val="005A762D"/>
    <w:pPr>
      <w:numPr>
        <w:numId w:val="52"/>
      </w:numPr>
    </w:pPr>
  </w:style>
  <w:style w:type="numbering" w:customStyle="1" w:styleId="UBullet">
    <w:name w:val="UBullet"/>
    <w:locked/>
    <w:rsid w:val="005A762D"/>
    <w:pPr>
      <w:numPr>
        <w:numId w:val="53"/>
      </w:numPr>
    </w:pPr>
  </w:style>
  <w:style w:type="numbering" w:styleId="1ai">
    <w:name w:val="Outline List 1"/>
    <w:basedOn w:val="afa"/>
    <w:locked/>
    <w:rsid w:val="005A762D"/>
    <w:pPr>
      <w:numPr>
        <w:numId w:val="54"/>
      </w:numPr>
    </w:pPr>
  </w:style>
  <w:style w:type="numbering" w:customStyle="1" w:styleId="UBulletTable">
    <w:name w:val="UBullet Table"/>
    <w:locked/>
    <w:rsid w:val="005A762D"/>
    <w:pPr>
      <w:numPr>
        <w:numId w:val="55"/>
      </w:numPr>
    </w:pPr>
  </w:style>
  <w:style w:type="paragraph" w:customStyle="1" w:styleId="afffffffffffd">
    <w:name w:val="Обыч. колонт."/>
    <w:basedOn w:val="af6"/>
    <w:locked/>
    <w:rsid w:val="005A762D"/>
    <w:pPr>
      <w:framePr w:w="847" w:h="229" w:hSpace="141" w:wrap="around" w:vAnchor="page" w:hAnchor="page" w:x="8667" w:y="14536"/>
      <w:jc w:val="center"/>
    </w:pPr>
    <w:rPr>
      <w:rFonts w:eastAsia="Times New Roman"/>
      <w:i/>
      <w:szCs w:val="24"/>
    </w:rPr>
  </w:style>
  <w:style w:type="paragraph" w:customStyle="1" w:styleId="Tabletext1">
    <w:name w:val="Table text"/>
    <w:basedOn w:val="af6"/>
    <w:qFormat/>
    <w:locked/>
    <w:rsid w:val="005A762D"/>
    <w:rPr>
      <w:rFonts w:eastAsia="Times New Roman"/>
      <w:sz w:val="24"/>
      <w:szCs w:val="24"/>
    </w:rPr>
  </w:style>
  <w:style w:type="paragraph" w:customStyle="1" w:styleId="TableH">
    <w:name w:val="Table H"/>
    <w:basedOn w:val="Tabletext1"/>
    <w:qFormat/>
    <w:locked/>
    <w:rsid w:val="005A762D"/>
    <w:pPr>
      <w:keepNext/>
      <w:jc w:val="center"/>
    </w:pPr>
    <w:rPr>
      <w:b/>
    </w:rPr>
  </w:style>
  <w:style w:type="paragraph" w:customStyle="1" w:styleId="HTitlepage">
    <w:name w:val="H Title page"/>
    <w:basedOn w:val="af6"/>
    <w:locked/>
    <w:rsid w:val="005A762D"/>
    <w:pPr>
      <w:spacing w:after="480"/>
      <w:jc w:val="center"/>
    </w:pPr>
    <w:rPr>
      <w:rFonts w:eastAsia="Times New Roman"/>
      <w:b/>
      <w:caps/>
      <w:sz w:val="36"/>
      <w:szCs w:val="36"/>
    </w:rPr>
  </w:style>
  <w:style w:type="paragraph" w:customStyle="1" w:styleId="3fb">
    <w:name w:val="Название 3"/>
    <w:basedOn w:val="2fc"/>
    <w:locked/>
    <w:rsid w:val="005A762D"/>
    <w:rPr>
      <w:b w:val="0"/>
    </w:rPr>
  </w:style>
  <w:style w:type="paragraph" w:customStyle="1" w:styleId="afffffffffffe">
    <w:name w:val="Мелк. колонт."/>
    <w:basedOn w:val="afffffffffffd"/>
    <w:locked/>
    <w:rsid w:val="005A762D"/>
    <w:pPr>
      <w:framePr w:wrap="around"/>
    </w:pPr>
    <w:rPr>
      <w:sz w:val="16"/>
    </w:rPr>
  </w:style>
  <w:style w:type="paragraph" w:customStyle="1" w:styleId="affffffffffff">
    <w:name w:val="Назв. табл."/>
    <w:basedOn w:val="afffa"/>
    <w:locked/>
    <w:rsid w:val="005A762D"/>
    <w:pPr>
      <w:keepNext/>
      <w:keepLines/>
      <w:spacing w:before="360" w:after="60" w:line="240" w:lineRule="auto"/>
      <w:jc w:val="left"/>
    </w:pPr>
    <w:rPr>
      <w:sz w:val="24"/>
      <w:lang w:eastAsia="en-US"/>
    </w:rPr>
  </w:style>
  <w:style w:type="character" w:customStyle="1" w:styleId="afffb">
    <w:name w:val="Название объекта Знак"/>
    <w:aliases w:val="ph_Picture Знак,Нумерация и заголовок таблиц Знак"/>
    <w:link w:val="afffa"/>
    <w:rsid w:val="005A762D"/>
    <w:rPr>
      <w:rFonts w:eastAsia="Times New Roman"/>
      <w:b/>
      <w:bCs/>
    </w:rPr>
  </w:style>
  <w:style w:type="numbering" w:styleId="ab">
    <w:name w:val="Outline List 3"/>
    <w:basedOn w:val="afa"/>
    <w:locked/>
    <w:rsid w:val="005A762D"/>
    <w:pPr>
      <w:numPr>
        <w:numId w:val="57"/>
      </w:numPr>
    </w:pPr>
  </w:style>
  <w:style w:type="paragraph" w:customStyle="1" w:styleId="CompanyName">
    <w:name w:val="Company Name"/>
    <w:basedOn w:val="af6"/>
    <w:locked/>
    <w:rsid w:val="005A762D"/>
    <w:pPr>
      <w:keepNext/>
      <w:keepLines/>
      <w:widowControl w:val="0"/>
      <w:tabs>
        <w:tab w:val="center" w:pos="4678"/>
      </w:tabs>
      <w:spacing w:line="220" w:lineRule="atLeast"/>
      <w:jc w:val="right"/>
    </w:pPr>
    <w:rPr>
      <w:rFonts w:ascii="Arial Black" w:eastAsia="Times New Roman" w:hAnsi="Arial Black"/>
      <w:spacing w:val="-25"/>
      <w:kern w:val="28"/>
      <w:sz w:val="32"/>
      <w:szCs w:val="24"/>
    </w:rPr>
  </w:style>
  <w:style w:type="paragraph" w:customStyle="1" w:styleId="TitleSubject">
    <w:name w:val="Title Subject"/>
    <w:basedOn w:val="af6"/>
    <w:next w:val="af6"/>
    <w:locked/>
    <w:rsid w:val="005A762D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eastAsia="Times New Roman" w:hAnsi="Arial Black"/>
      <w:b/>
      <w:kern w:val="28"/>
      <w:sz w:val="44"/>
      <w:szCs w:val="24"/>
    </w:rPr>
  </w:style>
  <w:style w:type="paragraph" w:customStyle="1" w:styleId="TableText2">
    <w:name w:val="Table_Text"/>
    <w:basedOn w:val="af6"/>
    <w:locked/>
    <w:rsid w:val="005A762D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/>
      <w:sz w:val="18"/>
      <w:szCs w:val="24"/>
    </w:rPr>
  </w:style>
  <w:style w:type="character" w:customStyle="1" w:styleId="Visaunderline">
    <w:name w:val="Visa underline"/>
    <w:locked/>
    <w:rsid w:val="005A762D"/>
    <w:rPr>
      <w:u w:val="single"/>
    </w:rPr>
  </w:style>
  <w:style w:type="character" w:customStyle="1" w:styleId="s0">
    <w:name w:val="s0"/>
    <w:locked/>
    <w:rsid w:val="005A762D"/>
  </w:style>
  <w:style w:type="paragraph" w:customStyle="1" w:styleId="isoo-header3">
    <w:name w:val="isoo-header3"/>
    <w:basedOn w:val="af6"/>
    <w:locked/>
    <w:rsid w:val="005A762D"/>
    <w:pPr>
      <w:spacing w:before="100" w:beforeAutospacing="1" w:after="100" w:afterAutospacing="1" w:line="288" w:lineRule="auto"/>
    </w:pPr>
    <w:rPr>
      <w:rFonts w:ascii="Verdana" w:eastAsia="Times New Roman" w:hAnsi="Verdana"/>
      <w:b/>
      <w:bCs/>
      <w:sz w:val="19"/>
      <w:szCs w:val="19"/>
    </w:rPr>
  </w:style>
  <w:style w:type="paragraph" w:customStyle="1" w:styleId="isoo-text">
    <w:name w:val="isoo-text"/>
    <w:basedOn w:val="af6"/>
    <w:locked/>
    <w:rsid w:val="005A762D"/>
    <w:pPr>
      <w:spacing w:beforeAutospacing="1" w:afterAutospacing="1"/>
      <w:ind w:firstLine="45"/>
    </w:pPr>
    <w:rPr>
      <w:rFonts w:ascii="Verdana" w:eastAsia="Times New Roman" w:hAnsi="Verdana"/>
      <w:color w:val="333333"/>
      <w:sz w:val="19"/>
      <w:szCs w:val="19"/>
    </w:rPr>
  </w:style>
  <w:style w:type="character" w:customStyle="1" w:styleId="101">
    <w:name w:val="Стиль 10 пт"/>
    <w:locked/>
    <w:rsid w:val="005A762D"/>
    <w:rPr>
      <w:rFonts w:ascii="Times New Roman" w:hAnsi="Times New Roman"/>
      <w:sz w:val="28"/>
    </w:rPr>
  </w:style>
  <w:style w:type="numbering" w:customStyle="1" w:styleId="1a">
    <w:name w:val="Статья / Раздел1"/>
    <w:basedOn w:val="afa"/>
    <w:next w:val="ab"/>
    <w:locked/>
    <w:rsid w:val="005A762D"/>
    <w:pPr>
      <w:numPr>
        <w:numId w:val="32"/>
      </w:numPr>
    </w:pPr>
  </w:style>
  <w:style w:type="numbering" w:customStyle="1" w:styleId="24">
    <w:name w:val="Статья / Раздел2"/>
    <w:basedOn w:val="afa"/>
    <w:next w:val="ab"/>
    <w:locked/>
    <w:rsid w:val="005A762D"/>
    <w:pPr>
      <w:numPr>
        <w:numId w:val="33"/>
      </w:numPr>
    </w:pPr>
  </w:style>
  <w:style w:type="paragraph" w:customStyle="1" w:styleId="Normal2">
    <w:name w:val="Normal2"/>
    <w:locked/>
    <w:rsid w:val="005A762D"/>
    <w:pPr>
      <w:snapToGrid w:val="0"/>
    </w:pPr>
    <w:rPr>
      <w:rFonts w:eastAsia="Times New Roman"/>
    </w:rPr>
  </w:style>
  <w:style w:type="paragraph" w:customStyle="1" w:styleId="26">
    <w:name w:val="Маркер2"/>
    <w:basedOn w:val="af6"/>
    <w:locked/>
    <w:rsid w:val="005A762D"/>
    <w:pPr>
      <w:numPr>
        <w:numId w:val="58"/>
      </w:numPr>
      <w:spacing w:before="120" w:line="360" w:lineRule="auto"/>
      <w:jc w:val="both"/>
    </w:pPr>
    <w:rPr>
      <w:rFonts w:eastAsia="Times New Roman"/>
      <w:sz w:val="24"/>
      <w:szCs w:val="24"/>
    </w:rPr>
  </w:style>
  <w:style w:type="paragraph" w:customStyle="1" w:styleId="affffffffffff0">
    <w:name w:val="Текст документа"/>
    <w:basedOn w:val="af6"/>
    <w:locked/>
    <w:rsid w:val="005A762D"/>
    <w:pPr>
      <w:spacing w:before="120" w:line="360" w:lineRule="auto"/>
      <w:ind w:firstLine="720"/>
      <w:jc w:val="both"/>
    </w:pPr>
    <w:rPr>
      <w:rFonts w:eastAsia="Times New Roman"/>
      <w:sz w:val="24"/>
      <w:szCs w:val="24"/>
    </w:rPr>
  </w:style>
  <w:style w:type="paragraph" w:customStyle="1" w:styleId="2ff3">
    <w:name w:val="Обычный2"/>
    <w:next w:val="af6"/>
    <w:locked/>
    <w:rsid w:val="005A762D"/>
    <w:pPr>
      <w:spacing w:line="320" w:lineRule="exact"/>
      <w:jc w:val="both"/>
    </w:pPr>
    <w:rPr>
      <w:rFonts w:eastAsia="Times New Roman"/>
      <w:sz w:val="28"/>
    </w:rPr>
  </w:style>
  <w:style w:type="paragraph" w:customStyle="1" w:styleId="affffffffffff1">
    <w:name w:val="Знак Знак Знак Знак"/>
    <w:basedOn w:val="af6"/>
    <w:locked/>
    <w:rsid w:val="005A762D"/>
    <w:pPr>
      <w:spacing w:after="160" w:line="240" w:lineRule="exact"/>
      <w:jc w:val="both"/>
    </w:pPr>
    <w:rPr>
      <w:rFonts w:eastAsia="Times New Roman"/>
      <w:sz w:val="24"/>
      <w:szCs w:val="24"/>
      <w:lang w:val="en-US" w:eastAsia="en-US"/>
    </w:rPr>
  </w:style>
  <w:style w:type="paragraph" w:customStyle="1" w:styleId="affffffffffff2">
    <w:name w:val="НИИСА Обычный"/>
    <w:basedOn w:val="af6"/>
    <w:locked/>
    <w:rsid w:val="005A762D"/>
    <w:pPr>
      <w:tabs>
        <w:tab w:val="left" w:pos="1123"/>
        <w:tab w:val="left" w:pos="1332"/>
        <w:tab w:val="left" w:pos="1542"/>
        <w:tab w:val="left" w:pos="1741"/>
        <w:tab w:val="left" w:pos="1950"/>
        <w:tab w:val="left" w:pos="2160"/>
        <w:tab w:val="left" w:pos="2370"/>
        <w:tab w:val="left" w:pos="2580"/>
      </w:tabs>
      <w:spacing w:line="288" w:lineRule="auto"/>
      <w:ind w:firstLine="851"/>
      <w:jc w:val="both"/>
    </w:pPr>
    <w:rPr>
      <w:rFonts w:eastAsia="Times New Roman"/>
      <w:sz w:val="28"/>
      <w:szCs w:val="28"/>
    </w:rPr>
  </w:style>
  <w:style w:type="paragraph" w:customStyle="1" w:styleId="1c">
    <w:name w:val="#ТекстБулет1"/>
    <w:basedOn w:val="af6"/>
    <w:next w:val="af6"/>
    <w:locked/>
    <w:rsid w:val="005A762D"/>
    <w:pPr>
      <w:numPr>
        <w:numId w:val="59"/>
      </w:numPr>
      <w:spacing w:line="360" w:lineRule="auto"/>
      <w:jc w:val="both"/>
      <w:outlineLvl w:val="0"/>
    </w:pPr>
    <w:rPr>
      <w:rFonts w:eastAsia="Times New Roman"/>
      <w:sz w:val="26"/>
      <w:szCs w:val="26"/>
    </w:rPr>
  </w:style>
  <w:style w:type="paragraph" w:customStyle="1" w:styleId="CharChar4">
    <w:name w:val="Char Char4"/>
    <w:basedOn w:val="af6"/>
    <w:locked/>
    <w:rsid w:val="005A762D"/>
    <w:pPr>
      <w:spacing w:before="100" w:beforeAutospacing="1" w:after="100" w:afterAutospacing="1" w:line="360" w:lineRule="auto"/>
      <w:jc w:val="both"/>
    </w:pPr>
    <w:rPr>
      <w:rFonts w:ascii="Tahoma" w:eastAsia="Times New Roman" w:hAnsi="Tahoma"/>
      <w:szCs w:val="24"/>
      <w:lang w:val="en-US" w:eastAsia="en-US"/>
    </w:rPr>
  </w:style>
  <w:style w:type="paragraph" w:customStyle="1" w:styleId="141">
    <w:name w:val="Обычный 14"/>
    <w:locked/>
    <w:rsid w:val="005A762D"/>
    <w:pPr>
      <w:spacing w:line="360" w:lineRule="auto"/>
      <w:jc w:val="both"/>
    </w:pPr>
    <w:rPr>
      <w:rFonts w:eastAsia="Times New Roman"/>
      <w:sz w:val="28"/>
      <w:szCs w:val="28"/>
      <w:lang w:eastAsia="en-US"/>
    </w:rPr>
  </w:style>
  <w:style w:type="paragraph" w:customStyle="1" w:styleId="1fd">
    <w:name w:val="Абзац списка1"/>
    <w:basedOn w:val="af6"/>
    <w:qFormat/>
    <w:locked/>
    <w:rsid w:val="005A762D"/>
    <w:pPr>
      <w:spacing w:before="120" w:after="120" w:line="360" w:lineRule="auto"/>
      <w:ind w:left="720" w:firstLine="709"/>
      <w:contextualSpacing/>
      <w:jc w:val="both"/>
    </w:pPr>
    <w:rPr>
      <w:sz w:val="24"/>
      <w:szCs w:val="22"/>
      <w:lang w:eastAsia="en-US"/>
    </w:rPr>
  </w:style>
  <w:style w:type="paragraph" w:customStyle="1" w:styleId="affffffffffff3">
    <w:name w:val="Табличный"/>
    <w:basedOn w:val="af6"/>
    <w:qFormat/>
    <w:locked/>
    <w:rsid w:val="005A762D"/>
    <w:pPr>
      <w:tabs>
        <w:tab w:val="left" w:pos="284"/>
        <w:tab w:val="left" w:pos="1701"/>
      </w:tabs>
      <w:spacing w:before="12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affffffffffff4">
    <w:name w:val="Цифровая нумерация"/>
    <w:basedOn w:val="af6"/>
    <w:qFormat/>
    <w:locked/>
    <w:rsid w:val="005A762D"/>
    <w:pPr>
      <w:tabs>
        <w:tab w:val="left" w:pos="284"/>
        <w:tab w:val="left" w:pos="1134"/>
      </w:tabs>
      <w:spacing w:before="120" w:line="360" w:lineRule="auto"/>
      <w:ind w:left="1134" w:hanging="414"/>
      <w:jc w:val="both"/>
    </w:pPr>
    <w:rPr>
      <w:rFonts w:eastAsia="Times New Roman"/>
      <w:sz w:val="24"/>
      <w:szCs w:val="24"/>
    </w:rPr>
  </w:style>
  <w:style w:type="paragraph" w:customStyle="1" w:styleId="1fe">
    <w:name w:val="Заголовок1"/>
    <w:basedOn w:val="af6"/>
    <w:qFormat/>
    <w:locked/>
    <w:rsid w:val="005A762D"/>
    <w:pPr>
      <w:spacing w:before="120" w:line="360" w:lineRule="auto"/>
      <w:ind w:firstLine="851"/>
      <w:jc w:val="both"/>
    </w:pPr>
    <w:rPr>
      <w:rFonts w:eastAsia="Times New Roman"/>
      <w:b/>
      <w:sz w:val="24"/>
      <w:szCs w:val="24"/>
    </w:rPr>
  </w:style>
  <w:style w:type="paragraph" w:customStyle="1" w:styleId="affffffffffff5">
    <w:name w:val="Ненумерованный список"/>
    <w:basedOn w:val="af6"/>
    <w:qFormat/>
    <w:locked/>
    <w:rsid w:val="005A762D"/>
    <w:pPr>
      <w:spacing w:before="120" w:line="360" w:lineRule="auto"/>
      <w:ind w:firstLine="709"/>
      <w:jc w:val="both"/>
    </w:pPr>
    <w:rPr>
      <w:rFonts w:ascii="Arial" w:eastAsia="Times New Roman" w:hAnsi="Arial"/>
      <w:color w:val="000000"/>
      <w:sz w:val="24"/>
      <w:szCs w:val="24"/>
    </w:rPr>
  </w:style>
  <w:style w:type="paragraph" w:customStyle="1" w:styleId="affffffffffff6">
    <w:name w:val="Нумерованный список без точек"/>
    <w:basedOn w:val="af6"/>
    <w:qFormat/>
    <w:locked/>
    <w:rsid w:val="005A762D"/>
    <w:pPr>
      <w:spacing w:before="120" w:line="360" w:lineRule="auto"/>
      <w:ind w:left="709" w:hanging="360"/>
      <w:jc w:val="both"/>
    </w:pPr>
    <w:rPr>
      <w:rFonts w:ascii="Arial" w:hAnsi="Arial"/>
      <w:sz w:val="24"/>
      <w:szCs w:val="24"/>
      <w:lang w:eastAsia="zh-CN"/>
    </w:rPr>
  </w:style>
  <w:style w:type="paragraph" w:customStyle="1" w:styleId="affffffffffff7">
    <w:name w:val="Тире перечисление"/>
    <w:basedOn w:val="af6"/>
    <w:qFormat/>
    <w:locked/>
    <w:rsid w:val="005A762D"/>
    <w:pPr>
      <w:tabs>
        <w:tab w:val="num" w:pos="360"/>
      </w:tabs>
      <w:spacing w:before="120" w:line="360" w:lineRule="auto"/>
      <w:ind w:left="360" w:hanging="360"/>
      <w:jc w:val="both"/>
    </w:pPr>
    <w:rPr>
      <w:rFonts w:eastAsia="Times New Roman"/>
      <w:bCs/>
      <w:sz w:val="24"/>
      <w:szCs w:val="24"/>
    </w:rPr>
  </w:style>
  <w:style w:type="paragraph" w:customStyle="1" w:styleId="affffffffffff8">
    <w:name w:val="Буквенная нумерация"/>
    <w:basedOn w:val="af6"/>
    <w:qFormat/>
    <w:locked/>
    <w:rsid w:val="005A762D"/>
    <w:pPr>
      <w:tabs>
        <w:tab w:val="num" w:pos="1134"/>
      </w:tabs>
      <w:spacing w:before="120" w:line="360" w:lineRule="auto"/>
      <w:ind w:left="1134" w:hanging="567"/>
      <w:jc w:val="both"/>
    </w:pPr>
    <w:rPr>
      <w:rFonts w:eastAsia="Times New Roman"/>
      <w:sz w:val="24"/>
      <w:szCs w:val="24"/>
    </w:rPr>
  </w:style>
  <w:style w:type="paragraph" w:customStyle="1" w:styleId="2ff4">
    <w:name w:val="Абзац списка2"/>
    <w:basedOn w:val="af6"/>
    <w:qFormat/>
    <w:locked/>
    <w:rsid w:val="005A762D"/>
    <w:pPr>
      <w:spacing w:before="120" w:line="360" w:lineRule="auto"/>
      <w:ind w:left="708" w:firstLine="851"/>
      <w:jc w:val="both"/>
    </w:pPr>
    <w:rPr>
      <w:rFonts w:eastAsia="Times New Roman"/>
      <w:sz w:val="24"/>
      <w:szCs w:val="24"/>
    </w:rPr>
  </w:style>
  <w:style w:type="character" w:customStyle="1" w:styleId="1ff">
    <w:name w:val="Название книги1"/>
    <w:uiPriority w:val="33"/>
    <w:qFormat/>
    <w:locked/>
    <w:rsid w:val="005A762D"/>
    <w:rPr>
      <w:b/>
      <w:bCs/>
      <w:smallCaps/>
      <w:spacing w:val="5"/>
    </w:rPr>
  </w:style>
  <w:style w:type="paragraph" w:customStyle="1" w:styleId="DashBullet">
    <w:name w:val="Dash Bullet"/>
    <w:basedOn w:val="af6"/>
    <w:link w:val="DashBulletChar"/>
    <w:qFormat/>
    <w:locked/>
    <w:rsid w:val="005A762D"/>
    <w:pPr>
      <w:numPr>
        <w:numId w:val="60"/>
      </w:numPr>
      <w:spacing w:line="360" w:lineRule="auto"/>
      <w:ind w:left="1440"/>
      <w:jc w:val="both"/>
    </w:pPr>
    <w:rPr>
      <w:rFonts w:eastAsia="Times New Roman"/>
      <w:sz w:val="24"/>
      <w:szCs w:val="24"/>
      <w:lang w:val="x-none" w:eastAsia="x-none"/>
    </w:rPr>
  </w:style>
  <w:style w:type="character" w:customStyle="1" w:styleId="DashBulletChar">
    <w:name w:val="Dash Bullet Char"/>
    <w:link w:val="DashBullet"/>
    <w:rsid w:val="005A762D"/>
    <w:rPr>
      <w:rFonts w:eastAsia="Times New Roman"/>
      <w:sz w:val="24"/>
      <w:szCs w:val="24"/>
      <w:lang w:val="x-none" w:eastAsia="x-none"/>
    </w:rPr>
  </w:style>
  <w:style w:type="paragraph" w:customStyle="1" w:styleId="1ff0">
    <w:name w:val="Д.Заголовок 1 (Раздел)"/>
    <w:basedOn w:val="afffc"/>
    <w:next w:val="afffc"/>
    <w:link w:val="1ff1"/>
    <w:locked/>
    <w:rsid w:val="00ED52FC"/>
    <w:pPr>
      <w:pageBreakBefore/>
      <w:spacing w:before="360" w:after="240"/>
      <w:ind w:firstLine="0"/>
      <w:outlineLvl w:val="0"/>
    </w:pPr>
    <w:rPr>
      <w:b/>
      <w:bCs/>
      <w:caps/>
    </w:rPr>
  </w:style>
  <w:style w:type="character" w:customStyle="1" w:styleId="1ff1">
    <w:name w:val="Д.Заголовок 1 (Раздел) Знак"/>
    <w:link w:val="1ff0"/>
    <w:rsid w:val="00ED52FC"/>
    <w:rPr>
      <w:rFonts w:eastAsia="Times New Roman"/>
      <w:b/>
      <w:bCs/>
      <w:caps/>
      <w:sz w:val="24"/>
      <w:szCs w:val="24"/>
    </w:rPr>
  </w:style>
  <w:style w:type="character" w:customStyle="1" w:styleId="afffffff2">
    <w:name w:val="Обычный (Интернет) Знак"/>
    <w:link w:val="afffffff1"/>
    <w:locked/>
    <w:rsid w:val="001D487E"/>
    <w:rPr>
      <w:rFonts w:eastAsia="Times New Roman"/>
      <w:sz w:val="24"/>
      <w:szCs w:val="24"/>
    </w:rPr>
  </w:style>
  <w:style w:type="character" w:customStyle="1" w:styleId="advancedinvention">
    <w:name w:val="advanced invention"/>
    <w:locked/>
    <w:rsid w:val="001D487E"/>
  </w:style>
  <w:style w:type="character" w:customStyle="1" w:styleId="coreinvention">
    <w:name w:val="core invention"/>
    <w:locked/>
    <w:rsid w:val="001D487E"/>
  </w:style>
  <w:style w:type="character" w:customStyle="1" w:styleId="nobr1">
    <w:name w:val="nobr1"/>
    <w:locked/>
    <w:rsid w:val="001D487E"/>
  </w:style>
  <w:style w:type="character" w:customStyle="1" w:styleId="nobr">
    <w:name w:val="nobr"/>
    <w:locked/>
    <w:rsid w:val="001D487E"/>
  </w:style>
  <w:style w:type="character" w:customStyle="1" w:styleId="advancednoninvention">
    <w:name w:val="advanced noninvention"/>
    <w:locked/>
    <w:rsid w:val="001D487E"/>
  </w:style>
  <w:style w:type="character" w:customStyle="1" w:styleId="small">
    <w:name w:val="small"/>
    <w:locked/>
    <w:rsid w:val="001D487E"/>
  </w:style>
  <w:style w:type="paragraph" w:customStyle="1" w:styleId="affffffffffff9">
    <w:name w:val="Стиль Название объекта + По центру"/>
    <w:basedOn w:val="afffa"/>
    <w:locked/>
    <w:rsid w:val="001D487E"/>
    <w:pPr>
      <w:spacing w:before="120" w:after="120" w:line="360" w:lineRule="auto"/>
      <w:ind w:firstLine="709"/>
      <w:jc w:val="center"/>
    </w:pPr>
    <w:rPr>
      <w:rFonts w:eastAsia="Batang"/>
      <w:sz w:val="28"/>
      <w:szCs w:val="28"/>
      <w:lang w:eastAsia="ko-KR"/>
    </w:rPr>
  </w:style>
  <w:style w:type="paragraph" w:customStyle="1" w:styleId="DefaultParagraphFontParaCharChar">
    <w:name w:val="Default Paragraph Font Para Char Знак Char Знак"/>
    <w:basedOn w:val="af6"/>
    <w:locked/>
    <w:rsid w:val="001D487E"/>
    <w:pPr>
      <w:spacing w:after="160" w:line="240" w:lineRule="exact"/>
      <w:ind w:firstLine="851"/>
      <w:jc w:val="both"/>
    </w:pPr>
    <w:rPr>
      <w:rFonts w:ascii="Verdana" w:eastAsia="Times New Roman" w:hAnsi="Verdana"/>
      <w:lang w:val="en-US" w:eastAsia="en-US"/>
    </w:rPr>
  </w:style>
  <w:style w:type="paragraph" w:customStyle="1" w:styleId="zag3">
    <w:name w:val="zag3"/>
    <w:basedOn w:val="af6"/>
    <w:locked/>
    <w:rsid w:val="001D487E"/>
    <w:pPr>
      <w:spacing w:before="240" w:after="240" w:line="360" w:lineRule="auto"/>
      <w:ind w:firstLine="851"/>
      <w:jc w:val="center"/>
    </w:pPr>
    <w:rPr>
      <w:rFonts w:eastAsia="Times New Roman"/>
      <w:sz w:val="28"/>
      <w:szCs w:val="24"/>
    </w:rPr>
  </w:style>
  <w:style w:type="paragraph" w:customStyle="1" w:styleId="03">
    <w:name w:val="Стиль Первая строка:  0 см"/>
    <w:basedOn w:val="af6"/>
    <w:locked/>
    <w:rsid w:val="001D487E"/>
    <w:pPr>
      <w:tabs>
        <w:tab w:val="num" w:pos="1418"/>
      </w:tabs>
      <w:spacing w:line="360" w:lineRule="auto"/>
      <w:ind w:left="1418"/>
      <w:jc w:val="both"/>
    </w:pPr>
    <w:rPr>
      <w:rFonts w:eastAsia="Batang"/>
      <w:sz w:val="28"/>
      <w:szCs w:val="24"/>
      <w:lang w:eastAsia="ko-KR"/>
    </w:rPr>
  </w:style>
  <w:style w:type="character" w:customStyle="1" w:styleId="1ff2">
    <w:name w:val="Строгий1"/>
    <w:locked/>
    <w:rsid w:val="001D487E"/>
    <w:rPr>
      <w:b/>
    </w:rPr>
  </w:style>
  <w:style w:type="paragraph" w:customStyle="1" w:styleId="western">
    <w:name w:val="western"/>
    <w:basedOn w:val="af6"/>
    <w:locked/>
    <w:rsid w:val="001D48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lt">
    <w:name w:val="lt"/>
    <w:basedOn w:val="af6"/>
    <w:locked/>
    <w:rsid w:val="001D48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ighlight">
    <w:name w:val="highlight"/>
    <w:locked/>
    <w:rsid w:val="001D487E"/>
  </w:style>
  <w:style w:type="character" w:customStyle="1" w:styleId="resnumber">
    <w:name w:val="resnumber"/>
    <w:locked/>
    <w:rsid w:val="001D487E"/>
  </w:style>
  <w:style w:type="paragraph" w:customStyle="1" w:styleId="rt">
    <w:name w:val="rt"/>
    <w:basedOn w:val="af6"/>
    <w:locked/>
    <w:rsid w:val="001D48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xt">
    <w:name w:val="txt"/>
    <w:locked/>
    <w:rsid w:val="001D487E"/>
  </w:style>
  <w:style w:type="paragraph" w:customStyle="1" w:styleId="ptx2">
    <w:name w:val="ptx2"/>
    <w:basedOn w:val="af6"/>
    <w:locked/>
    <w:rsid w:val="001D48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aaieiaie2">
    <w:name w:val="caaieiaie 2"/>
    <w:basedOn w:val="af6"/>
    <w:next w:val="af6"/>
    <w:locked/>
    <w:rsid w:val="001D487E"/>
    <w:pPr>
      <w:keepNext/>
      <w:widowControl w:val="0"/>
      <w:jc w:val="both"/>
    </w:pPr>
    <w:rPr>
      <w:rFonts w:eastAsia="Times New Roman"/>
      <w:sz w:val="24"/>
    </w:rPr>
  </w:style>
  <w:style w:type="character" w:customStyle="1" w:styleId="Iniiaiieoeoo">
    <w:name w:val="Iniiaiie o?eoo"/>
    <w:locked/>
    <w:rsid w:val="001D487E"/>
  </w:style>
  <w:style w:type="paragraph" w:customStyle="1" w:styleId="Noeeu1">
    <w:name w:val="Noeeu1"/>
    <w:basedOn w:val="af6"/>
    <w:locked/>
    <w:rsid w:val="001D487E"/>
    <w:pPr>
      <w:widowControl w:val="0"/>
      <w:ind w:firstLine="284"/>
      <w:jc w:val="both"/>
    </w:pPr>
    <w:rPr>
      <w:rFonts w:eastAsia="Times New Roman"/>
      <w:sz w:val="22"/>
    </w:rPr>
  </w:style>
  <w:style w:type="character" w:customStyle="1" w:styleId="iiianoaieou">
    <w:name w:val="iiia? no?aieou"/>
    <w:locked/>
    <w:rsid w:val="001D487E"/>
  </w:style>
  <w:style w:type="paragraph" w:customStyle="1" w:styleId="Iauiue1">
    <w:name w:val="Iau?iue1"/>
    <w:locked/>
    <w:rsid w:val="001D487E"/>
    <w:pPr>
      <w:widowControl w:val="0"/>
    </w:pPr>
    <w:rPr>
      <w:rFonts w:eastAsia="Times New Roman"/>
      <w:sz w:val="24"/>
    </w:rPr>
  </w:style>
  <w:style w:type="paragraph" w:customStyle="1" w:styleId="310">
    <w:name w:val="Основной текст с отступом 31"/>
    <w:basedOn w:val="Iauiue1"/>
    <w:locked/>
    <w:rsid w:val="001D487E"/>
    <w:pPr>
      <w:ind w:firstLine="567"/>
      <w:jc w:val="both"/>
    </w:pPr>
    <w:rPr>
      <w:i/>
    </w:rPr>
  </w:style>
  <w:style w:type="paragraph" w:customStyle="1" w:styleId="No">
    <w:name w:val="No"/>
    <w:basedOn w:val="Iauiue1"/>
    <w:locked/>
    <w:rsid w:val="001D487E"/>
    <w:pPr>
      <w:jc w:val="both"/>
    </w:pPr>
    <w:rPr>
      <w:sz w:val="22"/>
    </w:rPr>
  </w:style>
  <w:style w:type="paragraph" w:customStyle="1" w:styleId="212">
    <w:name w:val="Основной текст 21"/>
    <w:basedOn w:val="af6"/>
    <w:locked/>
    <w:rsid w:val="001D487E"/>
    <w:pPr>
      <w:widowControl w:val="0"/>
      <w:ind w:right="-241"/>
    </w:pPr>
    <w:rPr>
      <w:rFonts w:eastAsia="Times New Roman"/>
      <w:sz w:val="28"/>
    </w:rPr>
  </w:style>
  <w:style w:type="paragraph" w:customStyle="1" w:styleId="1ff3">
    <w:name w:val="Текст1"/>
    <w:basedOn w:val="af6"/>
    <w:locked/>
    <w:rsid w:val="001D487E"/>
    <w:pPr>
      <w:widowControl w:val="0"/>
    </w:pPr>
    <w:rPr>
      <w:rFonts w:ascii="Courier New" w:eastAsia="Times New Roman" w:hAnsi="Courier New"/>
      <w:sz w:val="28"/>
    </w:rPr>
  </w:style>
  <w:style w:type="character" w:customStyle="1" w:styleId="word1">
    <w:name w:val="word1"/>
    <w:locked/>
    <w:rsid w:val="001D487E"/>
    <w:rPr>
      <w:rFonts w:ascii="Arial" w:hAnsi="Arial" w:cs="Arial" w:hint="default"/>
      <w:u w:val="single"/>
    </w:rPr>
  </w:style>
  <w:style w:type="paragraph" w:customStyle="1" w:styleId="maintext0">
    <w:name w:val="maintext"/>
    <w:basedOn w:val="af6"/>
    <w:locked/>
    <w:rsid w:val="001D487E"/>
    <w:pPr>
      <w:spacing w:before="100" w:beforeAutospacing="1" w:after="100" w:afterAutospacing="1" w:line="300" w:lineRule="auto"/>
      <w:jc w:val="both"/>
    </w:pPr>
    <w:rPr>
      <w:rFonts w:ascii="Verdana" w:eastAsia="Arial Unicode MS" w:hAnsi="Verdana" w:cs="Arial Unicode MS"/>
      <w:color w:val="000044"/>
      <w:sz w:val="18"/>
      <w:szCs w:val="18"/>
    </w:rPr>
  </w:style>
  <w:style w:type="paragraph" w:customStyle="1" w:styleId="style2">
    <w:name w:val="style2"/>
    <w:basedOn w:val="af6"/>
    <w:locked/>
    <w:rsid w:val="001D487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MainTXT">
    <w:name w:val="MainTXT"/>
    <w:basedOn w:val="af6"/>
    <w:link w:val="MainTXT0"/>
    <w:locked/>
    <w:rsid w:val="001D487E"/>
    <w:pPr>
      <w:spacing w:line="360" w:lineRule="auto"/>
      <w:ind w:left="142" w:firstLine="709"/>
      <w:jc w:val="both"/>
    </w:pPr>
    <w:rPr>
      <w:rFonts w:eastAsia="Times New Roman"/>
      <w:sz w:val="28"/>
      <w:szCs w:val="28"/>
      <w:lang w:val="x-none" w:eastAsia="en-US"/>
    </w:rPr>
  </w:style>
  <w:style w:type="character" w:customStyle="1" w:styleId="MainTXT0">
    <w:name w:val="MainTXT Знак"/>
    <w:link w:val="MainTXT"/>
    <w:rsid w:val="001D487E"/>
    <w:rPr>
      <w:rFonts w:eastAsia="Times New Roman"/>
      <w:sz w:val="28"/>
      <w:szCs w:val="28"/>
      <w:lang w:eastAsia="en-US"/>
    </w:rPr>
  </w:style>
  <w:style w:type="paragraph" w:customStyle="1" w:styleId="2ff5">
    <w:name w:val="2"/>
    <w:basedOn w:val="af6"/>
    <w:locked/>
    <w:rsid w:val="001D487E"/>
    <w:pPr>
      <w:spacing w:line="360" w:lineRule="auto"/>
      <w:ind w:right="-340"/>
      <w:jc w:val="both"/>
    </w:pPr>
    <w:rPr>
      <w:rFonts w:eastAsia="Times New Roman"/>
      <w:kern w:val="1"/>
      <w:sz w:val="28"/>
      <w:szCs w:val="28"/>
      <w:lang w:eastAsia="ar-SA"/>
    </w:rPr>
  </w:style>
  <w:style w:type="paragraph" w:customStyle="1" w:styleId="DashBullets">
    <w:name w:val="Dash Bullets"/>
    <w:basedOn w:val="af6"/>
    <w:link w:val="DashBulletsChar"/>
    <w:qFormat/>
    <w:locked/>
    <w:rsid w:val="001D487E"/>
    <w:pPr>
      <w:spacing w:after="60"/>
      <w:ind w:left="1267" w:hanging="360"/>
      <w:jc w:val="both"/>
    </w:pPr>
    <w:rPr>
      <w:sz w:val="24"/>
      <w:szCs w:val="22"/>
      <w:lang w:val="x-none" w:eastAsia="en-US"/>
    </w:rPr>
  </w:style>
  <w:style w:type="character" w:customStyle="1" w:styleId="DashBulletsChar">
    <w:name w:val="Dash Bullets Char"/>
    <w:link w:val="DashBullets"/>
    <w:rsid w:val="001D487E"/>
    <w:rPr>
      <w:sz w:val="24"/>
      <w:szCs w:val="22"/>
      <w:lang w:eastAsia="en-US"/>
    </w:rPr>
  </w:style>
  <w:style w:type="paragraph" w:customStyle="1" w:styleId="affffffffffffa">
    <w:name w:val="Прижатый влево"/>
    <w:basedOn w:val="af6"/>
    <w:next w:val="af6"/>
    <w:uiPriority w:val="99"/>
    <w:locked/>
    <w:rsid w:val="00F3777E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affffffffffffb">
    <w:name w:val="р_Рисунок_название"/>
    <w:basedOn w:val="affa"/>
    <w:qFormat/>
    <w:locked/>
    <w:rsid w:val="002B403B"/>
  </w:style>
  <w:style w:type="paragraph" w:customStyle="1" w:styleId="affffffffffffc">
    <w:name w:val="р_текст_ Таблица"/>
    <w:basedOn w:val="af7"/>
    <w:next w:val="af7"/>
    <w:locked/>
    <w:rsid w:val="00E04F04"/>
    <w:pPr>
      <w:spacing w:line="240" w:lineRule="auto"/>
      <w:ind w:firstLine="0"/>
    </w:pPr>
    <w:rPr>
      <w:rFonts w:ascii="Times New Roman CYR" w:hAnsi="Times New Roman CYR"/>
      <w:sz w:val="24"/>
    </w:rPr>
  </w:style>
  <w:style w:type="paragraph" w:customStyle="1" w:styleId="affffffffffffd">
    <w:name w:val="Тит_лист"/>
    <w:basedOn w:val="af7"/>
    <w:next w:val="aff1"/>
    <w:rsid w:val="00E04F04"/>
    <w:pPr>
      <w:jc w:val="center"/>
    </w:pPr>
    <w:rPr>
      <w:b/>
      <w:sz w:val="36"/>
      <w:szCs w:val="20"/>
    </w:rPr>
  </w:style>
  <w:style w:type="paragraph" w:customStyle="1" w:styleId="04">
    <w:name w:val="Стиль р_текст + Первая строка:  0 см"/>
    <w:basedOn w:val="af7"/>
    <w:locked/>
    <w:rsid w:val="00E04F04"/>
    <w:pPr>
      <w:ind w:firstLine="0"/>
    </w:pPr>
    <w:rPr>
      <w:szCs w:val="20"/>
    </w:rPr>
  </w:style>
  <w:style w:type="paragraph" w:customStyle="1" w:styleId="06">
    <w:name w:val="Стиль р_текст + Первая строка:  0 см После:  6 пт"/>
    <w:basedOn w:val="af7"/>
    <w:locked/>
    <w:rsid w:val="00E04F04"/>
    <w:pPr>
      <w:ind w:firstLine="0"/>
    </w:pPr>
    <w:rPr>
      <w:szCs w:val="20"/>
    </w:rPr>
  </w:style>
  <w:style w:type="paragraph" w:customStyle="1" w:styleId="061">
    <w:name w:val="Стиль р_текст + Первая строка:  0 см После:  6 пт1"/>
    <w:basedOn w:val="af7"/>
    <w:locked/>
    <w:rsid w:val="00E04F04"/>
    <w:pPr>
      <w:ind w:firstLine="0"/>
    </w:pPr>
    <w:rPr>
      <w:sz w:val="24"/>
      <w:szCs w:val="20"/>
    </w:rPr>
  </w:style>
  <w:style w:type="paragraph" w:customStyle="1" w:styleId="affffffffffffe">
    <w:name w:val="Стиль р_текст + Таблица"/>
    <w:basedOn w:val="affffffffffffc"/>
    <w:locked/>
    <w:rsid w:val="00E04F04"/>
    <w:rPr>
      <w:szCs w:val="20"/>
    </w:rPr>
  </w:style>
  <w:style w:type="paragraph" w:customStyle="1" w:styleId="2ff6">
    <w:name w:val="пр_Заголовок 2"/>
    <w:qFormat/>
    <w:locked/>
    <w:rsid w:val="00E04F04"/>
    <w:pPr>
      <w:spacing w:line="360" w:lineRule="auto"/>
      <w:ind w:left="1701" w:hanging="283"/>
      <w:jc w:val="both"/>
    </w:pPr>
    <w:rPr>
      <w:rFonts w:eastAsia="Times New Roman"/>
      <w:sz w:val="24"/>
      <w:szCs w:val="24"/>
      <w:lang w:eastAsia="en-US"/>
    </w:rPr>
  </w:style>
  <w:style w:type="paragraph" w:customStyle="1" w:styleId="010">
    <w:name w:val="Стиль р_текст + Первая строка:  0 см1"/>
    <w:basedOn w:val="af7"/>
    <w:next w:val="aff1"/>
    <w:locked/>
    <w:rsid w:val="00E04F04"/>
    <w:pPr>
      <w:ind w:firstLine="0"/>
    </w:pPr>
    <w:rPr>
      <w:szCs w:val="20"/>
    </w:rPr>
  </w:style>
  <w:style w:type="paragraph" w:customStyle="1" w:styleId="afffffffffffff">
    <w:name w:val="Стиль р_Текст + По левому краю"/>
    <w:basedOn w:val="aff1"/>
    <w:locked/>
    <w:rsid w:val="00E04F04"/>
    <w:pPr>
      <w:jc w:val="left"/>
    </w:pPr>
    <w:rPr>
      <w:rFonts w:eastAsia="Times New Roman"/>
      <w:bCs/>
      <w:sz w:val="28"/>
    </w:rPr>
  </w:style>
  <w:style w:type="paragraph" w:customStyle="1" w:styleId="afffffffffffff0">
    <w:name w:val="_Рис_Название"/>
    <w:basedOn w:val="af6"/>
    <w:link w:val="afffffffffffff1"/>
    <w:qFormat/>
    <w:locked/>
    <w:rsid w:val="00E04F04"/>
    <w:pPr>
      <w:spacing w:line="360" w:lineRule="auto"/>
      <w:ind w:firstLine="425"/>
      <w:jc w:val="center"/>
    </w:pPr>
    <w:rPr>
      <w:b/>
      <w:bCs/>
      <w:sz w:val="24"/>
      <w:lang w:val="x-none" w:eastAsia="x-none"/>
    </w:rPr>
  </w:style>
  <w:style w:type="character" w:customStyle="1" w:styleId="afffffffffffff1">
    <w:name w:val="_Рис_Название Знак"/>
    <w:link w:val="afffffffffffff0"/>
    <w:rsid w:val="00E04F04"/>
    <w:rPr>
      <w:b/>
      <w:bCs/>
      <w:sz w:val="24"/>
      <w:lang w:val="x-none" w:eastAsia="x-none"/>
    </w:rPr>
  </w:style>
  <w:style w:type="paragraph" w:customStyle="1" w:styleId="1ff4">
    <w:name w:val="_Текст_Нум_1_ур"/>
    <w:qFormat/>
    <w:locked/>
    <w:rsid w:val="00E04F04"/>
    <w:pPr>
      <w:spacing w:before="120" w:after="120" w:line="360" w:lineRule="auto"/>
      <w:ind w:left="1068" w:hanging="360"/>
      <w:jc w:val="both"/>
    </w:pPr>
    <w:rPr>
      <w:rFonts w:eastAsia="Times New Roman"/>
      <w:sz w:val="24"/>
      <w:szCs w:val="22"/>
      <w:lang w:eastAsia="en-US"/>
    </w:rPr>
  </w:style>
  <w:style w:type="table" w:customStyle="1" w:styleId="5b">
    <w:name w:val="Сетка таблицы5"/>
    <w:basedOn w:val="af9"/>
    <w:next w:val="aff0"/>
    <w:uiPriority w:val="59"/>
    <w:locked/>
    <w:rsid w:val="00E04F04"/>
    <w:pPr>
      <w:spacing w:before="120" w:after="120" w:line="360" w:lineRule="auto"/>
      <w:ind w:firstLine="709"/>
      <w:jc w:val="both"/>
    </w:pPr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Confirm">
    <w:name w:val="ph_Confirm"/>
    <w:basedOn w:val="af6"/>
    <w:locked/>
    <w:rsid w:val="00E04F04"/>
    <w:pPr>
      <w:spacing w:line="360" w:lineRule="auto"/>
    </w:pPr>
    <w:rPr>
      <w:rFonts w:eastAsia="Times New Roman"/>
      <w:b/>
      <w:caps/>
      <w:sz w:val="24"/>
      <w:szCs w:val="24"/>
    </w:rPr>
  </w:style>
  <w:style w:type="paragraph" w:customStyle="1" w:styleId="afffffffffffff2">
    <w:name w:val="Базовый"/>
    <w:locked/>
    <w:rsid w:val="00E04F04"/>
    <w:pPr>
      <w:widowControl w:val="0"/>
      <w:tabs>
        <w:tab w:val="left" w:pos="709"/>
      </w:tabs>
      <w:suppressAutoHyphens/>
      <w:spacing w:after="200" w:line="276" w:lineRule="auto"/>
    </w:pPr>
    <w:rPr>
      <w:rFonts w:eastAsia="SimSun" w:cs="Mangal"/>
      <w:sz w:val="24"/>
      <w:szCs w:val="24"/>
      <w:lang w:eastAsia="zh-CN" w:bidi="hi-IN"/>
    </w:rPr>
  </w:style>
  <w:style w:type="paragraph" w:customStyle="1" w:styleId="2ff7">
    <w:name w:val="_Текст_Нум_2_ур"/>
    <w:locked/>
    <w:rsid w:val="00E04F04"/>
    <w:pPr>
      <w:spacing w:before="120" w:after="120" w:line="360" w:lineRule="auto"/>
      <w:ind w:left="1500" w:hanging="432"/>
      <w:jc w:val="both"/>
    </w:pPr>
    <w:rPr>
      <w:rFonts w:eastAsia="Times New Roman"/>
      <w:sz w:val="24"/>
      <w:szCs w:val="22"/>
      <w:lang w:eastAsia="en-US"/>
    </w:rPr>
  </w:style>
  <w:style w:type="paragraph" w:customStyle="1" w:styleId="afffffffffffff3">
    <w:name w:val="Стиль р_текст + все прописные"/>
    <w:basedOn w:val="af7"/>
    <w:next w:val="aff1"/>
    <w:locked/>
    <w:rsid w:val="00E04F04"/>
    <w:pPr>
      <w:ind w:firstLine="0"/>
    </w:pPr>
    <w:rPr>
      <w:caps/>
    </w:rPr>
  </w:style>
  <w:style w:type="paragraph" w:customStyle="1" w:styleId="afffffffffffff4">
    <w:name w:val="пр_Приложение"/>
    <w:basedOn w:val="aff1"/>
    <w:qFormat/>
    <w:locked/>
    <w:rsid w:val="00E04F04"/>
    <w:pPr>
      <w:ind w:left="720"/>
    </w:pPr>
    <w:rPr>
      <w:bCs/>
    </w:rPr>
  </w:style>
  <w:style w:type="paragraph" w:customStyle="1" w:styleId="19">
    <w:name w:val="пр_Заголовок 1"/>
    <w:basedOn w:val="af7"/>
    <w:qFormat/>
    <w:locked/>
    <w:rsid w:val="00E04F04"/>
    <w:pPr>
      <w:numPr>
        <w:numId w:val="62"/>
      </w:numPr>
    </w:pPr>
  </w:style>
  <w:style w:type="paragraph" w:customStyle="1" w:styleId="afffffffffffff5">
    <w:name w:val="пр_Заголовок"/>
    <w:basedOn w:val="af7"/>
    <w:qFormat/>
    <w:locked/>
    <w:rsid w:val="00E04F04"/>
  </w:style>
  <w:style w:type="paragraph" w:customStyle="1" w:styleId="afffffffffffff6">
    <w:name w:val="пр_ Заголовки анкет"/>
    <w:basedOn w:val="af7"/>
    <w:locked/>
    <w:rsid w:val="00E04F04"/>
    <w:pPr>
      <w:spacing w:line="240" w:lineRule="auto"/>
      <w:ind w:firstLine="0"/>
    </w:pPr>
    <w:rPr>
      <w:bCs/>
    </w:rPr>
  </w:style>
  <w:style w:type="paragraph" w:customStyle="1" w:styleId="3fc">
    <w:name w:val="Нумерация список 3"/>
    <w:basedOn w:val="3f4"/>
    <w:next w:val="3f4"/>
    <w:qFormat/>
    <w:locked/>
    <w:rsid w:val="00E04F04"/>
    <w:pPr>
      <w:tabs>
        <w:tab w:val="clear" w:pos="926"/>
      </w:tabs>
      <w:spacing w:line="360" w:lineRule="auto"/>
      <w:ind w:left="643"/>
      <w:contextualSpacing/>
    </w:pPr>
    <w:rPr>
      <w:rFonts w:eastAsia="Calibri"/>
      <w:sz w:val="28"/>
      <w:szCs w:val="20"/>
    </w:rPr>
  </w:style>
  <w:style w:type="numbering" w:customStyle="1" w:styleId="00630">
    <w:name w:val="Стиль многоуровневый Слева:  0 см Выступ:  063 см"/>
    <w:basedOn w:val="afa"/>
    <w:locked/>
    <w:rsid w:val="00E04F04"/>
    <w:pPr>
      <w:numPr>
        <w:numId w:val="63"/>
      </w:numPr>
    </w:pPr>
  </w:style>
  <w:style w:type="numbering" w:customStyle="1" w:styleId="0063">
    <w:name w:val="Стиль многоуровневый Красный Слева:  0 см Выступ:  063 см"/>
    <w:basedOn w:val="afa"/>
    <w:locked/>
    <w:rsid w:val="00E04F04"/>
    <w:pPr>
      <w:numPr>
        <w:numId w:val="64"/>
      </w:numPr>
    </w:pPr>
  </w:style>
  <w:style w:type="paragraph" w:customStyle="1" w:styleId="142">
    <w:name w:val="Стиль р_текст + полужирный кернинг от 14 пт"/>
    <w:basedOn w:val="af7"/>
    <w:locked/>
    <w:rsid w:val="00E04F04"/>
    <w:pPr>
      <w:ind w:firstLine="0"/>
    </w:pPr>
    <w:rPr>
      <w:b/>
      <w:bCs/>
      <w:kern w:val="28"/>
    </w:rPr>
  </w:style>
  <w:style w:type="paragraph" w:customStyle="1" w:styleId="151">
    <w:name w:val="Стиль р_текст_ Таблица + кернинг от 15 пт"/>
    <w:basedOn w:val="aff1"/>
    <w:next w:val="af7"/>
    <w:locked/>
    <w:rsid w:val="00E04F04"/>
    <w:rPr>
      <w:kern w:val="3"/>
      <w:sz w:val="20"/>
    </w:rPr>
  </w:style>
  <w:style w:type="paragraph" w:customStyle="1" w:styleId="121">
    <w:name w:val="р_текст + 12 пт"/>
    <w:basedOn w:val="af7"/>
    <w:next w:val="af7"/>
    <w:locked/>
    <w:rsid w:val="00E04F04"/>
    <w:pPr>
      <w:ind w:firstLine="0"/>
    </w:pPr>
    <w:rPr>
      <w:sz w:val="20"/>
    </w:rPr>
  </w:style>
  <w:style w:type="paragraph" w:customStyle="1" w:styleId="122">
    <w:name w:val="Стиль р_текст + 12 пт полужирный"/>
    <w:basedOn w:val="af7"/>
    <w:locked/>
    <w:rsid w:val="00E04F04"/>
    <w:pPr>
      <w:ind w:firstLine="0"/>
    </w:pPr>
    <w:rPr>
      <w:b/>
      <w:bCs/>
      <w:sz w:val="24"/>
    </w:rPr>
  </w:style>
  <w:style w:type="paragraph" w:styleId="afffffffffffff7">
    <w:name w:val="No Spacing"/>
    <w:link w:val="afffffffffffff8"/>
    <w:uiPriority w:val="1"/>
    <w:qFormat/>
    <w:locked/>
    <w:rsid w:val="00E04F04"/>
    <w:rPr>
      <w:rFonts w:ascii="Calibri" w:eastAsia="Times New Roman" w:hAnsi="Calibri"/>
      <w:sz w:val="22"/>
      <w:szCs w:val="22"/>
    </w:rPr>
  </w:style>
  <w:style w:type="character" w:customStyle="1" w:styleId="afffffffffffff8">
    <w:name w:val="Без интервала Знак"/>
    <w:link w:val="afffffffffffff7"/>
    <w:uiPriority w:val="1"/>
    <w:rsid w:val="00E04F04"/>
    <w:rPr>
      <w:rFonts w:ascii="Calibri" w:eastAsia="Times New Roman" w:hAnsi="Calibri"/>
      <w:sz w:val="22"/>
      <w:szCs w:val="22"/>
      <w:lang w:bidi="ar-SA"/>
    </w:rPr>
  </w:style>
  <w:style w:type="paragraph" w:customStyle="1" w:styleId="af1">
    <w:name w:val="пр_Заголовок + полужирный По центру"/>
    <w:basedOn w:val="afffffffffffff5"/>
    <w:locked/>
    <w:rsid w:val="00E04F04"/>
    <w:pPr>
      <w:numPr>
        <w:numId w:val="65"/>
      </w:numPr>
      <w:jc w:val="center"/>
    </w:pPr>
    <w:rPr>
      <w:bCs/>
      <w:szCs w:val="20"/>
    </w:rPr>
  </w:style>
  <w:style w:type="paragraph" w:customStyle="1" w:styleId="102">
    <w:name w:val="пр_р_текст + 10 пт"/>
    <w:basedOn w:val="af7"/>
    <w:locked/>
    <w:rsid w:val="00E04F04"/>
    <w:pPr>
      <w:spacing w:before="0"/>
      <w:ind w:firstLine="0"/>
      <w:jc w:val="center"/>
    </w:pPr>
    <w:rPr>
      <w:sz w:val="20"/>
    </w:rPr>
  </w:style>
  <w:style w:type="paragraph" w:customStyle="1" w:styleId="103">
    <w:name w:val="пр_р_текст + 10 пт+полужирный"/>
    <w:basedOn w:val="af7"/>
    <w:next w:val="af7"/>
    <w:locked/>
    <w:rsid w:val="00E04F04"/>
    <w:pPr>
      <w:framePr w:wrap="around" w:vAnchor="text" w:hAnchor="text" w:y="1"/>
      <w:ind w:firstLine="0"/>
      <w:jc w:val="center"/>
    </w:pPr>
    <w:rPr>
      <w:b/>
      <w:sz w:val="20"/>
      <w:shd w:val="clear" w:color="auto" w:fill="FFFFFF"/>
    </w:rPr>
  </w:style>
  <w:style w:type="paragraph" w:customStyle="1" w:styleId="104">
    <w:name w:val="Стиль пр_р_текст + 10 пт + полужирный"/>
    <w:basedOn w:val="102"/>
    <w:locked/>
    <w:rsid w:val="00E04F04"/>
    <w:pPr>
      <w:spacing w:line="240" w:lineRule="auto"/>
    </w:pPr>
    <w:rPr>
      <w:b/>
      <w:bCs/>
    </w:rPr>
  </w:style>
  <w:style w:type="paragraph" w:customStyle="1" w:styleId="166">
    <w:name w:val="Стиль _Текст_Нум.1ур + По левому краю Перед:  6 пт После:  6 пт"/>
    <w:basedOn w:val="1"/>
    <w:locked/>
    <w:rsid w:val="00E04F04"/>
    <w:pPr>
      <w:tabs>
        <w:tab w:val="clear" w:pos="360"/>
        <w:tab w:val="clear" w:pos="1492"/>
        <w:tab w:val="num" w:pos="425"/>
      </w:tabs>
      <w:spacing w:before="120" w:after="120"/>
      <w:ind w:left="709" w:hanging="284"/>
      <w:jc w:val="left"/>
    </w:pPr>
    <w:rPr>
      <w:szCs w:val="20"/>
    </w:rPr>
  </w:style>
  <w:style w:type="paragraph" w:customStyle="1" w:styleId="1660">
    <w:name w:val="Стиль _Текст_Нум.1ур + Перед:  6 пт После:  6 пт"/>
    <w:basedOn w:val="1"/>
    <w:locked/>
    <w:rsid w:val="00E04F04"/>
    <w:pPr>
      <w:tabs>
        <w:tab w:val="clear" w:pos="360"/>
        <w:tab w:val="clear" w:pos="1492"/>
        <w:tab w:val="num" w:pos="425"/>
      </w:tabs>
      <w:spacing w:before="120" w:after="120"/>
      <w:ind w:left="709" w:hanging="284"/>
    </w:pPr>
    <w:rPr>
      <w:sz w:val="28"/>
      <w:szCs w:val="20"/>
    </w:rPr>
  </w:style>
  <w:style w:type="numbering" w:customStyle="1" w:styleId="14063076">
    <w:name w:val="Стиль многоуровневый 14 пт Слева:  063 см Выступ:  076 см"/>
    <w:basedOn w:val="afa"/>
    <w:locked/>
    <w:rsid w:val="00E04F04"/>
    <w:pPr>
      <w:numPr>
        <w:numId w:val="66"/>
      </w:numPr>
    </w:pPr>
  </w:style>
  <w:style w:type="paragraph" w:customStyle="1" w:styleId="1010">
    <w:name w:val="Стиль пр_р_текст + 10 пт + полужирный1"/>
    <w:basedOn w:val="102"/>
    <w:locked/>
    <w:rsid w:val="00E04F04"/>
    <w:pPr>
      <w:spacing w:after="0"/>
    </w:pPr>
    <w:rPr>
      <w:bCs/>
    </w:rPr>
  </w:style>
  <w:style w:type="numbering" w:customStyle="1" w:styleId="33">
    <w:name w:val="Стиль3"/>
    <w:locked/>
    <w:rsid w:val="00E04F04"/>
    <w:pPr>
      <w:numPr>
        <w:numId w:val="67"/>
      </w:numPr>
    </w:pPr>
  </w:style>
  <w:style w:type="paragraph" w:customStyle="1" w:styleId="05">
    <w:name w:val="Стиль _Заг0 ОБЩИЕ РАЗДЕЛЫ + По левому краю"/>
    <w:basedOn w:val="01"/>
    <w:locked/>
    <w:rsid w:val="00E04F04"/>
    <w:pPr>
      <w:spacing w:before="0"/>
      <w:ind w:firstLine="0"/>
      <w:jc w:val="left"/>
    </w:pPr>
    <w:rPr>
      <w:rFonts w:ascii="Times New Roman" w:hAnsi="Times New Roman" w:cs="Times New Roman"/>
      <w:b w:val="0"/>
      <w:szCs w:val="20"/>
      <w:lang w:eastAsia="ru-RU"/>
    </w:rPr>
  </w:style>
  <w:style w:type="numbering" w:customStyle="1" w:styleId="41">
    <w:name w:val="Стиль4"/>
    <w:locked/>
    <w:rsid w:val="00E04F04"/>
    <w:pPr>
      <w:numPr>
        <w:numId w:val="68"/>
      </w:numPr>
    </w:pPr>
  </w:style>
  <w:style w:type="numbering" w:customStyle="1" w:styleId="a2">
    <w:name w:val="Приложение д"/>
    <w:locked/>
    <w:rsid w:val="00E04F04"/>
    <w:pPr>
      <w:numPr>
        <w:numId w:val="69"/>
      </w:numPr>
    </w:pPr>
  </w:style>
  <w:style w:type="character" w:customStyle="1" w:styleId="st">
    <w:name w:val="st"/>
    <w:locked/>
    <w:rsid w:val="00E04F04"/>
  </w:style>
  <w:style w:type="character" w:customStyle="1" w:styleId="c3">
    <w:name w:val="c3"/>
    <w:basedOn w:val="af8"/>
    <w:locked/>
    <w:rsid w:val="00E04F04"/>
  </w:style>
  <w:style w:type="character" w:customStyle="1" w:styleId="c6">
    <w:name w:val="c6"/>
    <w:basedOn w:val="af8"/>
    <w:locked/>
    <w:rsid w:val="00E04F04"/>
  </w:style>
  <w:style w:type="character" w:customStyle="1" w:styleId="c7">
    <w:name w:val="c7"/>
    <w:basedOn w:val="af8"/>
    <w:locked/>
    <w:rsid w:val="00E04F04"/>
  </w:style>
  <w:style w:type="paragraph" w:customStyle="1" w:styleId="BodyTextIndent31">
    <w:name w:val="Body Text Indent 31"/>
    <w:basedOn w:val="af6"/>
    <w:locked/>
    <w:rsid w:val="00E04F04"/>
    <w:pPr>
      <w:autoSpaceDE w:val="0"/>
      <w:autoSpaceDN w:val="0"/>
      <w:ind w:firstLine="709"/>
      <w:jc w:val="both"/>
    </w:pPr>
    <w:rPr>
      <w:rFonts w:eastAsia="Times New Roman"/>
      <w:sz w:val="28"/>
    </w:rPr>
  </w:style>
  <w:style w:type="paragraph" w:customStyle="1" w:styleId="2120">
    <w:name w:val="Основной текст 212"/>
    <w:basedOn w:val="af6"/>
    <w:locked/>
    <w:rsid w:val="00E04F04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 w:val="28"/>
    </w:rPr>
  </w:style>
  <w:style w:type="paragraph" w:customStyle="1" w:styleId="815">
    <w:name w:val="Стиль 8 пт полужирный Черный По центру кернинг от 15 пт"/>
    <w:basedOn w:val="af6"/>
    <w:locked/>
    <w:rsid w:val="00E04F04"/>
    <w:pPr>
      <w:jc w:val="center"/>
    </w:pPr>
    <w:rPr>
      <w:rFonts w:eastAsia="Times New Roman"/>
      <w:bCs/>
      <w:color w:val="000000"/>
      <w:kern w:val="3"/>
      <w:sz w:val="16"/>
    </w:rPr>
  </w:style>
  <w:style w:type="paragraph" w:customStyle="1" w:styleId="1215">
    <w:name w:val="Стиль 12 пт полужирный Черный По центру кернинг от 15 пт"/>
    <w:basedOn w:val="af6"/>
    <w:locked/>
    <w:rsid w:val="00E04F04"/>
    <w:pPr>
      <w:jc w:val="center"/>
    </w:pPr>
    <w:rPr>
      <w:rFonts w:eastAsia="Times New Roman"/>
      <w:bCs/>
      <w:color w:val="000000"/>
      <w:kern w:val="3"/>
      <w:sz w:val="24"/>
    </w:rPr>
  </w:style>
  <w:style w:type="character" w:customStyle="1" w:styleId="12150">
    <w:name w:val="Стиль 12 пт полужирный Черный кернинг от 15 пт"/>
    <w:locked/>
    <w:rsid w:val="00E04F04"/>
    <w:rPr>
      <w:b w:val="0"/>
      <w:bCs/>
      <w:color w:val="000000"/>
      <w:kern w:val="3"/>
      <w:sz w:val="24"/>
    </w:rPr>
  </w:style>
  <w:style w:type="paragraph" w:customStyle="1" w:styleId="9TimesNewRoman">
    <w:name w:val="Стиль _Заг9 Приложения + Times New Roman"/>
    <w:basedOn w:val="93"/>
    <w:locked/>
    <w:rsid w:val="00E04F04"/>
    <w:rPr>
      <w:rFonts w:ascii="Times New Roman" w:hAnsi="Times New Roman"/>
      <w:b w:val="0"/>
    </w:rPr>
  </w:style>
  <w:style w:type="paragraph" w:customStyle="1" w:styleId="95">
    <w:name w:val="Стиль 9 пт полужирный Черный По центру"/>
    <w:basedOn w:val="af6"/>
    <w:locked/>
    <w:rsid w:val="00E04F04"/>
    <w:pPr>
      <w:jc w:val="center"/>
    </w:pPr>
    <w:rPr>
      <w:rFonts w:eastAsia="Times New Roman"/>
      <w:bCs/>
      <w:color w:val="000000"/>
      <w:sz w:val="18"/>
    </w:rPr>
  </w:style>
  <w:style w:type="character" w:customStyle="1" w:styleId="afffffffffffff9">
    <w:name w:val="Стиль полужирный Черный"/>
    <w:locked/>
    <w:rsid w:val="00E04F04"/>
    <w:rPr>
      <w:b w:val="0"/>
      <w:bCs/>
      <w:color w:val="000000"/>
    </w:rPr>
  </w:style>
  <w:style w:type="character" w:customStyle="1" w:styleId="1ff5">
    <w:name w:val="Стиль полужирный Черный1"/>
    <w:locked/>
    <w:rsid w:val="00E04F04"/>
    <w:rPr>
      <w:b w:val="0"/>
      <w:bCs/>
      <w:color w:val="000000"/>
    </w:rPr>
  </w:style>
  <w:style w:type="paragraph" w:customStyle="1" w:styleId="1100">
    <w:name w:val="Стиль _Таблица 1. Шапка + 10 пт По левому краю"/>
    <w:basedOn w:val="1f0"/>
    <w:locked/>
    <w:rsid w:val="00E04F04"/>
    <w:pPr>
      <w:spacing w:before="0" w:after="0" w:line="360" w:lineRule="auto"/>
      <w:jc w:val="left"/>
    </w:pPr>
    <w:rPr>
      <w:bCs/>
      <w:sz w:val="20"/>
      <w:szCs w:val="20"/>
    </w:rPr>
  </w:style>
  <w:style w:type="paragraph" w:customStyle="1" w:styleId="afffffffffffffa">
    <w:name w:val="Стиль р_Текст + полужирный"/>
    <w:basedOn w:val="aff1"/>
    <w:locked/>
    <w:rsid w:val="00E04F04"/>
    <w:rPr>
      <w:bCs/>
    </w:rPr>
  </w:style>
  <w:style w:type="paragraph" w:customStyle="1" w:styleId="143">
    <w:name w:val="Стиль 14 пт полужирный По центру"/>
    <w:basedOn w:val="af6"/>
    <w:locked/>
    <w:rsid w:val="00E04F04"/>
    <w:pPr>
      <w:jc w:val="center"/>
    </w:pPr>
    <w:rPr>
      <w:rFonts w:eastAsia="Times New Roman"/>
      <w:bCs/>
      <w:sz w:val="28"/>
    </w:rPr>
  </w:style>
  <w:style w:type="paragraph" w:customStyle="1" w:styleId="1011">
    <w:name w:val="Стиль Стиль пр_р_текст + 10 пт + полужирный1 + полужирный Междустр..."/>
    <w:basedOn w:val="1010"/>
    <w:locked/>
    <w:rsid w:val="00E04F04"/>
    <w:pPr>
      <w:spacing w:line="240" w:lineRule="auto"/>
    </w:pPr>
    <w:rPr>
      <w:szCs w:val="20"/>
    </w:rPr>
  </w:style>
  <w:style w:type="paragraph" w:customStyle="1" w:styleId="900">
    <w:name w:val="Стиль _Заг9 Приложения + По центру Первая строка:  0 см"/>
    <w:basedOn w:val="93"/>
    <w:locked/>
    <w:rsid w:val="00E04F04"/>
    <w:pPr>
      <w:ind w:firstLine="0"/>
      <w:jc w:val="center"/>
    </w:pPr>
    <w:rPr>
      <w:rFonts w:cs="Times New Roman"/>
      <w:b w:val="0"/>
      <w:szCs w:val="20"/>
    </w:rPr>
  </w:style>
  <w:style w:type="paragraph" w:customStyle="1" w:styleId="901">
    <w:name w:val="Стиль _Заг9 Приложения + По центру Первая строка:  0 см1"/>
    <w:basedOn w:val="93"/>
    <w:locked/>
    <w:rsid w:val="00E04F04"/>
    <w:pPr>
      <w:ind w:firstLine="0"/>
      <w:jc w:val="center"/>
    </w:pPr>
    <w:rPr>
      <w:rFonts w:cs="Times New Roman"/>
      <w:szCs w:val="20"/>
    </w:rPr>
  </w:style>
  <w:style w:type="paragraph" w:customStyle="1" w:styleId="902">
    <w:name w:val="Стиль _Заг9 Приложения + По центру Первая строка:  0 см2"/>
    <w:basedOn w:val="93"/>
    <w:locked/>
    <w:rsid w:val="00E04F04"/>
    <w:pPr>
      <w:ind w:firstLine="0"/>
      <w:jc w:val="center"/>
    </w:pPr>
    <w:rPr>
      <w:rFonts w:cs="Times New Roman"/>
      <w:b w:val="0"/>
      <w:szCs w:val="20"/>
    </w:rPr>
  </w:style>
  <w:style w:type="paragraph" w:customStyle="1" w:styleId="TableContents10-013">
    <w:name w:val="Стиль Table Contents + 10 пт полужирный По центру Слева:  -013 ..."/>
    <w:basedOn w:val="TableContents"/>
    <w:locked/>
    <w:rsid w:val="00E04F04"/>
    <w:pPr>
      <w:spacing w:line="240" w:lineRule="auto"/>
      <w:ind w:left="-4" w:right="-4" w:hanging="67"/>
      <w:jc w:val="center"/>
    </w:pPr>
    <w:rPr>
      <w:rFonts w:eastAsia="Times New Roman"/>
      <w:bCs/>
      <w:sz w:val="20"/>
      <w:szCs w:val="20"/>
    </w:rPr>
  </w:style>
  <w:style w:type="paragraph" w:customStyle="1" w:styleId="TableContents10-0131">
    <w:name w:val="Стиль Table Contents + 10 пт полужирный По центру Слева:  -013 ...1"/>
    <w:basedOn w:val="TableContents"/>
    <w:locked/>
    <w:rsid w:val="00E04F04"/>
    <w:pPr>
      <w:ind w:left="-4" w:right="-4" w:hanging="67"/>
      <w:jc w:val="center"/>
    </w:pPr>
    <w:rPr>
      <w:rFonts w:eastAsia="Times New Roman"/>
      <w:bCs/>
      <w:sz w:val="20"/>
      <w:szCs w:val="20"/>
    </w:rPr>
  </w:style>
  <w:style w:type="paragraph" w:customStyle="1" w:styleId="9TimesNewRoman0">
    <w:name w:val="Стиль _Заг9 Приложения + Times New Roman По центру"/>
    <w:basedOn w:val="93"/>
    <w:locked/>
    <w:rsid w:val="00E04F04"/>
    <w:pPr>
      <w:jc w:val="center"/>
    </w:pPr>
    <w:rPr>
      <w:rFonts w:ascii="Times New Roman" w:hAnsi="Times New Roman" w:cs="Times New Roman"/>
      <w:b w:val="0"/>
      <w:szCs w:val="20"/>
    </w:rPr>
  </w:style>
  <w:style w:type="character" w:customStyle="1" w:styleId="afffffffffffffb">
    <w:name w:val="Стиль Строгий + полужирный"/>
    <w:locked/>
    <w:rsid w:val="00E04F04"/>
    <w:rPr>
      <w:b w:val="0"/>
      <w:bCs/>
    </w:rPr>
  </w:style>
  <w:style w:type="paragraph" w:customStyle="1" w:styleId="phSubtitle12">
    <w:name w:val="Стиль ph_Subtitle + 12 пт"/>
    <w:basedOn w:val="phSubtitle"/>
    <w:locked/>
    <w:rsid w:val="00E04F04"/>
    <w:rPr>
      <w:b w:val="0"/>
      <w:bCs/>
      <w:sz w:val="24"/>
    </w:rPr>
  </w:style>
  <w:style w:type="paragraph" w:customStyle="1" w:styleId="1101">
    <w:name w:val="Стиль _Таблица 1. Шапка + 10 пт полужирный"/>
    <w:basedOn w:val="1f0"/>
    <w:locked/>
    <w:rsid w:val="00E04F04"/>
    <w:pPr>
      <w:spacing w:before="0" w:after="0" w:line="360" w:lineRule="auto"/>
    </w:pPr>
    <w:rPr>
      <w:b w:val="0"/>
      <w:bCs/>
      <w:sz w:val="20"/>
    </w:rPr>
  </w:style>
  <w:style w:type="paragraph" w:customStyle="1" w:styleId="1103">
    <w:name w:val="Стиль _Таблица 1. Шапка + 10 пт полужирный После:  3 пт"/>
    <w:basedOn w:val="1f0"/>
    <w:locked/>
    <w:rsid w:val="00E04F04"/>
    <w:pPr>
      <w:spacing w:before="0" w:after="60" w:line="360" w:lineRule="auto"/>
    </w:pPr>
    <w:rPr>
      <w:b w:val="0"/>
      <w:bCs/>
      <w:sz w:val="20"/>
      <w:szCs w:val="20"/>
    </w:rPr>
  </w:style>
  <w:style w:type="paragraph" w:customStyle="1" w:styleId="TableContents10012">
    <w:name w:val="Стиль Table Contents + 10 пт полужирный По центру Выступ:  012 ..."/>
    <w:basedOn w:val="TableContents"/>
    <w:locked/>
    <w:rsid w:val="00E04F04"/>
    <w:pPr>
      <w:ind w:hanging="67"/>
      <w:jc w:val="center"/>
    </w:pPr>
    <w:rPr>
      <w:rFonts w:eastAsia="Times New Roman"/>
      <w:bCs/>
      <w:kern w:val="0"/>
      <w:sz w:val="20"/>
      <w:szCs w:val="20"/>
    </w:rPr>
  </w:style>
  <w:style w:type="paragraph" w:customStyle="1" w:styleId="1102">
    <w:name w:val="Стиль _Таблица 1. Шапка + 10 пт полужирный По ширине"/>
    <w:basedOn w:val="1f0"/>
    <w:locked/>
    <w:rsid w:val="00E04F04"/>
    <w:pPr>
      <w:spacing w:before="0" w:after="0" w:line="360" w:lineRule="auto"/>
      <w:jc w:val="both"/>
    </w:pPr>
    <w:rPr>
      <w:b w:val="0"/>
      <w:bCs/>
      <w:sz w:val="20"/>
      <w:szCs w:val="20"/>
    </w:rPr>
  </w:style>
  <w:style w:type="paragraph" w:customStyle="1" w:styleId="afffffffffffffc">
    <w:name w:val="р_Таблица_название"/>
    <w:basedOn w:val="af6"/>
    <w:qFormat/>
    <w:locked/>
    <w:rsid w:val="001D0DEB"/>
    <w:pPr>
      <w:spacing w:before="120" w:after="120"/>
    </w:pPr>
    <w:rPr>
      <w:sz w:val="28"/>
    </w:rPr>
  </w:style>
  <w:style w:type="character" w:customStyle="1" w:styleId="810">
    <w:name w:val="Заголовок 8 Знак1"/>
    <w:rsid w:val="00677731"/>
    <w:rPr>
      <w:rFonts w:eastAsia="Times New Roman" w:cs="Times New Roman"/>
      <w:iCs/>
      <w:sz w:val="28"/>
      <w:szCs w:val="24"/>
    </w:rPr>
  </w:style>
  <w:style w:type="table" w:customStyle="1" w:styleId="afffffffffffffd">
    <w:name w:val="Р_Таблица"/>
    <w:basedOn w:val="af9"/>
    <w:uiPriority w:val="99"/>
    <w:locked/>
    <w:rsid w:val="00E75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20">
    <w:name w:val="Заголовок 8 Знак2"/>
    <w:rsid w:val="003B7BFA"/>
    <w:rPr>
      <w:rFonts w:eastAsia="Times New Roman" w:cs="Times New Roman"/>
      <w:iCs/>
      <w:sz w:val="32"/>
      <w:szCs w:val="24"/>
    </w:rPr>
  </w:style>
  <w:style w:type="character" w:customStyle="1" w:styleId="720">
    <w:name w:val="Заголовок 7 Знак2"/>
    <w:rsid w:val="001E17EA"/>
    <w:rPr>
      <w:rFonts w:eastAsia="Times New Roman" w:cs="Times New Roman"/>
      <w:sz w:val="32"/>
      <w:szCs w:val="24"/>
    </w:rPr>
  </w:style>
  <w:style w:type="character" w:customStyle="1" w:styleId="73">
    <w:name w:val="Заголовок 7 Знак3"/>
    <w:aliases w:val="PIM 7 Знак1,H7 Знак1"/>
    <w:link w:val="7"/>
    <w:rsid w:val="00063EC2"/>
    <w:rPr>
      <w:rFonts w:eastAsia="Times New Roman"/>
      <w:sz w:val="32"/>
      <w:szCs w:val="24"/>
      <w:lang w:val="x-none" w:eastAsia="x-none"/>
    </w:rPr>
  </w:style>
  <w:style w:type="character" w:customStyle="1" w:styleId="83">
    <w:name w:val="Заголовок 8 Знак3"/>
    <w:aliases w:val="H8 Знак1"/>
    <w:link w:val="8"/>
    <w:rsid w:val="00063EC2"/>
    <w:rPr>
      <w:rFonts w:eastAsia="Times New Roman"/>
      <w:iCs/>
      <w:sz w:val="32"/>
      <w:szCs w:val="24"/>
      <w:lang w:val="x-none" w:eastAsia="x-none"/>
    </w:rPr>
  </w:style>
  <w:style w:type="character" w:customStyle="1" w:styleId="91">
    <w:name w:val="Заголовок 9 Знак1"/>
    <w:aliases w:val="Заголовок 90 Знак1,H9 Знак1"/>
    <w:link w:val="9"/>
    <w:rsid w:val="00D433D7"/>
    <w:rPr>
      <w:rFonts w:eastAsia="Times New Roman"/>
      <w:sz w:val="28"/>
      <w:szCs w:val="22"/>
      <w:lang w:val="x-none" w:eastAsia="x-none"/>
    </w:rPr>
  </w:style>
  <w:style w:type="paragraph" w:customStyle="1" w:styleId="5c">
    <w:name w:val="о_заголовок5"/>
    <w:locked/>
    <w:rsid w:val="00AE5737"/>
    <w:rPr>
      <w:bCs/>
      <w:sz w:val="28"/>
    </w:rPr>
  </w:style>
  <w:style w:type="paragraph" w:customStyle="1" w:styleId="afffffffffffffe">
    <w:name w:val="о_табл_влево"/>
    <w:link w:val="affffffffffffff"/>
    <w:locked/>
    <w:rsid w:val="00AE5737"/>
    <w:pPr>
      <w:spacing w:line="360" w:lineRule="auto"/>
    </w:pPr>
    <w:rPr>
      <w:bCs/>
      <w:sz w:val="28"/>
    </w:rPr>
  </w:style>
  <w:style w:type="paragraph" w:customStyle="1" w:styleId="affffffffffffff0">
    <w:name w:val="о_табл_вправо"/>
    <w:locked/>
    <w:rsid w:val="004A1AD7"/>
    <w:pPr>
      <w:spacing w:line="360" w:lineRule="auto"/>
      <w:jc w:val="right"/>
    </w:pPr>
    <w:rPr>
      <w:bCs/>
      <w:sz w:val="28"/>
    </w:rPr>
  </w:style>
  <w:style w:type="paragraph" w:customStyle="1" w:styleId="affffffffffffff1">
    <w:name w:val="о_табл_по центру"/>
    <w:locked/>
    <w:rsid w:val="00397F54"/>
    <w:pPr>
      <w:spacing w:line="360" w:lineRule="auto"/>
      <w:jc w:val="center"/>
    </w:pPr>
    <w:rPr>
      <w:bCs/>
      <w:sz w:val="28"/>
    </w:rPr>
  </w:style>
  <w:style w:type="paragraph" w:customStyle="1" w:styleId="affffffffffffff2">
    <w:name w:val="о_таблица"/>
    <w:locked/>
    <w:rsid w:val="00AE5737"/>
    <w:pPr>
      <w:spacing w:before="120" w:after="120" w:line="360" w:lineRule="auto"/>
      <w:jc w:val="center"/>
    </w:pPr>
    <w:rPr>
      <w:bCs/>
      <w:sz w:val="28"/>
    </w:rPr>
  </w:style>
  <w:style w:type="paragraph" w:customStyle="1" w:styleId="a1">
    <w:name w:val="о_список а)"/>
    <w:locked/>
    <w:rsid w:val="00BD76F8"/>
    <w:pPr>
      <w:numPr>
        <w:numId w:val="71"/>
      </w:numPr>
      <w:spacing w:line="360" w:lineRule="auto"/>
    </w:pPr>
    <w:rPr>
      <w:bCs/>
      <w:sz w:val="28"/>
    </w:rPr>
  </w:style>
  <w:style w:type="paragraph" w:customStyle="1" w:styleId="16">
    <w:name w:val="о_список 1)"/>
    <w:locked/>
    <w:rsid w:val="00BD76F8"/>
    <w:pPr>
      <w:numPr>
        <w:numId w:val="70"/>
      </w:numPr>
      <w:spacing w:before="120" w:after="120" w:line="360" w:lineRule="auto"/>
    </w:pPr>
    <w:rPr>
      <w:bCs/>
      <w:sz w:val="28"/>
    </w:rPr>
  </w:style>
  <w:style w:type="character" w:customStyle="1" w:styleId="affffffffffffff">
    <w:name w:val="о_табл_влево Знак"/>
    <w:link w:val="afffffffffffffe"/>
    <w:rsid w:val="004C171A"/>
    <w:rPr>
      <w:bCs/>
      <w:sz w:val="28"/>
      <w:lang w:val="ru-RU" w:eastAsia="ru-RU" w:bidi="ar-SA"/>
    </w:rPr>
  </w:style>
  <w:style w:type="paragraph" w:customStyle="1" w:styleId="affffffffffffff3">
    <w:name w:val="о_текст"/>
    <w:link w:val="affffffffffffff4"/>
    <w:locked/>
    <w:rsid w:val="00321489"/>
    <w:pPr>
      <w:spacing w:before="120" w:after="120" w:line="360" w:lineRule="auto"/>
      <w:ind w:firstLine="851"/>
      <w:jc w:val="both"/>
    </w:pPr>
    <w:rPr>
      <w:bCs/>
      <w:sz w:val="28"/>
    </w:rPr>
  </w:style>
  <w:style w:type="character" w:customStyle="1" w:styleId="affffffffffffff4">
    <w:name w:val="о_текст Знак"/>
    <w:link w:val="affffffffffffff3"/>
    <w:rsid w:val="00E7277F"/>
    <w:rPr>
      <w:bCs/>
      <w:sz w:val="28"/>
      <w:lang w:val="ru-RU" w:eastAsia="ru-RU" w:bidi="ar-SA"/>
    </w:rPr>
  </w:style>
  <w:style w:type="paragraph" w:customStyle="1" w:styleId="af0">
    <w:name w:val="о_приложение"/>
    <w:locked/>
    <w:rsid w:val="002F5659"/>
    <w:pPr>
      <w:numPr>
        <w:numId w:val="61"/>
      </w:numPr>
      <w:spacing w:before="120" w:after="120" w:line="360" w:lineRule="auto"/>
      <w:contextualSpacing/>
      <w:jc w:val="center"/>
    </w:pPr>
    <w:rPr>
      <w:rFonts w:eastAsia="Times New Roman"/>
      <w:sz w:val="28"/>
      <w:szCs w:val="28"/>
    </w:rPr>
  </w:style>
  <w:style w:type="paragraph" w:customStyle="1" w:styleId="a7">
    <w:name w:val="док_список а)"/>
    <w:qFormat/>
    <w:locked/>
    <w:rsid w:val="004C0A2A"/>
    <w:pPr>
      <w:numPr>
        <w:numId w:val="72"/>
      </w:numPr>
      <w:spacing w:before="60" w:after="60" w:line="360" w:lineRule="auto"/>
      <w:jc w:val="both"/>
    </w:pPr>
    <w:rPr>
      <w:rFonts w:eastAsia="Times New Roman"/>
      <w:kern w:val="28"/>
      <w:sz w:val="28"/>
      <w:szCs w:val="24"/>
    </w:rPr>
  </w:style>
  <w:style w:type="paragraph" w:customStyle="1" w:styleId="51">
    <w:name w:val="Стиль5"/>
    <w:basedOn w:val="af6"/>
    <w:locked/>
    <w:rsid w:val="002F5659"/>
    <w:pPr>
      <w:numPr>
        <w:ilvl w:val="1"/>
        <w:numId w:val="61"/>
      </w:numPr>
    </w:pPr>
  </w:style>
  <w:style w:type="paragraph" w:customStyle="1" w:styleId="12">
    <w:name w:val="док_список 1)"/>
    <w:qFormat/>
    <w:locked/>
    <w:rsid w:val="009E29BE"/>
    <w:pPr>
      <w:numPr>
        <w:numId w:val="74"/>
      </w:numPr>
      <w:spacing w:before="60" w:after="60" w:line="360" w:lineRule="auto"/>
      <w:jc w:val="both"/>
    </w:pPr>
    <w:rPr>
      <w:rFonts w:eastAsia="Times New Roman"/>
      <w:bCs/>
      <w:color w:val="0070C0"/>
      <w:kern w:val="28"/>
      <w:sz w:val="28"/>
      <w:szCs w:val="22"/>
    </w:rPr>
  </w:style>
  <w:style w:type="paragraph" w:customStyle="1" w:styleId="affffffffffffff5">
    <w:name w:val="док_заголовок"/>
    <w:basedOn w:val="af7"/>
    <w:qFormat/>
    <w:locked/>
    <w:rsid w:val="003F59B4"/>
    <w:pPr>
      <w:spacing w:before="120" w:after="120"/>
      <w:ind w:firstLine="0"/>
      <w:jc w:val="center"/>
    </w:pPr>
  </w:style>
  <w:style w:type="paragraph" w:customStyle="1" w:styleId="CharChar3">
    <w:name w:val="Char Char3"/>
    <w:basedOn w:val="af6"/>
    <w:locked/>
    <w:rsid w:val="00D46CAE"/>
    <w:pPr>
      <w:spacing w:before="100" w:beforeAutospacing="1" w:after="100" w:afterAutospacing="1" w:line="360" w:lineRule="auto"/>
      <w:ind w:firstLine="709"/>
      <w:jc w:val="both"/>
    </w:pPr>
    <w:rPr>
      <w:rFonts w:ascii="Tahoma" w:eastAsia="Times New Roman" w:hAnsi="Tahoma"/>
      <w:szCs w:val="24"/>
      <w:lang w:val="en-US" w:eastAsia="en-US"/>
    </w:rPr>
  </w:style>
  <w:style w:type="paragraph" w:customStyle="1" w:styleId="2110">
    <w:name w:val="Основной текст 211"/>
    <w:basedOn w:val="af6"/>
    <w:locked/>
    <w:rsid w:val="00D46CAE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eastAsia="Times New Roman"/>
      <w:sz w:val="28"/>
    </w:rPr>
  </w:style>
  <w:style w:type="paragraph" w:customStyle="1" w:styleId="181">
    <w:name w:val="р_Текст_18"/>
    <w:qFormat/>
    <w:locked/>
    <w:rsid w:val="005105F0"/>
    <w:pPr>
      <w:spacing w:before="240" w:after="240" w:line="360" w:lineRule="auto"/>
      <w:jc w:val="center"/>
    </w:pPr>
    <w:rPr>
      <w:b/>
      <w:sz w:val="36"/>
    </w:rPr>
  </w:style>
  <w:style w:type="paragraph" w:customStyle="1" w:styleId="affffffffffffff6">
    <w:name w:val="т_подписи"/>
    <w:basedOn w:val="181"/>
    <w:qFormat/>
    <w:locked/>
    <w:rsid w:val="005105F0"/>
    <w:pPr>
      <w:spacing w:before="120" w:after="120"/>
    </w:pPr>
    <w:rPr>
      <w:b w:val="0"/>
      <w:sz w:val="28"/>
    </w:rPr>
  </w:style>
  <w:style w:type="numbering" w:customStyle="1" w:styleId="1110">
    <w:name w:val="Нет списка111"/>
    <w:next w:val="afa"/>
    <w:uiPriority w:val="99"/>
    <w:semiHidden/>
    <w:unhideWhenUsed/>
    <w:locked/>
    <w:rsid w:val="005105F0"/>
  </w:style>
  <w:style w:type="paragraph" w:customStyle="1" w:styleId="160">
    <w:name w:val="р_Текст_16"/>
    <w:basedOn w:val="181"/>
    <w:qFormat/>
    <w:locked/>
    <w:rsid w:val="005105F0"/>
    <w:rPr>
      <w:sz w:val="32"/>
    </w:rPr>
  </w:style>
  <w:style w:type="paragraph" w:customStyle="1" w:styleId="xl85">
    <w:name w:val="xl85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86">
    <w:name w:val="xl86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  <w:color w:val="000000"/>
    </w:rPr>
  </w:style>
  <w:style w:type="paragraph" w:customStyle="1" w:styleId="xl87">
    <w:name w:val="xl87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88">
    <w:name w:val="xl88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89">
    <w:name w:val="xl89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0">
    <w:name w:val="xl90"/>
    <w:basedOn w:val="af6"/>
    <w:locked/>
    <w:rsid w:val="005105F0"/>
    <w:pPr>
      <w:spacing w:before="100" w:beforeAutospacing="1" w:after="100" w:afterAutospacing="1"/>
      <w:jc w:val="right"/>
    </w:pPr>
    <w:rPr>
      <w:rFonts w:eastAsia="Times New Roman"/>
      <w:sz w:val="24"/>
      <w:szCs w:val="24"/>
    </w:rPr>
  </w:style>
  <w:style w:type="paragraph" w:customStyle="1" w:styleId="xl91">
    <w:name w:val="xl91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2">
    <w:name w:val="xl92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  <w:b/>
      <w:bCs/>
    </w:rPr>
  </w:style>
  <w:style w:type="paragraph" w:customStyle="1" w:styleId="xl93">
    <w:name w:val="xl93"/>
    <w:basedOn w:val="af6"/>
    <w:locked/>
    <w:rsid w:val="005105F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4">
    <w:name w:val="xl94"/>
    <w:basedOn w:val="af6"/>
    <w:locked/>
    <w:rsid w:val="005105F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5">
    <w:name w:val="xl95"/>
    <w:basedOn w:val="af6"/>
    <w:locked/>
    <w:rsid w:val="005105F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6">
    <w:name w:val="xl96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</w:rPr>
  </w:style>
  <w:style w:type="paragraph" w:customStyle="1" w:styleId="xl97">
    <w:name w:val="xl97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</w:rPr>
  </w:style>
  <w:style w:type="paragraph" w:customStyle="1" w:styleId="xl98">
    <w:name w:val="xl98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</w:rPr>
  </w:style>
  <w:style w:type="paragraph" w:customStyle="1" w:styleId="xl99">
    <w:name w:val="xl99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eastAsia="Times New Roman"/>
      <w:b/>
      <w:bCs/>
      <w:color w:val="000000"/>
    </w:rPr>
  </w:style>
  <w:style w:type="paragraph" w:customStyle="1" w:styleId="xl100">
    <w:name w:val="xl100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1">
    <w:name w:val="xl101"/>
    <w:basedOn w:val="af6"/>
    <w:locked/>
    <w:rsid w:val="005105F0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2">
    <w:name w:val="xl102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3">
    <w:name w:val="xl103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4">
    <w:name w:val="xl104"/>
    <w:basedOn w:val="af6"/>
    <w:locked/>
    <w:rsid w:val="005105F0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5">
    <w:name w:val="xl105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6">
    <w:name w:val="xl106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7">
    <w:name w:val="xl107"/>
    <w:basedOn w:val="af6"/>
    <w:locked/>
    <w:rsid w:val="005105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8">
    <w:name w:val="xl108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</w:rPr>
  </w:style>
  <w:style w:type="paragraph" w:customStyle="1" w:styleId="xl109">
    <w:name w:val="xl109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eastAsia="Times New Roman"/>
      <w:color w:val="000000"/>
    </w:rPr>
  </w:style>
  <w:style w:type="paragraph" w:customStyle="1" w:styleId="xl110">
    <w:name w:val="xl110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</w:rPr>
  </w:style>
  <w:style w:type="paragraph" w:customStyle="1" w:styleId="xl111">
    <w:name w:val="xl111"/>
    <w:basedOn w:val="af6"/>
    <w:locked/>
    <w:rsid w:val="005105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</w:rPr>
  </w:style>
  <w:style w:type="paragraph" w:customStyle="1" w:styleId="xl112">
    <w:name w:val="xl112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</w:rPr>
  </w:style>
  <w:style w:type="paragraph" w:customStyle="1" w:styleId="xl113">
    <w:name w:val="xl113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14">
    <w:name w:val="xl114"/>
    <w:basedOn w:val="af6"/>
    <w:locked/>
    <w:rsid w:val="005105F0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15">
    <w:name w:val="xl115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16">
    <w:name w:val="xl116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eastAsia="Times New Roman"/>
      <w:b/>
      <w:bCs/>
    </w:rPr>
  </w:style>
  <w:style w:type="paragraph" w:customStyle="1" w:styleId="xl117">
    <w:name w:val="xl117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18">
    <w:name w:val="xl118"/>
    <w:basedOn w:val="af6"/>
    <w:locked/>
    <w:rsid w:val="005105F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19">
    <w:name w:val="xl119"/>
    <w:basedOn w:val="af6"/>
    <w:locked/>
    <w:rsid w:val="005105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</w:rPr>
  </w:style>
  <w:style w:type="paragraph" w:customStyle="1" w:styleId="xl120">
    <w:name w:val="xl120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Times New Roman"/>
    </w:rPr>
  </w:style>
  <w:style w:type="paragraph" w:customStyle="1" w:styleId="xl121">
    <w:name w:val="xl121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Times New Roman"/>
      <w:b/>
      <w:bCs/>
    </w:rPr>
  </w:style>
  <w:style w:type="paragraph" w:customStyle="1" w:styleId="xl122">
    <w:name w:val="xl122"/>
    <w:basedOn w:val="af6"/>
    <w:locked/>
    <w:rsid w:val="005105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23">
    <w:name w:val="xl123"/>
    <w:basedOn w:val="af6"/>
    <w:locked/>
    <w:rsid w:val="00510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24">
    <w:name w:val="xl124"/>
    <w:basedOn w:val="af6"/>
    <w:locked/>
    <w:rsid w:val="005105F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25">
    <w:name w:val="xl125"/>
    <w:basedOn w:val="af6"/>
    <w:locked/>
    <w:rsid w:val="005105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1ff6">
    <w:name w:val="!!!!_заголовок 1"/>
    <w:basedOn w:val="18"/>
    <w:qFormat/>
    <w:rsid w:val="00624AF3"/>
    <w:pPr>
      <w:spacing w:before="120" w:after="120"/>
    </w:pPr>
    <w:rPr>
      <w:sz w:val="28"/>
    </w:rPr>
  </w:style>
  <w:style w:type="paragraph" w:customStyle="1" w:styleId="22">
    <w:name w:val="!!!!_заголовок 2"/>
    <w:basedOn w:val="29"/>
    <w:qFormat/>
    <w:rsid w:val="00624AF3"/>
    <w:pPr>
      <w:numPr>
        <w:ilvl w:val="1"/>
        <w:numId w:val="73"/>
      </w:numPr>
      <w:spacing w:before="360"/>
    </w:pPr>
  </w:style>
  <w:style w:type="paragraph" w:customStyle="1" w:styleId="32">
    <w:name w:val="!!!!_заголовок 3"/>
    <w:basedOn w:val="36"/>
    <w:qFormat/>
    <w:rsid w:val="00B616F1"/>
    <w:pPr>
      <w:numPr>
        <w:ilvl w:val="2"/>
        <w:numId w:val="73"/>
      </w:numPr>
      <w:spacing w:before="240"/>
    </w:pPr>
  </w:style>
  <w:style w:type="paragraph" w:customStyle="1" w:styleId="a5">
    <w:name w:val="!!!!!_список а)"/>
    <w:qFormat/>
    <w:rsid w:val="00E669E0"/>
    <w:pPr>
      <w:numPr>
        <w:numId w:val="78"/>
      </w:numPr>
      <w:spacing w:before="60" w:after="60" w:line="360" w:lineRule="auto"/>
      <w:jc w:val="both"/>
    </w:pPr>
    <w:rPr>
      <w:rFonts w:eastAsia="Times New Roman"/>
      <w:kern w:val="28"/>
      <w:sz w:val="28"/>
      <w:szCs w:val="24"/>
    </w:rPr>
  </w:style>
  <w:style w:type="paragraph" w:customStyle="1" w:styleId="1ff7">
    <w:name w:val="!!!!!_список 1)"/>
    <w:qFormat/>
    <w:rsid w:val="00E5680C"/>
    <w:pPr>
      <w:spacing w:before="60" w:after="60" w:line="360" w:lineRule="auto"/>
    </w:pPr>
    <w:rPr>
      <w:rFonts w:eastAsia="Times New Roman"/>
      <w:bCs/>
      <w:color w:val="17365D"/>
      <w:kern w:val="28"/>
      <w:sz w:val="28"/>
      <w:szCs w:val="22"/>
    </w:rPr>
  </w:style>
  <w:style w:type="paragraph" w:customStyle="1" w:styleId="affffffffffffff7">
    <w:name w:val="!!!_надпись к рисунку"/>
    <w:qFormat/>
    <w:rsid w:val="00A32CD8"/>
    <w:pPr>
      <w:spacing w:before="60" w:after="120" w:line="360" w:lineRule="auto"/>
      <w:jc w:val="center"/>
    </w:pPr>
    <w:rPr>
      <w:rFonts w:eastAsia="Times New Roman"/>
      <w:sz w:val="28"/>
      <w:szCs w:val="24"/>
    </w:rPr>
  </w:style>
  <w:style w:type="paragraph" w:customStyle="1" w:styleId="affffffffffffff8">
    <w:name w:val="!!!_надпись к таблице"/>
    <w:qFormat/>
    <w:rsid w:val="00772D93"/>
    <w:pPr>
      <w:keepNext/>
      <w:spacing w:before="360" w:after="60" w:line="360" w:lineRule="auto"/>
      <w:ind w:firstLine="851"/>
    </w:pPr>
    <w:rPr>
      <w:sz w:val="28"/>
    </w:rPr>
  </w:style>
  <w:style w:type="paragraph" w:customStyle="1" w:styleId="affffffffffffff9">
    <w:name w:val="!!!!!!_текст"/>
    <w:basedOn w:val="af7"/>
    <w:link w:val="affffffffffffffa"/>
    <w:qFormat/>
    <w:rsid w:val="00A32CD8"/>
    <w:pPr>
      <w:ind w:firstLine="851"/>
    </w:pPr>
  </w:style>
  <w:style w:type="paragraph" w:customStyle="1" w:styleId="affffffffffffffb">
    <w:name w:val="!!!_положение рисунка"/>
    <w:qFormat/>
    <w:rsid w:val="00A32CD8"/>
    <w:pPr>
      <w:keepNext/>
      <w:spacing w:before="120" w:after="60" w:line="360" w:lineRule="auto"/>
      <w:jc w:val="center"/>
    </w:pPr>
    <w:rPr>
      <w:rFonts w:eastAsia="Times New Roman"/>
      <w:noProof/>
      <w:sz w:val="28"/>
      <w:szCs w:val="24"/>
    </w:rPr>
  </w:style>
  <w:style w:type="paragraph" w:customStyle="1" w:styleId="affffffffffffffc">
    <w:name w:val="!!_строка таблицы"/>
    <w:qFormat/>
    <w:rsid w:val="00624AF3"/>
    <w:pPr>
      <w:ind w:left="57"/>
    </w:pPr>
    <w:rPr>
      <w:rFonts w:eastAsia="Times New Roman"/>
      <w:szCs w:val="24"/>
    </w:rPr>
  </w:style>
  <w:style w:type="paragraph" w:customStyle="1" w:styleId="affffffffffffffd">
    <w:name w:val="!!_заголовок таблицы"/>
    <w:qFormat/>
    <w:rsid w:val="00624AF3"/>
    <w:pPr>
      <w:ind w:left="57"/>
      <w:jc w:val="center"/>
    </w:pPr>
    <w:rPr>
      <w:rFonts w:eastAsia="Times New Roman"/>
      <w:szCs w:val="24"/>
    </w:rPr>
  </w:style>
  <w:style w:type="paragraph" w:customStyle="1" w:styleId="affffffffffffffe">
    <w:name w:val="!!_колонка таблицы"/>
    <w:qFormat/>
    <w:rsid w:val="00624AF3"/>
    <w:pPr>
      <w:jc w:val="center"/>
    </w:pPr>
    <w:rPr>
      <w:rFonts w:eastAsia="Times New Roman"/>
      <w:szCs w:val="24"/>
    </w:rPr>
  </w:style>
  <w:style w:type="paragraph" w:customStyle="1" w:styleId="afffffffffffffff">
    <w:name w:val="!!!!!_простой заголовок"/>
    <w:qFormat/>
    <w:rsid w:val="00A32CD8"/>
    <w:pPr>
      <w:spacing w:before="120" w:after="60" w:line="360" w:lineRule="auto"/>
      <w:jc w:val="center"/>
    </w:pPr>
    <w:rPr>
      <w:rFonts w:eastAsia="Times New Roman"/>
      <w:sz w:val="28"/>
      <w:szCs w:val="24"/>
    </w:rPr>
  </w:style>
  <w:style w:type="paragraph" w:customStyle="1" w:styleId="40">
    <w:name w:val="!!!!_заголовок 4"/>
    <w:basedOn w:val="44"/>
    <w:qFormat/>
    <w:rsid w:val="00E574B1"/>
    <w:pPr>
      <w:numPr>
        <w:ilvl w:val="3"/>
        <w:numId w:val="73"/>
      </w:numPr>
      <w:spacing w:before="360"/>
    </w:pPr>
  </w:style>
  <w:style w:type="paragraph" w:customStyle="1" w:styleId="xl63">
    <w:name w:val="xl63"/>
    <w:basedOn w:val="af6"/>
    <w:locked/>
    <w:rsid w:val="00F71F14"/>
    <w:pPr>
      <w:spacing w:before="100" w:beforeAutospacing="1" w:after="100" w:afterAutospacing="1"/>
    </w:pPr>
    <w:rPr>
      <w:rFonts w:eastAsia="Times New Roman"/>
      <w:sz w:val="18"/>
      <w:szCs w:val="18"/>
    </w:rPr>
  </w:style>
  <w:style w:type="paragraph" w:customStyle="1" w:styleId="xl64">
    <w:name w:val="xl64"/>
    <w:basedOn w:val="af6"/>
    <w:locked/>
    <w:rsid w:val="00F71F14"/>
    <w:pPr>
      <w:spacing w:before="100" w:beforeAutospacing="1" w:after="100" w:afterAutospacing="1"/>
      <w:jc w:val="right"/>
      <w:textAlignment w:val="center"/>
    </w:pPr>
    <w:rPr>
      <w:rFonts w:eastAsia="Times New Roman"/>
      <w:sz w:val="18"/>
      <w:szCs w:val="18"/>
    </w:rPr>
  </w:style>
  <w:style w:type="paragraph" w:customStyle="1" w:styleId="xl126">
    <w:name w:val="xl126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27">
    <w:name w:val="xl127"/>
    <w:basedOn w:val="af6"/>
    <w:locked/>
    <w:rsid w:val="00533F3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28">
    <w:name w:val="xl128"/>
    <w:basedOn w:val="af6"/>
    <w:locked/>
    <w:rsid w:val="00533F34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29">
    <w:name w:val="xl129"/>
    <w:basedOn w:val="af6"/>
    <w:locked/>
    <w:rsid w:val="00533F34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0">
    <w:name w:val="xl130"/>
    <w:basedOn w:val="af6"/>
    <w:locked/>
    <w:rsid w:val="00533F3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1">
    <w:name w:val="xl131"/>
    <w:basedOn w:val="af6"/>
    <w:locked/>
    <w:rsid w:val="00533F34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32">
    <w:name w:val="xl132"/>
    <w:basedOn w:val="af6"/>
    <w:locked/>
    <w:rsid w:val="00533F3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3">
    <w:name w:val="xl133"/>
    <w:basedOn w:val="af6"/>
    <w:locked/>
    <w:rsid w:val="00533F34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4">
    <w:name w:val="xl134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5">
    <w:name w:val="xl135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36">
    <w:name w:val="xl136"/>
    <w:basedOn w:val="af6"/>
    <w:locked/>
    <w:rsid w:val="00533F3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37">
    <w:name w:val="xl137"/>
    <w:basedOn w:val="af6"/>
    <w:locked/>
    <w:rsid w:val="00533F34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38">
    <w:name w:val="xl138"/>
    <w:basedOn w:val="af6"/>
    <w:locked/>
    <w:rsid w:val="00533F34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39">
    <w:name w:val="xl139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0">
    <w:name w:val="xl140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1">
    <w:name w:val="xl141"/>
    <w:basedOn w:val="af6"/>
    <w:locked/>
    <w:rsid w:val="00533F34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2">
    <w:name w:val="xl142"/>
    <w:basedOn w:val="af6"/>
    <w:locked/>
    <w:rsid w:val="00533F34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3">
    <w:name w:val="xl143"/>
    <w:basedOn w:val="af6"/>
    <w:locked/>
    <w:rsid w:val="00533F34"/>
    <w:pP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4">
    <w:name w:val="xl144"/>
    <w:basedOn w:val="af6"/>
    <w:locked/>
    <w:rsid w:val="00533F34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5">
    <w:name w:val="xl145"/>
    <w:basedOn w:val="af6"/>
    <w:locked/>
    <w:rsid w:val="00533F3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6">
    <w:name w:val="xl146"/>
    <w:basedOn w:val="af6"/>
    <w:locked/>
    <w:rsid w:val="00533F3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7">
    <w:name w:val="xl147"/>
    <w:basedOn w:val="af6"/>
    <w:locked/>
    <w:rsid w:val="00533F3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8">
    <w:name w:val="xl148"/>
    <w:basedOn w:val="af6"/>
    <w:locked/>
    <w:rsid w:val="00533F3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</w:rPr>
  </w:style>
  <w:style w:type="paragraph" w:customStyle="1" w:styleId="xl149">
    <w:name w:val="xl149"/>
    <w:basedOn w:val="af6"/>
    <w:locked/>
    <w:rsid w:val="00533F34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17">
    <w:name w:val="Перечисление 1)"/>
    <w:basedOn w:val="af7"/>
    <w:next w:val="af7"/>
    <w:qFormat/>
    <w:locked/>
    <w:rsid w:val="005B0E2A"/>
    <w:pPr>
      <w:numPr>
        <w:numId w:val="75"/>
      </w:numPr>
      <w:tabs>
        <w:tab w:val="left" w:pos="1021"/>
      </w:tabs>
      <w:ind w:left="0" w:firstLine="680"/>
    </w:pPr>
  </w:style>
  <w:style w:type="paragraph" w:customStyle="1" w:styleId="a3">
    <w:name w:val="Перечисление а)"/>
    <w:qFormat/>
    <w:locked/>
    <w:rsid w:val="005B0E2A"/>
    <w:pPr>
      <w:numPr>
        <w:numId w:val="76"/>
      </w:numPr>
      <w:tabs>
        <w:tab w:val="left" w:pos="1134"/>
      </w:tabs>
      <w:spacing w:before="120" w:after="120" w:line="360" w:lineRule="auto"/>
    </w:pPr>
    <w:rPr>
      <w:sz w:val="28"/>
    </w:rPr>
  </w:style>
  <w:style w:type="paragraph" w:customStyle="1" w:styleId="1104">
    <w:name w:val="Стиль !!!!!_список 1) + 10 пт Синий"/>
    <w:basedOn w:val="1ff7"/>
    <w:locked/>
    <w:rsid w:val="0045452A"/>
    <w:rPr>
      <w:bCs w:val="0"/>
      <w:sz w:val="20"/>
    </w:rPr>
  </w:style>
  <w:style w:type="paragraph" w:customStyle="1" w:styleId="1020">
    <w:name w:val="Стиль !!!!!_список 1) + Синий уплотненный на  02 пт"/>
    <w:basedOn w:val="1ff7"/>
    <w:locked/>
    <w:rsid w:val="0045452A"/>
    <w:rPr>
      <w:bCs w:val="0"/>
      <w:spacing w:val="-4"/>
    </w:rPr>
  </w:style>
  <w:style w:type="paragraph" w:customStyle="1" w:styleId="1021">
    <w:name w:val="Стиль !!!!!_список 1) + Синий уплотненный на  02 пт1"/>
    <w:basedOn w:val="1ff7"/>
    <w:locked/>
    <w:rsid w:val="0045452A"/>
    <w:rPr>
      <w:bCs w:val="0"/>
      <w:spacing w:val="-4"/>
    </w:rPr>
  </w:style>
  <w:style w:type="paragraph" w:customStyle="1" w:styleId="1022">
    <w:name w:val="Стиль !!!!!_список 1) + Синий уплотненный на  02 пт2"/>
    <w:basedOn w:val="1ff7"/>
    <w:locked/>
    <w:rsid w:val="0045452A"/>
    <w:rPr>
      <w:bCs w:val="0"/>
      <w:spacing w:val="-4"/>
    </w:rPr>
  </w:style>
  <w:style w:type="paragraph" w:customStyle="1" w:styleId="1200">
    <w:name w:val="Стиль !!!!!_список 1) + Слева:  2 см Первая строка:  0 см"/>
    <w:basedOn w:val="1ff7"/>
    <w:locked/>
    <w:rsid w:val="0045452A"/>
    <w:pPr>
      <w:ind w:left="1134"/>
    </w:pPr>
    <w:rPr>
      <w:bCs w:val="0"/>
      <w:szCs w:val="20"/>
    </w:rPr>
  </w:style>
  <w:style w:type="paragraph" w:styleId="afffffffffffffff0">
    <w:name w:val="List Paragraph"/>
    <w:basedOn w:val="af6"/>
    <w:uiPriority w:val="34"/>
    <w:qFormat/>
    <w:locked/>
    <w:rsid w:val="004C4793"/>
    <w:pPr>
      <w:ind w:left="708"/>
    </w:pPr>
  </w:style>
  <w:style w:type="paragraph" w:customStyle="1" w:styleId="afffffffffffffff1">
    <w:name w:val="Стиль !!_заголовок таблицы + Черный"/>
    <w:basedOn w:val="affffffffffffffd"/>
    <w:locked/>
    <w:rsid w:val="00893F1B"/>
  </w:style>
  <w:style w:type="paragraph" w:customStyle="1" w:styleId="afffffffffffffff2">
    <w:name w:val="тит_Ангстрем"/>
    <w:basedOn w:val="af6"/>
    <w:qFormat/>
    <w:rsid w:val="000D0E0F"/>
    <w:pPr>
      <w:spacing w:line="360" w:lineRule="auto"/>
      <w:jc w:val="center"/>
    </w:pPr>
    <w:rPr>
      <w:sz w:val="28"/>
    </w:rPr>
  </w:style>
  <w:style w:type="paragraph" w:customStyle="1" w:styleId="afffffffffffffff3">
    <w:name w:val="!!ЛУ_ПРОПИСНЫЕ по центру"/>
    <w:qFormat/>
    <w:rsid w:val="006F2E8B"/>
    <w:pPr>
      <w:spacing w:after="120" w:line="360" w:lineRule="auto"/>
      <w:jc w:val="center"/>
    </w:pPr>
    <w:rPr>
      <w:caps/>
      <w:sz w:val="28"/>
    </w:rPr>
  </w:style>
  <w:style w:type="paragraph" w:customStyle="1" w:styleId="afffffffffffffff4">
    <w:name w:val="!!ЛУ_фамилия"/>
    <w:qFormat/>
    <w:rsid w:val="00A77431"/>
    <w:pPr>
      <w:spacing w:after="60" w:line="360" w:lineRule="auto"/>
      <w:jc w:val="right"/>
    </w:pPr>
    <w:rPr>
      <w:sz w:val="28"/>
    </w:rPr>
  </w:style>
  <w:style w:type="paragraph" w:customStyle="1" w:styleId="afffffffffffffff5">
    <w:name w:val="!!ЛУ_должность"/>
    <w:qFormat/>
    <w:rsid w:val="00A77431"/>
    <w:rPr>
      <w:sz w:val="28"/>
    </w:rPr>
  </w:style>
  <w:style w:type="paragraph" w:customStyle="1" w:styleId="afffffffffffffff6">
    <w:name w:val="!!ЛУ_дата"/>
    <w:basedOn w:val="af6"/>
    <w:qFormat/>
    <w:rsid w:val="000D0E0F"/>
    <w:rPr>
      <w:sz w:val="28"/>
    </w:rPr>
  </w:style>
  <w:style w:type="paragraph" w:customStyle="1" w:styleId="afffffffffffffff7">
    <w:name w:val="тит_Эскизный проект"/>
    <w:basedOn w:val="afffffffffffffff3"/>
    <w:qFormat/>
    <w:rsid w:val="000D0E0F"/>
    <w:rPr>
      <w:sz w:val="40"/>
    </w:rPr>
  </w:style>
  <w:style w:type="paragraph" w:customStyle="1" w:styleId="afffffffffffffff8">
    <w:name w:val="тит_Пояснительная запаиска"/>
    <w:basedOn w:val="af6"/>
    <w:qFormat/>
    <w:rsid w:val="000D0E0F"/>
    <w:pPr>
      <w:jc w:val="center"/>
    </w:pPr>
    <w:rPr>
      <w:sz w:val="32"/>
    </w:rPr>
  </w:style>
  <w:style w:type="paragraph" w:customStyle="1" w:styleId="afffffffffffffff9">
    <w:name w:val="тит_Книга"/>
    <w:basedOn w:val="af6"/>
    <w:qFormat/>
    <w:rsid w:val="000D0E0F"/>
    <w:pPr>
      <w:jc w:val="center"/>
    </w:pPr>
    <w:rPr>
      <w:sz w:val="28"/>
    </w:rPr>
  </w:style>
  <w:style w:type="paragraph" w:customStyle="1" w:styleId="afffffffffffffffa">
    <w:name w:val="тит_Страницы"/>
    <w:basedOn w:val="af6"/>
    <w:qFormat/>
    <w:rsid w:val="000D0E0F"/>
    <w:pPr>
      <w:jc w:val="center"/>
    </w:pPr>
    <w:rPr>
      <w:sz w:val="28"/>
    </w:rPr>
  </w:style>
  <w:style w:type="paragraph" w:customStyle="1" w:styleId="a6">
    <w:name w:val="Маркер"/>
    <w:basedOn w:val="af6"/>
    <w:link w:val="afffffffffffffffb"/>
    <w:rsid w:val="002F4949"/>
    <w:pPr>
      <w:numPr>
        <w:numId w:val="77"/>
      </w:numPr>
    </w:pPr>
  </w:style>
  <w:style w:type="paragraph" w:customStyle="1" w:styleId="1ff8">
    <w:name w:val="над_Текст_1"/>
    <w:basedOn w:val="af6"/>
    <w:qFormat/>
    <w:rsid w:val="00B96C3C"/>
    <w:pPr>
      <w:ind w:left="57"/>
    </w:pPr>
    <w:rPr>
      <w:rFonts w:ascii="Calibri" w:hAnsi="Calibri"/>
      <w:i/>
      <w:sz w:val="16"/>
    </w:rPr>
  </w:style>
  <w:style w:type="paragraph" w:customStyle="1" w:styleId="2ff8">
    <w:name w:val="над_Текст_2"/>
    <w:basedOn w:val="1ff8"/>
    <w:qFormat/>
    <w:rsid w:val="00B96C3C"/>
    <w:pPr>
      <w:ind w:left="0"/>
      <w:jc w:val="center"/>
    </w:pPr>
    <w:rPr>
      <w:sz w:val="28"/>
    </w:rPr>
  </w:style>
  <w:style w:type="paragraph" w:customStyle="1" w:styleId="1ff9">
    <w:name w:val="над_Текст_1_по центру"/>
    <w:basedOn w:val="1ff8"/>
    <w:qFormat/>
    <w:rsid w:val="00B96C3C"/>
    <w:pPr>
      <w:ind w:left="0"/>
      <w:jc w:val="center"/>
    </w:pPr>
    <w:rPr>
      <w:sz w:val="20"/>
    </w:rPr>
  </w:style>
  <w:style w:type="paragraph" w:customStyle="1" w:styleId="-">
    <w:name w:val="- Маркер"/>
    <w:basedOn w:val="a6"/>
    <w:link w:val="-0"/>
    <w:qFormat/>
    <w:rsid w:val="00E968EC"/>
    <w:pPr>
      <w:spacing w:before="60" w:line="360" w:lineRule="auto"/>
      <w:ind w:left="0" w:firstLine="1276"/>
    </w:pPr>
    <w:rPr>
      <w:kern w:val="28"/>
      <w:sz w:val="28"/>
      <w:szCs w:val="28"/>
      <w:lang w:val="x-none" w:eastAsia="x-none"/>
    </w:rPr>
  </w:style>
  <w:style w:type="paragraph" w:customStyle="1" w:styleId="afffffffffffffffc">
    <w:name w:val="!!ЛУ_АС ПЭК"/>
    <w:qFormat/>
    <w:rsid w:val="00A77431"/>
    <w:pPr>
      <w:spacing w:after="240" w:line="360" w:lineRule="auto"/>
      <w:jc w:val="center"/>
    </w:pPr>
    <w:rPr>
      <w:caps/>
      <w:sz w:val="28"/>
    </w:rPr>
  </w:style>
  <w:style w:type="character" w:customStyle="1" w:styleId="afffffffffffffffb">
    <w:name w:val="Маркер Знак"/>
    <w:basedOn w:val="af8"/>
    <w:link w:val="a6"/>
    <w:rsid w:val="002F4949"/>
  </w:style>
  <w:style w:type="character" w:customStyle="1" w:styleId="-0">
    <w:name w:val="- Маркер Знак"/>
    <w:link w:val="-"/>
    <w:rsid w:val="00E968EC"/>
    <w:rPr>
      <w:kern w:val="28"/>
      <w:sz w:val="28"/>
      <w:szCs w:val="28"/>
      <w:lang w:val="x-none" w:eastAsia="x-none"/>
    </w:rPr>
  </w:style>
  <w:style w:type="paragraph" w:customStyle="1" w:styleId="afffffffffffffffd">
    <w:name w:val="!!ЛУ_строчные по центру"/>
    <w:qFormat/>
    <w:rsid w:val="00A77431"/>
    <w:pPr>
      <w:spacing w:before="60" w:after="60" w:line="360" w:lineRule="auto"/>
      <w:jc w:val="center"/>
    </w:pPr>
    <w:rPr>
      <w:sz w:val="28"/>
    </w:rPr>
  </w:style>
  <w:style w:type="paragraph" w:customStyle="1" w:styleId="afffffffffffffffe">
    <w:name w:val="Дец. номер"/>
    <w:qFormat/>
    <w:rsid w:val="00A77431"/>
    <w:pPr>
      <w:spacing w:line="360" w:lineRule="auto"/>
      <w:jc w:val="center"/>
    </w:pPr>
    <w:rPr>
      <w:caps/>
      <w:sz w:val="28"/>
    </w:rPr>
  </w:style>
  <w:style w:type="paragraph" w:customStyle="1" w:styleId="affffffffffffffff">
    <w:name w:val="!!ЛУ_ЛУ"/>
    <w:qFormat/>
    <w:rsid w:val="006F2E8B"/>
    <w:pPr>
      <w:spacing w:after="120"/>
      <w:jc w:val="center"/>
    </w:pPr>
    <w:rPr>
      <w:b/>
      <w:caps/>
      <w:spacing w:val="20"/>
      <w:kern w:val="28"/>
      <w:sz w:val="40"/>
      <w:szCs w:val="28"/>
    </w:rPr>
  </w:style>
  <w:style w:type="paragraph" w:customStyle="1" w:styleId="affffffffffffffff0">
    <w:name w:val="!!_Пояснительная записка"/>
    <w:qFormat/>
    <w:rsid w:val="0016156E"/>
    <w:pPr>
      <w:spacing w:line="360" w:lineRule="auto"/>
      <w:jc w:val="center"/>
    </w:pPr>
    <w:rPr>
      <w:rFonts w:eastAsia="Times New Roman"/>
      <w:sz w:val="28"/>
    </w:rPr>
  </w:style>
  <w:style w:type="paragraph" w:customStyle="1" w:styleId="affffffffffffffff1">
    <w:name w:val="!!_текст"/>
    <w:basedOn w:val="af6"/>
    <w:qFormat/>
    <w:rsid w:val="0016156E"/>
    <w:pPr>
      <w:spacing w:before="60" w:after="60" w:line="360" w:lineRule="auto"/>
    </w:pPr>
    <w:rPr>
      <w:rFonts w:eastAsia="Times New Roman"/>
      <w:sz w:val="28"/>
      <w:szCs w:val="24"/>
    </w:rPr>
  </w:style>
  <w:style w:type="paragraph" w:customStyle="1" w:styleId="affffffffffffffff2">
    <w:name w:val="КД"/>
    <w:rsid w:val="0016156E"/>
    <w:pPr>
      <w:ind w:firstLine="709"/>
      <w:jc w:val="both"/>
    </w:pPr>
    <w:rPr>
      <w:rFonts w:eastAsia="Times New Roman"/>
      <w:sz w:val="30"/>
    </w:rPr>
  </w:style>
  <w:style w:type="paragraph" w:customStyle="1" w:styleId="VedSoder">
    <w:name w:val="VedSoder"/>
    <w:basedOn w:val="af6"/>
    <w:rsid w:val="00F347F6"/>
    <w:pPr>
      <w:keepNext/>
      <w:outlineLvl w:val="0"/>
    </w:pPr>
    <w:rPr>
      <w:rFonts w:eastAsia="Times New Roman"/>
      <w:i/>
      <w:sz w:val="28"/>
      <w:szCs w:val="28"/>
      <w:lang w:val="en-US" w:eastAsia="en-US"/>
    </w:rPr>
  </w:style>
  <w:style w:type="paragraph" w:customStyle="1" w:styleId="affffffffffffffff3">
    <w:name w:val="Цитаты"/>
    <w:basedOn w:val="af6"/>
    <w:rsid w:val="00D41BB0"/>
    <w:pPr>
      <w:spacing w:before="100" w:after="100"/>
      <w:ind w:left="360" w:right="360"/>
    </w:pPr>
    <w:rPr>
      <w:rFonts w:eastAsia="Times New Roman"/>
      <w:snapToGrid w:val="0"/>
      <w:sz w:val="24"/>
    </w:rPr>
  </w:style>
  <w:style w:type="character" w:customStyle="1" w:styleId="grame">
    <w:name w:val="grame"/>
    <w:basedOn w:val="af8"/>
    <w:rsid w:val="00835CCC"/>
  </w:style>
  <w:style w:type="paragraph" w:customStyle="1" w:styleId="1ffa">
    <w:name w:val="1_обычный текст"/>
    <w:basedOn w:val="af6"/>
    <w:rsid w:val="005F20FA"/>
    <w:pPr>
      <w:spacing w:after="120" w:line="288" w:lineRule="auto"/>
      <w:ind w:firstLine="709"/>
    </w:pPr>
    <w:rPr>
      <w:rFonts w:eastAsia="Times New Roman"/>
      <w:sz w:val="24"/>
      <w:szCs w:val="24"/>
      <w:lang w:val="x-none" w:eastAsia="ar-SA"/>
    </w:rPr>
  </w:style>
  <w:style w:type="paragraph" w:customStyle="1" w:styleId="14">
    <w:name w:val="Список 1 Маркированный"/>
    <w:basedOn w:val="af6"/>
    <w:rsid w:val="00200DFC"/>
    <w:pPr>
      <w:numPr>
        <w:numId w:val="79"/>
      </w:numPr>
      <w:spacing w:line="360" w:lineRule="auto"/>
    </w:pPr>
    <w:rPr>
      <w:rFonts w:eastAsia="Times New Roman"/>
      <w:sz w:val="26"/>
      <w:szCs w:val="26"/>
    </w:rPr>
  </w:style>
  <w:style w:type="paragraph" w:customStyle="1" w:styleId="Style15">
    <w:name w:val="Style15"/>
    <w:basedOn w:val="af6"/>
    <w:uiPriority w:val="99"/>
    <w:rsid w:val="00C8537A"/>
    <w:pPr>
      <w:widowControl w:val="0"/>
      <w:autoSpaceDE w:val="0"/>
      <w:autoSpaceDN w:val="0"/>
      <w:adjustRightInd w:val="0"/>
      <w:spacing w:line="336" w:lineRule="exact"/>
    </w:pPr>
    <w:rPr>
      <w:rFonts w:ascii="Century Schoolbook" w:eastAsia="Times New Roman" w:hAnsi="Century Schoolbook"/>
      <w:sz w:val="24"/>
      <w:szCs w:val="24"/>
    </w:rPr>
  </w:style>
  <w:style w:type="character" w:customStyle="1" w:styleId="FontStyle69">
    <w:name w:val="Font Style69"/>
    <w:uiPriority w:val="99"/>
    <w:rsid w:val="00C8537A"/>
    <w:rPr>
      <w:rFonts w:ascii="Century Schoolbook" w:hAnsi="Century Schoolbook" w:cs="Century Schoolbook"/>
      <w:sz w:val="18"/>
      <w:szCs w:val="18"/>
    </w:rPr>
  </w:style>
  <w:style w:type="paragraph" w:customStyle="1" w:styleId="affffffffffffffff4">
    <w:name w:val="!!!_строка"/>
    <w:qFormat/>
    <w:rsid w:val="00884FEE"/>
    <w:pPr>
      <w:spacing w:before="60" w:after="60"/>
    </w:pPr>
    <w:rPr>
      <w:rFonts w:eastAsia="Times New Roman"/>
      <w:szCs w:val="24"/>
    </w:rPr>
  </w:style>
  <w:style w:type="paragraph" w:customStyle="1" w:styleId="1d">
    <w:name w:val="ЗАГ_1"/>
    <w:basedOn w:val="af6"/>
    <w:next w:val="af6"/>
    <w:link w:val="1ffb"/>
    <w:qFormat/>
    <w:rsid w:val="00962079"/>
    <w:pPr>
      <w:pageBreakBefore/>
      <w:numPr>
        <w:numId w:val="80"/>
      </w:numPr>
      <w:spacing w:after="240" w:line="276" w:lineRule="auto"/>
      <w:contextualSpacing/>
      <w:jc w:val="center"/>
      <w:outlineLvl w:val="0"/>
    </w:pPr>
    <w:rPr>
      <w:rFonts w:eastAsia="Times New Roman"/>
      <w:b/>
      <w:sz w:val="28"/>
      <w:szCs w:val="28"/>
    </w:rPr>
  </w:style>
  <w:style w:type="character" w:customStyle="1" w:styleId="1ffb">
    <w:name w:val="ЗАГ_1 Знак"/>
    <w:link w:val="1d"/>
    <w:rsid w:val="00962079"/>
    <w:rPr>
      <w:rFonts w:eastAsia="Times New Roman"/>
      <w:b/>
      <w:sz w:val="28"/>
      <w:szCs w:val="28"/>
    </w:rPr>
  </w:style>
  <w:style w:type="paragraph" w:customStyle="1" w:styleId="27">
    <w:name w:val="Сф_Заг2"/>
    <w:basedOn w:val="1d"/>
    <w:next w:val="af6"/>
    <w:link w:val="2ff9"/>
    <w:autoRedefine/>
    <w:qFormat/>
    <w:rsid w:val="00377444"/>
    <w:pPr>
      <w:pageBreakBefore w:val="0"/>
      <w:numPr>
        <w:ilvl w:val="1"/>
      </w:numPr>
      <w:spacing w:after="0"/>
      <w:ind w:firstLine="709"/>
      <w:jc w:val="both"/>
      <w:outlineLvl w:val="1"/>
    </w:pPr>
    <w:rPr>
      <w:b w:val="0"/>
    </w:rPr>
  </w:style>
  <w:style w:type="paragraph" w:customStyle="1" w:styleId="34">
    <w:name w:val="Сф_Заг3"/>
    <w:basedOn w:val="27"/>
    <w:next w:val="af6"/>
    <w:qFormat/>
    <w:rsid w:val="0096387E"/>
    <w:pPr>
      <w:numPr>
        <w:ilvl w:val="2"/>
      </w:numPr>
      <w:ind w:firstLine="709"/>
      <w:outlineLvl w:val="2"/>
    </w:pPr>
    <w:rPr>
      <w:i/>
    </w:rPr>
  </w:style>
  <w:style w:type="paragraph" w:customStyle="1" w:styleId="43">
    <w:name w:val="Сф_Заг4"/>
    <w:basedOn w:val="34"/>
    <w:next w:val="af6"/>
    <w:qFormat/>
    <w:rsid w:val="0096387E"/>
    <w:pPr>
      <w:numPr>
        <w:ilvl w:val="3"/>
      </w:numPr>
      <w:ind w:firstLine="709"/>
    </w:pPr>
    <w:rPr>
      <w:b/>
      <w:i w:val="0"/>
    </w:rPr>
  </w:style>
  <w:style w:type="paragraph" w:customStyle="1" w:styleId="affffffffffffffff5">
    <w:name w:val="Сф_Абзац"/>
    <w:basedOn w:val="af6"/>
    <w:link w:val="affffffffffffffff6"/>
    <w:qFormat/>
    <w:rsid w:val="00963AA5"/>
    <w:pPr>
      <w:widowControl w:val="0"/>
      <w:spacing w:line="360" w:lineRule="auto"/>
      <w:ind w:left="113" w:right="113" w:firstLine="709"/>
      <w:jc w:val="both"/>
    </w:pPr>
    <w:rPr>
      <w:rFonts w:eastAsia="Times New Roman"/>
      <w:sz w:val="28"/>
      <w:szCs w:val="28"/>
    </w:rPr>
  </w:style>
  <w:style w:type="character" w:customStyle="1" w:styleId="2ff9">
    <w:name w:val="Сф_Заг2 Знак"/>
    <w:link w:val="27"/>
    <w:rsid w:val="00377444"/>
    <w:rPr>
      <w:rFonts w:eastAsia="Times New Roman"/>
      <w:sz w:val="28"/>
      <w:szCs w:val="28"/>
    </w:rPr>
  </w:style>
  <w:style w:type="character" w:customStyle="1" w:styleId="affffffffffffffff6">
    <w:name w:val="Сф_Абзац Знак"/>
    <w:link w:val="affffffffffffffff5"/>
    <w:rsid w:val="00963AA5"/>
    <w:rPr>
      <w:rFonts w:eastAsia="Times New Roman"/>
      <w:sz w:val="28"/>
      <w:szCs w:val="28"/>
    </w:rPr>
  </w:style>
  <w:style w:type="character" w:customStyle="1" w:styleId="2ffa">
    <w:name w:val="Основной текст (2)_"/>
    <w:basedOn w:val="af8"/>
    <w:link w:val="213"/>
    <w:uiPriority w:val="99"/>
    <w:rsid w:val="002A17C7"/>
    <w:rPr>
      <w:rFonts w:ascii="Arial" w:hAnsi="Arial" w:cs="Arial"/>
      <w:sz w:val="19"/>
      <w:szCs w:val="19"/>
      <w:shd w:val="clear" w:color="auto" w:fill="FFFFFF"/>
    </w:rPr>
  </w:style>
  <w:style w:type="paragraph" w:customStyle="1" w:styleId="213">
    <w:name w:val="Основной текст (2)1"/>
    <w:basedOn w:val="af6"/>
    <w:link w:val="2ffa"/>
    <w:uiPriority w:val="99"/>
    <w:rsid w:val="002A17C7"/>
    <w:pPr>
      <w:widowControl w:val="0"/>
      <w:shd w:val="clear" w:color="auto" w:fill="FFFFFF"/>
      <w:spacing w:before="240" w:after="240" w:line="226" w:lineRule="exact"/>
      <w:jc w:val="both"/>
    </w:pPr>
    <w:rPr>
      <w:rFonts w:ascii="Arial" w:hAnsi="Arial" w:cs="Arial"/>
      <w:sz w:val="19"/>
      <w:szCs w:val="19"/>
    </w:rPr>
  </w:style>
  <w:style w:type="character" w:customStyle="1" w:styleId="280">
    <w:name w:val="Основной текст (2) + 8"/>
    <w:aliases w:val="5 pt"/>
    <w:basedOn w:val="2ffa"/>
    <w:uiPriority w:val="99"/>
    <w:rsid w:val="006F24C0"/>
    <w:rPr>
      <w:rFonts w:ascii="Arial" w:hAnsi="Arial" w:cs="Arial"/>
      <w:sz w:val="17"/>
      <w:szCs w:val="17"/>
      <w:u w:val="none"/>
      <w:shd w:val="clear" w:color="auto" w:fill="FFFFFF"/>
    </w:rPr>
  </w:style>
  <w:style w:type="character" w:customStyle="1" w:styleId="affffffffffffffff7">
    <w:name w:val="Подпись к таблице_"/>
    <w:basedOn w:val="af8"/>
    <w:link w:val="affffffffffffffff8"/>
    <w:uiPriority w:val="99"/>
    <w:rsid w:val="006F24C0"/>
    <w:rPr>
      <w:rFonts w:ascii="Arial" w:hAnsi="Arial" w:cs="Arial"/>
      <w:sz w:val="17"/>
      <w:szCs w:val="17"/>
      <w:shd w:val="clear" w:color="auto" w:fill="FFFFFF"/>
    </w:rPr>
  </w:style>
  <w:style w:type="character" w:customStyle="1" w:styleId="2pt">
    <w:name w:val="Подпись к таблице + Интервал 2 pt"/>
    <w:basedOn w:val="affffffffffffffff7"/>
    <w:uiPriority w:val="99"/>
    <w:rsid w:val="006F24C0"/>
    <w:rPr>
      <w:rFonts w:ascii="Arial" w:hAnsi="Arial" w:cs="Arial"/>
      <w:spacing w:val="50"/>
      <w:sz w:val="17"/>
      <w:szCs w:val="17"/>
      <w:shd w:val="clear" w:color="auto" w:fill="FFFFFF"/>
    </w:rPr>
  </w:style>
  <w:style w:type="paragraph" w:customStyle="1" w:styleId="affffffffffffffff8">
    <w:name w:val="Подпись к таблице"/>
    <w:basedOn w:val="af6"/>
    <w:link w:val="affffffffffffffff7"/>
    <w:uiPriority w:val="99"/>
    <w:rsid w:val="006F24C0"/>
    <w:pPr>
      <w:widowControl w:val="0"/>
      <w:shd w:val="clear" w:color="auto" w:fill="FFFFFF"/>
      <w:spacing w:line="240" w:lineRule="atLeast"/>
    </w:pPr>
    <w:rPr>
      <w:rFonts w:ascii="Arial" w:hAnsi="Arial" w:cs="Arial"/>
      <w:sz w:val="17"/>
      <w:szCs w:val="17"/>
    </w:rPr>
  </w:style>
  <w:style w:type="character" w:customStyle="1" w:styleId="84">
    <w:name w:val="Основной текст (8)_"/>
    <w:basedOn w:val="af8"/>
    <w:link w:val="85"/>
    <w:uiPriority w:val="99"/>
    <w:rsid w:val="00640B6B"/>
    <w:rPr>
      <w:rFonts w:ascii="Arial" w:hAnsi="Arial" w:cs="Arial"/>
      <w:sz w:val="17"/>
      <w:szCs w:val="17"/>
      <w:shd w:val="clear" w:color="auto" w:fill="FFFFFF"/>
    </w:rPr>
  </w:style>
  <w:style w:type="character" w:customStyle="1" w:styleId="82pt">
    <w:name w:val="Основной текст (8) + Интервал 2 pt"/>
    <w:basedOn w:val="84"/>
    <w:uiPriority w:val="99"/>
    <w:rsid w:val="00640B6B"/>
    <w:rPr>
      <w:rFonts w:ascii="Arial" w:hAnsi="Arial" w:cs="Arial"/>
      <w:spacing w:val="50"/>
      <w:sz w:val="17"/>
      <w:szCs w:val="17"/>
      <w:shd w:val="clear" w:color="auto" w:fill="FFFFFF"/>
    </w:rPr>
  </w:style>
  <w:style w:type="paragraph" w:customStyle="1" w:styleId="85">
    <w:name w:val="Основной текст (8)"/>
    <w:basedOn w:val="af6"/>
    <w:link w:val="84"/>
    <w:uiPriority w:val="99"/>
    <w:rsid w:val="00640B6B"/>
    <w:pPr>
      <w:widowControl w:val="0"/>
      <w:shd w:val="clear" w:color="auto" w:fill="FFFFFF"/>
      <w:spacing w:before="180" w:after="60" w:line="240" w:lineRule="atLeast"/>
      <w:jc w:val="center"/>
    </w:pPr>
    <w:rPr>
      <w:rFonts w:ascii="Arial" w:hAnsi="Arial" w:cs="Arial"/>
      <w:sz w:val="17"/>
      <w:szCs w:val="17"/>
    </w:rPr>
  </w:style>
  <w:style w:type="paragraph" w:customStyle="1" w:styleId="affffffffffffffff9">
    <w:name w:val="Шапка таблицы"/>
    <w:basedOn w:val="affffffffffffffffa"/>
    <w:rsid w:val="00167619"/>
    <w:pPr>
      <w:keepNext/>
      <w:spacing w:before="60"/>
    </w:pPr>
    <w:rPr>
      <w:b/>
    </w:rPr>
  </w:style>
  <w:style w:type="paragraph" w:customStyle="1" w:styleId="affffffffffffffffa">
    <w:name w:val="Обычный (тбл)"/>
    <w:basedOn w:val="af6"/>
    <w:link w:val="affffffffffffffffb"/>
    <w:rsid w:val="00167619"/>
    <w:pPr>
      <w:spacing w:before="40" w:after="80"/>
    </w:pPr>
    <w:rPr>
      <w:rFonts w:eastAsia="Times New Roman"/>
      <w:bCs/>
      <w:sz w:val="22"/>
      <w:szCs w:val="18"/>
      <w:lang w:val="x-none" w:eastAsia="x-none"/>
    </w:rPr>
  </w:style>
  <w:style w:type="character" w:customStyle="1" w:styleId="affffffffffffffffb">
    <w:name w:val="Обычный (тбл) Знак"/>
    <w:link w:val="affffffffffffffffa"/>
    <w:rsid w:val="00167619"/>
    <w:rPr>
      <w:rFonts w:eastAsia="Times New Roman"/>
      <w:bCs/>
      <w:sz w:val="22"/>
      <w:szCs w:val="18"/>
      <w:lang w:val="x-none" w:eastAsia="x-none"/>
    </w:rPr>
  </w:style>
  <w:style w:type="character" w:customStyle="1" w:styleId="fontstyle01">
    <w:name w:val="fontstyle01"/>
    <w:basedOn w:val="af8"/>
    <w:rsid w:val="00457EBD"/>
    <w:rPr>
      <w:rFonts w:ascii="ERKurierPSCyr-Regular" w:hAnsi="ERKurierPSCyr-Regular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dtabletext">
    <w:name w:val="td_table_text"/>
    <w:link w:val="tdtabletext0"/>
    <w:qFormat/>
    <w:rsid w:val="00163467"/>
    <w:pPr>
      <w:tabs>
        <w:tab w:val="left" w:pos="0"/>
      </w:tabs>
      <w:spacing w:line="360" w:lineRule="auto"/>
    </w:pPr>
    <w:rPr>
      <w:rFonts w:ascii="Arial" w:eastAsia="Times New Roman" w:hAnsi="Arial"/>
      <w:sz w:val="24"/>
      <w:szCs w:val="24"/>
    </w:rPr>
  </w:style>
  <w:style w:type="character" w:customStyle="1" w:styleId="tdtabletext0">
    <w:name w:val="td_table_text Знак"/>
    <w:link w:val="tdtabletext"/>
    <w:rsid w:val="00163467"/>
    <w:rPr>
      <w:rFonts w:ascii="Arial" w:eastAsia="Times New Roman" w:hAnsi="Arial"/>
      <w:sz w:val="24"/>
      <w:szCs w:val="24"/>
    </w:rPr>
  </w:style>
  <w:style w:type="paragraph" w:customStyle="1" w:styleId="affffffffffffffffc">
    <w:name w:val="КОД"/>
    <w:basedOn w:val="affffffffffffff9"/>
    <w:link w:val="affffffffffffffffd"/>
    <w:qFormat/>
    <w:rsid w:val="00A00AA1"/>
    <w:pPr>
      <w:spacing w:before="0" w:after="0" w:line="276" w:lineRule="auto"/>
      <w:ind w:firstLine="0"/>
      <w:jc w:val="left"/>
    </w:pPr>
    <w:rPr>
      <w:rFonts w:ascii="Arial" w:hAnsi="Arial" w:cs="Arial"/>
      <w:sz w:val="22"/>
      <w:lang w:val="en-US"/>
    </w:rPr>
  </w:style>
  <w:style w:type="paragraph" w:customStyle="1" w:styleId="2ffb">
    <w:name w:val="З_2"/>
    <w:basedOn w:val="afffffffffffffff0"/>
    <w:next w:val="afffffff5"/>
    <w:link w:val="2ffc"/>
    <w:uiPriority w:val="99"/>
    <w:rsid w:val="005B0F35"/>
    <w:pPr>
      <w:spacing w:before="120" w:after="120" w:line="360" w:lineRule="auto"/>
      <w:ind w:left="0"/>
      <w:contextualSpacing/>
      <w:jc w:val="both"/>
      <w:outlineLvl w:val="1"/>
    </w:pPr>
    <w:rPr>
      <w:b/>
      <w:bCs/>
      <w:sz w:val="28"/>
    </w:rPr>
  </w:style>
  <w:style w:type="character" w:customStyle="1" w:styleId="afb">
    <w:name w:val="р_текст Знак"/>
    <w:basedOn w:val="af8"/>
    <w:link w:val="af7"/>
    <w:uiPriority w:val="99"/>
    <w:rsid w:val="005B0F35"/>
    <w:rPr>
      <w:rFonts w:eastAsia="Times New Roman"/>
      <w:sz w:val="28"/>
      <w:szCs w:val="24"/>
    </w:rPr>
  </w:style>
  <w:style w:type="character" w:customStyle="1" w:styleId="affffffffffffffa">
    <w:name w:val="!!!!!!_текст Знак"/>
    <w:basedOn w:val="afb"/>
    <w:link w:val="affffffffffffff9"/>
    <w:rsid w:val="005B0F35"/>
    <w:rPr>
      <w:rFonts w:eastAsia="Times New Roman"/>
      <w:sz w:val="28"/>
      <w:szCs w:val="24"/>
    </w:rPr>
  </w:style>
  <w:style w:type="character" w:customStyle="1" w:styleId="affffffffffffffffd">
    <w:name w:val="КОД Знак"/>
    <w:basedOn w:val="affffffffffffffa"/>
    <w:link w:val="affffffffffffffffc"/>
    <w:rsid w:val="00A00AA1"/>
    <w:rPr>
      <w:rFonts w:ascii="Arial" w:eastAsia="Times New Roman" w:hAnsi="Arial" w:cs="Arial"/>
      <w:sz w:val="22"/>
      <w:szCs w:val="24"/>
      <w:lang w:val="en-US"/>
    </w:rPr>
  </w:style>
  <w:style w:type="character" w:customStyle="1" w:styleId="2ffc">
    <w:name w:val="З_2 Знак"/>
    <w:basedOn w:val="af8"/>
    <w:link w:val="2ffb"/>
    <w:uiPriority w:val="99"/>
    <w:locked/>
    <w:rsid w:val="005B0F35"/>
    <w:rPr>
      <w:b/>
      <w:bCs/>
      <w:sz w:val="28"/>
    </w:rPr>
  </w:style>
  <w:style w:type="paragraph" w:customStyle="1" w:styleId="28">
    <w:name w:val="ЗАГ_2"/>
    <w:basedOn w:val="2ffb"/>
    <w:next w:val="35"/>
    <w:link w:val="2ffd"/>
    <w:qFormat/>
    <w:rsid w:val="00962079"/>
    <w:pPr>
      <w:keepNext/>
      <w:numPr>
        <w:ilvl w:val="1"/>
        <w:numId w:val="8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left"/>
    </w:pPr>
  </w:style>
  <w:style w:type="character" w:customStyle="1" w:styleId="2ffd">
    <w:name w:val="ЗАГ_2 Знак"/>
    <w:basedOn w:val="2ffc"/>
    <w:link w:val="28"/>
    <w:rsid w:val="00962079"/>
    <w:rPr>
      <w:b/>
      <w:bCs/>
      <w:sz w:val="28"/>
    </w:rPr>
  </w:style>
  <w:style w:type="paragraph" w:customStyle="1" w:styleId="35">
    <w:name w:val="ЗАГ_3"/>
    <w:basedOn w:val="28"/>
    <w:next w:val="affffffffffffffffc"/>
    <w:link w:val="3fd"/>
    <w:qFormat/>
    <w:rsid w:val="00962079"/>
    <w:pPr>
      <w:numPr>
        <w:ilvl w:val="2"/>
      </w:numPr>
    </w:pPr>
  </w:style>
  <w:style w:type="character" w:customStyle="1" w:styleId="3fd">
    <w:name w:val="ЗАГ_3 Знак"/>
    <w:basedOn w:val="2ffd"/>
    <w:link w:val="35"/>
    <w:rsid w:val="00962079"/>
    <w:rPr>
      <w:b/>
      <w:bCs/>
      <w:sz w:val="28"/>
    </w:rPr>
  </w:style>
  <w:style w:type="character" w:customStyle="1" w:styleId="190">
    <w:name w:val="19_Рамка_Подписи Знак"/>
    <w:link w:val="191"/>
    <w:uiPriority w:val="99"/>
    <w:locked/>
    <w:rsid w:val="002126E9"/>
    <w:rPr>
      <w:i/>
      <w:sz w:val="18"/>
    </w:rPr>
  </w:style>
  <w:style w:type="paragraph" w:customStyle="1" w:styleId="191">
    <w:name w:val="19_Рамка_Подписи"/>
    <w:basedOn w:val="af6"/>
    <w:link w:val="190"/>
    <w:uiPriority w:val="99"/>
    <w:rsid w:val="002126E9"/>
    <w:pPr>
      <w:jc w:val="center"/>
    </w:pPr>
    <w:rPr>
      <w:i/>
      <w:sz w:val="18"/>
    </w:rPr>
  </w:style>
  <w:style w:type="character" w:customStyle="1" w:styleId="192">
    <w:name w:val="19_Рамка_Основной Знак"/>
    <w:link w:val="193"/>
    <w:uiPriority w:val="99"/>
    <w:locked/>
    <w:rsid w:val="002126E9"/>
    <w:rPr>
      <w:sz w:val="18"/>
    </w:rPr>
  </w:style>
  <w:style w:type="paragraph" w:customStyle="1" w:styleId="193">
    <w:name w:val="19_Рамка_Основной"/>
    <w:basedOn w:val="af6"/>
    <w:link w:val="192"/>
    <w:uiPriority w:val="99"/>
    <w:rsid w:val="002126E9"/>
    <w:pPr>
      <w:spacing w:line="360" w:lineRule="auto"/>
      <w:jc w:val="center"/>
    </w:pPr>
    <w:rPr>
      <w:sz w:val="18"/>
    </w:rPr>
  </w:style>
  <w:style w:type="character" w:styleId="affffffffffffffffe">
    <w:name w:val="Unresolved Mention"/>
    <w:basedOn w:val="af8"/>
    <w:uiPriority w:val="99"/>
    <w:semiHidden/>
    <w:unhideWhenUsed/>
    <w:rsid w:val="002126E9"/>
    <w:rPr>
      <w:color w:val="605E5C"/>
      <w:shd w:val="clear" w:color="auto" w:fill="E1DFDD"/>
    </w:rPr>
  </w:style>
  <w:style w:type="paragraph" w:customStyle="1" w:styleId="afffffffffffffffff">
    <w:name w:val="_Основной с красной строки"/>
    <w:basedOn w:val="af6"/>
    <w:link w:val="afffffffffffffffff0"/>
    <w:qFormat/>
    <w:rsid w:val="002126E9"/>
    <w:pPr>
      <w:spacing w:line="360" w:lineRule="auto"/>
      <w:ind w:firstLine="709"/>
      <w:jc w:val="both"/>
    </w:pPr>
    <w:rPr>
      <w:rFonts w:eastAsia="Times New Roman"/>
      <w:szCs w:val="24"/>
    </w:rPr>
  </w:style>
  <w:style w:type="character" w:customStyle="1" w:styleId="afffffffffffffffff0">
    <w:name w:val="_Основной с красной строки Знак"/>
    <w:link w:val="afffffffffffffffff"/>
    <w:rsid w:val="002126E9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650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218445299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898393996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32116404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69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748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626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6180">
                  <w:marLeft w:val="3225"/>
                  <w:marRight w:val="0"/>
                  <w:marTop w:val="0"/>
                  <w:marBottom w:val="27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_&#1058;&#1077;&#1093;&#1085;&#1080;&#1095;&#1077;&#1089;&#1082;&#1080;&#1081;%20&#1087;&#1088;&#1086;&#1077;&#1082;&#1090;\&#1064;&#1072;&#1073;&#1083;&#1086;&#1085;&#1099;\&#1044;&#1083;&#1103;%20&#1076;&#1086;&#1082;&#1091;&#1084;&#1077;&#1085;&#1090;&#1072;\&#1064;&#1072;&#1073;&#1083;&#1086;&#1085;_&#1076;&#1086;&#1082;&#1091;&#1084;&#1077;&#1085;&#1090;_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1728-8E47-46DF-A2FF-3FA7A7A2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Шаблон_документ_2</Template>
  <TotalTime>2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Links>
    <vt:vector size="462" baseType="variant">
      <vt:variant>
        <vt:i4>327803</vt:i4>
      </vt:variant>
      <vt:variant>
        <vt:i4>390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  <vt:variant>
        <vt:i4>7929888</vt:i4>
      </vt:variant>
      <vt:variant>
        <vt:i4>387</vt:i4>
      </vt:variant>
      <vt:variant>
        <vt:i4>0</vt:i4>
      </vt:variant>
      <vt:variant>
        <vt:i4>5</vt:i4>
      </vt:variant>
      <vt:variant>
        <vt:lpwstr>http://ru.wikipedia.org/wiki/%D0%A5%D0%B5%D1%88-%D1%81%D1%83%D0%BC%D0%BC%D0%B0</vt:lpwstr>
      </vt:variant>
      <vt:variant>
        <vt:lpwstr/>
      </vt:variant>
      <vt:variant>
        <vt:i4>327803</vt:i4>
      </vt:variant>
      <vt:variant>
        <vt:i4>384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  <vt:variant>
        <vt:i4>8323174</vt:i4>
      </vt:variant>
      <vt:variant>
        <vt:i4>381</vt:i4>
      </vt:variant>
      <vt:variant>
        <vt:i4>0</vt:i4>
      </vt:variant>
      <vt:variant>
        <vt:i4>5</vt:i4>
      </vt:variant>
      <vt:variant>
        <vt:lpwstr>http://ru.wikipedia.org/wiki/%D0%91%D0%B8%D1%82</vt:lpwstr>
      </vt:variant>
      <vt:variant>
        <vt:lpwstr/>
      </vt:variant>
      <vt:variant>
        <vt:i4>2490450</vt:i4>
      </vt:variant>
      <vt:variant>
        <vt:i4>378</vt:i4>
      </vt:variant>
      <vt:variant>
        <vt:i4>0</vt:i4>
      </vt:variant>
      <vt:variant>
        <vt:i4>5</vt:i4>
      </vt:variant>
      <vt:variant>
        <vt:lpwstr>http://ru.wikipedia.org/wiki/%D0%94%D0%B5%D1%82%D0%B5%D1%80%D0%BC%D0%B8%D0%BD%D0%B8%D1%80%D0%BE%D0%B2%D0%B0%D0%BD%D0%BD%D1%8B%D0%B9_%D0%B0%D0%BB%D0%B3%D0%BE%D1%80%D0%B8%D1%82%D0%BC</vt:lpwstr>
      </vt:variant>
      <vt:variant>
        <vt:lpwstr/>
      </vt:variant>
      <vt:variant>
        <vt:i4>524361</vt:i4>
      </vt:variant>
      <vt:variant>
        <vt:i4>375</vt:i4>
      </vt:variant>
      <vt:variant>
        <vt:i4>0</vt:i4>
      </vt:variant>
      <vt:variant>
        <vt:i4>5</vt:i4>
      </vt:variant>
      <vt:variant>
        <vt:lpwstr>http://ru.wikipedia.org/wiki/%D0%9A%D1%80%D0%B8%D0%BF%D1%82%D0%BE%D0%B3%D1%80%D0%B0%D1%84%D0%B8%D1%8F</vt:lpwstr>
      </vt:variant>
      <vt:variant>
        <vt:lpwstr/>
      </vt:variant>
      <vt:variant>
        <vt:i4>8126564</vt:i4>
      </vt:variant>
      <vt:variant>
        <vt:i4>372</vt:i4>
      </vt:variant>
      <vt:variant>
        <vt:i4>0</vt:i4>
      </vt:variant>
      <vt:variant>
        <vt:i4>5</vt:i4>
      </vt:variant>
      <vt:variant>
        <vt:lpwstr>http://ru.wikipedia.org/wiki/%D0%A5%D0%B5%D1%88%D0%B8%D1%80%D0%BE%D0%B2%D0%B0%D0%BD%D0%B8%D0%B5</vt:lpwstr>
      </vt:variant>
      <vt:variant>
        <vt:lpwstr/>
      </vt:variant>
      <vt:variant>
        <vt:i4>8257591</vt:i4>
      </vt:variant>
      <vt:variant>
        <vt:i4>369</vt:i4>
      </vt:variant>
      <vt:variant>
        <vt:i4>0</vt:i4>
      </vt:variant>
      <vt:variant>
        <vt:i4>5</vt:i4>
      </vt:variant>
      <vt:variant>
        <vt:lpwstr>http://your-hosting.ru/terms/v/vc/</vt:lpwstr>
      </vt:variant>
      <vt:variant>
        <vt:lpwstr/>
      </vt:variant>
      <vt:variant>
        <vt:i4>6029392</vt:i4>
      </vt:variant>
      <vt:variant>
        <vt:i4>366</vt:i4>
      </vt:variant>
      <vt:variant>
        <vt:i4>0</vt:i4>
      </vt:variant>
      <vt:variant>
        <vt:i4>5</vt:i4>
      </vt:variant>
      <vt:variant>
        <vt:lpwstr>http://your-hosting.ru/terms/e/email/</vt:lpwstr>
      </vt:variant>
      <vt:variant>
        <vt:lpwstr/>
      </vt:variant>
      <vt:variant>
        <vt:i4>8126521</vt:i4>
      </vt:variant>
      <vt:variant>
        <vt:i4>363</vt:i4>
      </vt:variant>
      <vt:variant>
        <vt:i4>0</vt:i4>
      </vt:variant>
      <vt:variant>
        <vt:i4>5</vt:i4>
      </vt:variant>
      <vt:variant>
        <vt:lpwstr>http://ru.wikipedia.org/wiki/%D0%AD%D0%92%D0%9C</vt:lpwstr>
      </vt:variant>
      <vt:variant>
        <vt:lpwstr/>
      </vt:variant>
      <vt:variant>
        <vt:i4>2359356</vt:i4>
      </vt:variant>
      <vt:variant>
        <vt:i4>360</vt:i4>
      </vt:variant>
      <vt:variant>
        <vt:i4>0</vt:i4>
      </vt:variant>
      <vt:variant>
        <vt:i4>5</vt:i4>
      </vt:variant>
      <vt:variant>
        <vt:lpwstr>http://ru.wikipedia.org/wiki/%D0%98%D0%BD%D1%82%D0%B5%D1%80%D1%84%D0%B5%D0%B9%D1%81</vt:lpwstr>
      </vt:variant>
      <vt:variant>
        <vt:lpwstr/>
      </vt:variant>
      <vt:variant>
        <vt:i4>2162787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http://tools.ietf.org/html/rfc4346</vt:lpwstr>
      </vt:variant>
      <vt:variant>
        <vt:lpwstr/>
      </vt:variant>
      <vt:variant>
        <vt:i4>1638472</vt:i4>
      </vt:variant>
      <vt:variant>
        <vt:i4>354</vt:i4>
      </vt:variant>
      <vt:variant>
        <vt:i4>0</vt:i4>
      </vt:variant>
      <vt:variant>
        <vt:i4>5</vt:i4>
      </vt:variant>
      <vt:variant>
        <vt:lpwstr>http://ru.wikipedia.org/wiki/RFC</vt:lpwstr>
      </vt:variant>
      <vt:variant>
        <vt:lpwstr/>
      </vt:variant>
      <vt:variant>
        <vt:i4>524308</vt:i4>
      </vt:variant>
      <vt:variant>
        <vt:i4>351</vt:i4>
      </vt:variant>
      <vt:variant>
        <vt:i4>0</vt:i4>
      </vt:variant>
      <vt:variant>
        <vt:i4>5</vt:i4>
      </vt:variant>
      <vt:variant>
        <vt:lpwstr>http://ru.wikipedia.org/wiki/%D0%98%D0%BD%D1%82%D0%B5%D1%80%D0%BD%D0%B5%D1%82</vt:lpwstr>
      </vt:variant>
      <vt:variant>
        <vt:lpwstr/>
      </vt:variant>
      <vt:variant>
        <vt:i4>3997737</vt:i4>
      </vt:variant>
      <vt:variant>
        <vt:i4>348</vt:i4>
      </vt:variant>
      <vt:variant>
        <vt:i4>0</vt:i4>
      </vt:variant>
      <vt:variant>
        <vt:i4>5</vt:i4>
      </vt:variant>
      <vt:variant>
        <vt:lpwstr>http://ru.wikipedia.org/wiki/IP-%D0%B0%D0%B4%D1%80%D0%B5%D1%81</vt:lpwstr>
      </vt:variant>
      <vt:variant>
        <vt:lpwstr/>
      </vt:variant>
      <vt:variant>
        <vt:i4>7340117</vt:i4>
      </vt:variant>
      <vt:variant>
        <vt:i4>345</vt:i4>
      </vt:variant>
      <vt:variant>
        <vt:i4>0</vt:i4>
      </vt:variant>
      <vt:variant>
        <vt:i4>5</vt:i4>
      </vt:variant>
      <vt:variant>
        <vt:lpwstr>http://ru.wikipedia.org/wiki/%D0%94%D0%BE%D0%BC%D0%B5%D0%BD%D0%BD%D0%BE%D0%B5_%D0%B8%D0%BC%D1%8F</vt:lpwstr>
      </vt:variant>
      <vt:variant>
        <vt:lpwstr/>
      </vt:variant>
      <vt:variant>
        <vt:i4>2359398</vt:i4>
      </vt:variant>
      <vt:variant>
        <vt:i4>342</vt:i4>
      </vt:variant>
      <vt:variant>
        <vt:i4>0</vt:i4>
      </vt:variant>
      <vt:variant>
        <vt:i4>5</vt:i4>
      </vt:variant>
      <vt:variant>
        <vt:lpwstr>http://ru.wikipedia.org/wiki/%D0%A1%D0%A8%D0%90</vt:lpwstr>
      </vt:variant>
      <vt:variant>
        <vt:lpwstr/>
      </vt:variant>
      <vt:variant>
        <vt:i4>8126552</vt:i4>
      </vt:variant>
      <vt:variant>
        <vt:i4>339</vt:i4>
      </vt:variant>
      <vt:variant>
        <vt:i4>0</vt:i4>
      </vt:variant>
      <vt:variant>
        <vt:i4>5</vt:i4>
      </vt:variant>
      <vt:variant>
        <vt:lpwstr>http://ru.wikipedia.org/wiki/1998_%D0%B3%D0%BE%D0%B4</vt:lpwstr>
      </vt:variant>
      <vt:variant>
        <vt:lpwstr/>
      </vt:variant>
      <vt:variant>
        <vt:i4>3473485</vt:i4>
      </vt:variant>
      <vt:variant>
        <vt:i4>336</vt:i4>
      </vt:variant>
      <vt:variant>
        <vt:i4>0</vt:i4>
      </vt:variant>
      <vt:variant>
        <vt:i4>5</vt:i4>
      </vt:variant>
      <vt:variant>
        <vt:lpwstr>http://ru.wikipedia.org/wiki/18_%D1%81%D0%B5%D0%BD%D1%82%D1%8F%D0%B1%D1%80%D1%8F</vt:lpwstr>
      </vt:variant>
      <vt:variant>
        <vt:lpwstr/>
      </vt:variant>
      <vt:variant>
        <vt:i4>3407987</vt:i4>
      </vt:variant>
      <vt:variant>
        <vt:i4>333</vt:i4>
      </vt:variant>
      <vt:variant>
        <vt:i4>0</vt:i4>
      </vt:variant>
      <vt:variant>
        <vt:i4>5</vt:i4>
      </vt:variant>
      <vt:variant>
        <vt:lpwstr>http://ru.wikipedia.org/wiki/Internet_Corporation_for_Assigned_Names_and_Numbers</vt:lpwstr>
      </vt:variant>
      <vt:variant>
        <vt:lpwstr/>
      </vt:variant>
      <vt:variant>
        <vt:i4>524308</vt:i4>
      </vt:variant>
      <vt:variant>
        <vt:i4>330</vt:i4>
      </vt:variant>
      <vt:variant>
        <vt:i4>0</vt:i4>
      </vt:variant>
      <vt:variant>
        <vt:i4>5</vt:i4>
      </vt:variant>
      <vt:variant>
        <vt:lpwstr>http://ru.wikipedia.org/wiki/%D0%98%D0%BD%D1%82%D0%B5%D1%80%D0%BD%D0%B5%D1%82</vt:lpwstr>
      </vt:variant>
      <vt:variant>
        <vt:lpwstr/>
      </vt:variant>
      <vt:variant>
        <vt:i4>7995394</vt:i4>
      </vt:variant>
      <vt:variant>
        <vt:i4>327</vt:i4>
      </vt:variant>
      <vt:variant>
        <vt:i4>0</vt:i4>
      </vt:variant>
      <vt:variant>
        <vt:i4>5</vt:i4>
      </vt:variant>
      <vt:variant>
        <vt:lpwstr>http://ru.wikipedia.org/wiki/%D0%A1%D0%B5%D1%82%D0%B5%D0%B2%D0%BE%D0%B9_%D0%BF%D1%80%D0%BE%D1%82%D0%BE%D0%BA%D0%BE%D0%BB</vt:lpwstr>
      </vt:variant>
      <vt:variant>
        <vt:lpwstr/>
      </vt:variant>
      <vt:variant>
        <vt:i4>524359</vt:i4>
      </vt:variant>
      <vt:variant>
        <vt:i4>324</vt:i4>
      </vt:variant>
      <vt:variant>
        <vt:i4>0</vt:i4>
      </vt:variant>
      <vt:variant>
        <vt:i4>5</vt:i4>
      </vt:variant>
      <vt:variant>
        <vt:lpwstr>http://ru.wikipedia.org/wiki/MIME</vt:lpwstr>
      </vt:variant>
      <vt:variant>
        <vt:lpwstr/>
      </vt:variant>
      <vt:variant>
        <vt:i4>2424931</vt:i4>
      </vt:variant>
      <vt:variant>
        <vt:i4>321</vt:i4>
      </vt:variant>
      <vt:variant>
        <vt:i4>0</vt:i4>
      </vt:variant>
      <vt:variant>
        <vt:i4>5</vt:i4>
      </vt:variant>
      <vt:variant>
        <vt:lpwstr>http://ru.wikipedia.org/wiki/%D0%94%D0%BE%D0%BC%D0%B5%D0%BD_%D0%B2%D0%B5%D1%80%D1%85%D0%BD%D0%B5%D0%B3%D0%BE_%D1%83%D1%80%D0%BE%D0%B2%D0%BD%D1%8F</vt:lpwstr>
      </vt:variant>
      <vt:variant>
        <vt:lpwstr/>
      </vt:variant>
      <vt:variant>
        <vt:i4>3997737</vt:i4>
      </vt:variant>
      <vt:variant>
        <vt:i4>318</vt:i4>
      </vt:variant>
      <vt:variant>
        <vt:i4>0</vt:i4>
      </vt:variant>
      <vt:variant>
        <vt:i4>5</vt:i4>
      </vt:variant>
      <vt:variant>
        <vt:lpwstr>http://ru.wikipedia.org/wiki/IP-%D0%B0%D0%B4%D1%80%D0%B5%D1%81</vt:lpwstr>
      </vt:variant>
      <vt:variant>
        <vt:lpwstr/>
      </vt:variant>
      <vt:variant>
        <vt:i4>8257598</vt:i4>
      </vt:variant>
      <vt:variant>
        <vt:i4>315</vt:i4>
      </vt:variant>
      <vt:variant>
        <vt:i4>0</vt:i4>
      </vt:variant>
      <vt:variant>
        <vt:i4>5</vt:i4>
      </vt:variant>
      <vt:variant>
        <vt:lpwstr>http://ru.wikipedia.org/wiki/%D0%A1%D0%BE%D0%B5%D0%B4%D0%B8%D0%BD%D1%91%D0%BD%D0%BD%D1%8B%D0%B5_%D0%A8%D1%82%D0%B0%D1%82%D1%8B_%D0%90%D0%BC%D0%B5%D1%80%D0%B8%D0%BA%D0%B8</vt:lpwstr>
      </vt:variant>
      <vt:variant>
        <vt:lpwstr/>
      </vt:variant>
      <vt:variant>
        <vt:i4>74776582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Рисунок01</vt:lpwstr>
      </vt:variant>
      <vt:variant>
        <vt:i4>1507384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_Toc397986465</vt:lpwstr>
      </vt:variant>
      <vt:variant>
        <vt:i4>1507384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_Toc397986464</vt:lpwstr>
      </vt:variant>
      <vt:variant>
        <vt:i4>1507384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_Toc397986463</vt:lpwstr>
      </vt:variant>
      <vt:variant>
        <vt:i4>1507384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_Toc397986462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_Toc397986461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_Toc397986460</vt:lpwstr>
      </vt:variant>
      <vt:variant>
        <vt:i4>1310776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_Toc397986459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_Toc397986458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_Toc397986457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_Toc397986456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_Toc397986455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_Toc397986454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_Toc397986453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_Toc397986452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_Toc397986451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_Toc397986450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_Toc397986449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_Toc397986448</vt:lpwstr>
      </vt:variant>
      <vt:variant>
        <vt:i4>1376312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_Toc397986447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_Toc397986446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_Toc397986445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_Toc397986444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_Toc397986443</vt:lpwstr>
      </vt:variant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_Toc397986442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_Toc397986441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_Toc397986440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_Toc397986439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_Toc397986438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_Toc397986437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_Toc397986436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_Toc397986435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_Toc397986434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_Toc397986433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_Toc397986432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_Toc397986431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_Toc397986430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_Toc397986429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_Toc397986428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_Toc397986427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_Toc397986426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_Toc397986425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_Toc397986424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_Toc397986423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_Toc397986422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_Toc397986421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_Toc397986420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_Toc397986419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_Toc397986418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_Toc397986417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_Toc397986416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</dc:creator>
  <cp:keywords/>
  <cp:lastModifiedBy>USER</cp:lastModifiedBy>
  <cp:revision>2</cp:revision>
  <cp:lastPrinted>2016-05-20T18:41:00Z</cp:lastPrinted>
  <dcterms:created xsi:type="dcterms:W3CDTF">2021-10-03T19:26:00Z</dcterms:created>
  <dcterms:modified xsi:type="dcterms:W3CDTF">2021-10-03T19:26:00Z</dcterms:modified>
</cp:coreProperties>
</file>